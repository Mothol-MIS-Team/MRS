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2491" w:tblpY="5176"/>
        <w:tblW w:w="5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550"/>
        <w:gridCol w:w="8795"/>
      </w:tblGrid>
      <w:tr w:rsidR="008B04B8" w14:paraId="1580D0C3" w14:textId="77777777" w:rsidTr="0012463F">
        <w:trPr>
          <w:gridBefore w:val="1"/>
          <w:wBefore w:w="550" w:type="dxa"/>
        </w:trPr>
        <w:sdt>
          <w:sdtPr>
            <w:rPr>
              <w:color w:val="FFFFFF" w:themeColor="background1"/>
              <w:sz w:val="24"/>
              <w:szCs w:val="24"/>
            </w:rPr>
            <w:alias w:val="Company"/>
            <w:id w:val="-291449906"/>
            <w:placeholder>
              <w:docPart w:val="6EBC7A1E41854DEF979E3EEA0D78565C"/>
            </w:placeholder>
            <w:dataBinding w:prefixMappings="xmlns:ns0='http://schemas.openxmlformats.org/officeDocument/2006/extended-properties'" w:xpath="/ns0:Properties[1]/ns0:Company[1]" w:storeItemID="{6668398D-A668-4E3E-A5EB-62B293D839F1}"/>
            <w:text/>
          </w:sdtPr>
          <w:sdtEndPr/>
          <w:sdtContent>
            <w:tc>
              <w:tcPr>
                <w:tcW w:w="8795" w:type="dxa"/>
                <w:tcMar>
                  <w:top w:w="216" w:type="dxa"/>
                  <w:left w:w="115" w:type="dxa"/>
                  <w:bottom w:w="216" w:type="dxa"/>
                  <w:right w:w="115" w:type="dxa"/>
                </w:tcMar>
              </w:tcPr>
              <w:p w14:paraId="3C153AE2" w14:textId="77777777" w:rsidR="008B04B8" w:rsidRPr="008B04B8" w:rsidRDefault="00270A8F" w:rsidP="0012463F">
                <w:pPr>
                  <w:pStyle w:val="NoSpacing"/>
                  <w:rPr>
                    <w:color w:val="FFFFFF" w:themeColor="background1"/>
                    <w:sz w:val="24"/>
                  </w:rPr>
                </w:pPr>
                <w:r>
                  <w:rPr>
                    <w:color w:val="FFFFFF" w:themeColor="background1"/>
                    <w:sz w:val="24"/>
                    <w:szCs w:val="24"/>
                  </w:rPr>
                  <w:t>Mothol Consulting</w:t>
                </w:r>
              </w:p>
            </w:tc>
          </w:sdtContent>
        </w:sdt>
      </w:tr>
      <w:tr w:rsidR="008B04B8" w14:paraId="5FE0AC25" w14:textId="77777777" w:rsidTr="0012463F">
        <w:tc>
          <w:tcPr>
            <w:tcW w:w="9345" w:type="dxa"/>
            <w:gridSpan w:val="2"/>
          </w:tcPr>
          <w:sdt>
            <w:sdtPr>
              <w:rPr>
                <w:rFonts w:asciiTheme="majorHAnsi" w:eastAsiaTheme="majorEastAsia" w:hAnsiTheme="majorHAnsi" w:cstheme="majorBidi"/>
                <w:color w:val="FFFFFF" w:themeColor="background1"/>
                <w:sz w:val="56"/>
                <w:szCs w:val="56"/>
              </w:rPr>
              <w:alias w:val="Title"/>
              <w:id w:val="5097772"/>
              <w:placeholder>
                <w:docPart w:val="E87FA059A9C7499185DFA05BF5DE8CE4"/>
              </w:placeholder>
              <w:dataBinding w:prefixMappings="xmlns:ns0='http://schemas.openxmlformats.org/package/2006/metadata/core-properties' xmlns:ns1='http://purl.org/dc/elements/1.1/'" w:xpath="/ns0:coreProperties[1]/ns1:title[1]" w:storeItemID="{6C3C8BC8-F283-45AE-878A-BAB7291924A1}"/>
              <w:text/>
            </w:sdtPr>
            <w:sdtEndPr/>
            <w:sdtContent>
              <w:p w14:paraId="09D58875" w14:textId="546C81E7" w:rsidR="008B04B8" w:rsidRPr="008B04B8" w:rsidRDefault="00620226" w:rsidP="0012463F">
                <w:pPr>
                  <w:pStyle w:val="NoSpacing"/>
                  <w:spacing w:line="216" w:lineRule="auto"/>
                  <w:rPr>
                    <w:rFonts w:asciiTheme="majorHAnsi" w:eastAsiaTheme="majorEastAsia" w:hAnsiTheme="majorHAnsi" w:cstheme="majorBidi"/>
                    <w:color w:val="FFFFFF" w:themeColor="background1"/>
                    <w:sz w:val="88"/>
                    <w:szCs w:val="88"/>
                  </w:rPr>
                </w:pPr>
                <w:r w:rsidRPr="00620226">
                  <w:rPr>
                    <w:rFonts w:asciiTheme="majorHAnsi" w:eastAsiaTheme="majorEastAsia" w:hAnsiTheme="majorHAnsi" w:cstheme="majorBidi"/>
                    <w:color w:val="FFFFFF" w:themeColor="background1"/>
                    <w:sz w:val="56"/>
                    <w:szCs w:val="56"/>
                  </w:rPr>
                  <w:t>Software Requirements Specification</w:t>
                </w:r>
              </w:p>
            </w:sdtContent>
          </w:sdt>
        </w:tc>
      </w:tr>
      <w:tr w:rsidR="008B04B8" w14:paraId="2985B208" w14:textId="77777777" w:rsidTr="0012463F">
        <w:trPr>
          <w:gridBefore w:val="1"/>
          <w:wBefore w:w="550" w:type="dxa"/>
        </w:trPr>
        <w:sdt>
          <w:sdtPr>
            <w:rPr>
              <w:rFonts w:ascii="Calibri" w:eastAsia="Times New Roman" w:hAnsi="Calibri" w:cs="Calibri"/>
              <w:b/>
              <w:bCs/>
              <w:color w:val="FFFFFF" w:themeColor="background1"/>
              <w:sz w:val="36"/>
              <w:szCs w:val="36"/>
            </w:rPr>
            <w:alias w:val="Subtitle"/>
            <w:id w:val="943760"/>
            <w:placeholder>
              <w:docPart w:val="942409248819446BAAE42737C5E204F3"/>
            </w:placeholder>
            <w:dataBinding w:prefixMappings="xmlns:ns0='http://schemas.openxmlformats.org/package/2006/metadata/core-properties' xmlns:ns1='http://purl.org/dc/elements/1.1/'" w:xpath="/ns0:coreProperties[1]/ns1:subject[1]" w:storeItemID="{6C3C8BC8-F283-45AE-878A-BAB7291924A1}"/>
            <w:text/>
          </w:sdtPr>
          <w:sdtEndPr/>
          <w:sdtContent>
            <w:tc>
              <w:tcPr>
                <w:tcW w:w="8795" w:type="dxa"/>
                <w:tcMar>
                  <w:top w:w="216" w:type="dxa"/>
                  <w:left w:w="115" w:type="dxa"/>
                  <w:bottom w:w="216" w:type="dxa"/>
                  <w:right w:w="115" w:type="dxa"/>
                </w:tcMar>
              </w:tcPr>
              <w:p w14:paraId="4938F7C2" w14:textId="3599EBB6" w:rsidR="008B04B8" w:rsidRPr="008B04B8" w:rsidRDefault="00620226" w:rsidP="0012463F">
                <w:pPr>
                  <w:pStyle w:val="NoSpacing"/>
                  <w:rPr>
                    <w:color w:val="FFFFFF" w:themeColor="background1"/>
                    <w:sz w:val="24"/>
                  </w:rPr>
                </w:pPr>
                <w:r>
                  <w:rPr>
                    <w:rFonts w:ascii="Calibri" w:eastAsia="Times New Roman" w:hAnsi="Calibri" w:cs="Calibri"/>
                    <w:b/>
                    <w:bCs/>
                    <w:color w:val="FFFFFF" w:themeColor="background1"/>
                    <w:sz w:val="36"/>
                    <w:szCs w:val="36"/>
                  </w:rPr>
                  <w:t>Mothol Retail Solution</w:t>
                </w:r>
              </w:p>
            </w:tc>
          </w:sdtContent>
        </w:sdt>
      </w:tr>
    </w:tbl>
    <w:tbl>
      <w:tblPr>
        <w:tblpPr w:leftFromText="187" w:rightFromText="187" w:vertAnchor="page" w:horzAnchor="margin" w:tblpY="12766"/>
        <w:tblW w:w="3857" w:type="pct"/>
        <w:tblLook w:val="04A0" w:firstRow="1" w:lastRow="0" w:firstColumn="1" w:lastColumn="0" w:noHBand="0" w:noVBand="1"/>
      </w:tblPr>
      <w:tblGrid>
        <w:gridCol w:w="7220"/>
      </w:tblGrid>
      <w:tr w:rsidR="005A373B" w14:paraId="2B3BCC98" w14:textId="77777777" w:rsidTr="005A373B">
        <w:tc>
          <w:tcPr>
            <w:tcW w:w="7220" w:type="dxa"/>
            <w:tcMar>
              <w:top w:w="216" w:type="dxa"/>
              <w:left w:w="115" w:type="dxa"/>
              <w:bottom w:w="216" w:type="dxa"/>
              <w:right w:w="115" w:type="dxa"/>
            </w:tcMar>
          </w:tcPr>
          <w:sdt>
            <w:sdtPr>
              <w:rPr>
                <w:color w:val="335B74" w:themeColor="text2"/>
                <w:sz w:val="28"/>
                <w:szCs w:val="28"/>
              </w:rPr>
              <w:alias w:val="Author"/>
              <w:id w:val="208386404"/>
              <w:placeholder>
                <w:docPart w:val="2344F3A7FC434794AA2F3EAE581C6196"/>
              </w:placeholder>
              <w:dataBinding w:prefixMappings="xmlns:ns0='http://schemas.openxmlformats.org/package/2006/metadata/core-properties' xmlns:ns1='http://purl.org/dc/elements/1.1/'" w:xpath="/ns0:coreProperties[1]/ns1:creator[1]" w:storeItemID="{6C3C8BC8-F283-45AE-878A-BAB7291924A1}"/>
              <w:text/>
            </w:sdtPr>
            <w:sdtEndPr/>
            <w:sdtContent>
              <w:p w14:paraId="090BAD9C" w14:textId="77777777" w:rsidR="005A373B" w:rsidRPr="005A373B" w:rsidRDefault="005A373B" w:rsidP="005A373B">
                <w:pPr>
                  <w:pStyle w:val="NoSpacing"/>
                  <w:rPr>
                    <w:color w:val="335B74" w:themeColor="text2"/>
                    <w:sz w:val="28"/>
                    <w:szCs w:val="28"/>
                  </w:rPr>
                </w:pPr>
                <w:r w:rsidRPr="005A373B">
                  <w:rPr>
                    <w:color w:val="335B74" w:themeColor="text2"/>
                    <w:sz w:val="28"/>
                    <w:szCs w:val="28"/>
                  </w:rPr>
                  <w:t>Mahmoud Eldaly</w:t>
                </w:r>
              </w:p>
            </w:sdtContent>
          </w:sdt>
          <w:sdt>
            <w:sdtPr>
              <w:rPr>
                <w:color w:val="335B74" w:themeColor="text2"/>
                <w:sz w:val="28"/>
                <w:szCs w:val="28"/>
              </w:rPr>
              <w:alias w:val="Date"/>
              <w:tag w:val="Date"/>
              <w:id w:val="-1511519340"/>
              <w:placeholder>
                <w:docPart w:val="3896477AC3304B7B80D5F92B42F58D2D"/>
              </w:placeholder>
              <w:dataBinding w:prefixMappings="xmlns:ns0='http://schemas.microsoft.com/office/2006/coverPageProps'" w:xpath="/ns0:CoverPageProperties[1]/ns0:PublishDate[1]" w:storeItemID="{55AF091B-3C7A-41E3-B477-F2FDAA23CFDA}"/>
              <w:date w:fullDate="2020-02-02T00:00:00Z">
                <w:dateFormat w:val="M-d-yyyy"/>
                <w:lid w:val="en-US"/>
                <w:storeMappedDataAs w:val="dateTime"/>
                <w:calendar w:val="gregorian"/>
              </w:date>
            </w:sdtPr>
            <w:sdtEndPr/>
            <w:sdtContent>
              <w:p w14:paraId="200FDED7" w14:textId="639ABDA5" w:rsidR="005A373B" w:rsidRPr="005A373B" w:rsidRDefault="006D704F" w:rsidP="005A373B">
                <w:pPr>
                  <w:pStyle w:val="NoSpacing"/>
                  <w:rPr>
                    <w:color w:val="335B74" w:themeColor="text2"/>
                    <w:sz w:val="28"/>
                    <w:szCs w:val="28"/>
                  </w:rPr>
                </w:pPr>
                <w:r>
                  <w:rPr>
                    <w:color w:val="335B74" w:themeColor="text2"/>
                    <w:sz w:val="28"/>
                    <w:szCs w:val="28"/>
                  </w:rPr>
                  <w:t>2-2-2020</w:t>
                </w:r>
              </w:p>
            </w:sdtContent>
          </w:sdt>
          <w:p w14:paraId="1BE4952E" w14:textId="77777777" w:rsidR="005A373B" w:rsidRDefault="005A373B" w:rsidP="005A373B">
            <w:pPr>
              <w:pStyle w:val="NoSpacing"/>
              <w:rPr>
                <w:color w:val="1CADE4" w:themeColor="accent1"/>
              </w:rPr>
            </w:pPr>
          </w:p>
        </w:tc>
      </w:tr>
    </w:tbl>
    <w:p w14:paraId="3024B69D" w14:textId="77777777" w:rsidR="008B04B8" w:rsidRDefault="008B04B8">
      <w:r>
        <w:rPr>
          <w:noProof/>
          <w:lang w:eastAsia="en-US"/>
        </w:rPr>
        <w:drawing>
          <wp:anchor distT="0" distB="0" distL="114300" distR="114300" simplePos="0" relativeHeight="251659264" behindDoc="1" locked="0" layoutInCell="1" allowOverlap="1" wp14:anchorId="6B2BB1EB" wp14:editId="06556F26">
            <wp:simplePos x="0" y="0"/>
            <wp:positionH relativeFrom="margin">
              <wp:posOffset>-847725</wp:posOffset>
            </wp:positionH>
            <wp:positionV relativeFrom="page">
              <wp:posOffset>28575</wp:posOffset>
            </wp:positionV>
            <wp:extent cx="7581900" cy="100139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1900" cy="1001395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id w:val="-1449305853"/>
        <w:docPartObj>
          <w:docPartGallery w:val="Cover Pages"/>
          <w:docPartUnique/>
        </w:docPartObj>
      </w:sdtPr>
      <w:sdtEndPr>
        <w:rPr>
          <w:rFonts w:ascii="Calibri" w:eastAsia="Times New Roman" w:hAnsi="Calibri" w:cs="Calibri"/>
          <w:b/>
          <w:bCs/>
          <w:color w:val="00B0F0"/>
          <w:sz w:val="36"/>
          <w:szCs w:val="36"/>
        </w:rPr>
      </w:sdtEndPr>
      <w:sdtContent>
        <w:p w14:paraId="0B7E853F" w14:textId="77777777" w:rsidR="00115ACF" w:rsidRDefault="00115ACF"/>
        <w:tbl>
          <w:tblPr>
            <w:tblpPr w:leftFromText="187" w:rightFromText="187" w:horzAnchor="margin" w:tblpXSpec="center" w:tblpYSpec="bottom"/>
            <w:tblW w:w="3857" w:type="pct"/>
            <w:tblLook w:val="04A0" w:firstRow="1" w:lastRow="0" w:firstColumn="1" w:lastColumn="0" w:noHBand="0" w:noVBand="1"/>
          </w:tblPr>
          <w:tblGrid>
            <w:gridCol w:w="7220"/>
          </w:tblGrid>
          <w:tr w:rsidR="00115ACF" w14:paraId="670D85EF" w14:textId="77777777" w:rsidTr="005A373B">
            <w:tc>
              <w:tcPr>
                <w:tcW w:w="7220" w:type="dxa"/>
                <w:tcMar>
                  <w:top w:w="216" w:type="dxa"/>
                  <w:left w:w="115" w:type="dxa"/>
                  <w:bottom w:w="216" w:type="dxa"/>
                  <w:right w:w="115" w:type="dxa"/>
                </w:tcMar>
              </w:tcPr>
              <w:sdt>
                <w:sdtPr>
                  <w:rPr>
                    <w:color w:val="1CADE4" w:themeColor="accent1"/>
                    <w:sz w:val="28"/>
                    <w:szCs w:val="28"/>
                  </w:rPr>
                  <w:alias w:val="Author"/>
                  <w:id w:val="13406928"/>
                  <w:placeholder>
                    <w:docPart w:val="64AE6585124946D8A04E143DC5BA13CB"/>
                  </w:placeholder>
                  <w:dataBinding w:prefixMappings="xmlns:ns0='http://schemas.openxmlformats.org/package/2006/metadata/core-properties' xmlns:ns1='http://purl.org/dc/elements/1.1/'" w:xpath="/ns0:coreProperties[1]/ns1:creator[1]" w:storeItemID="{6C3C8BC8-F283-45AE-878A-BAB7291924A1}"/>
                  <w:text/>
                </w:sdtPr>
                <w:sdtEndPr/>
                <w:sdtContent>
                  <w:p w14:paraId="0FCA7E0F" w14:textId="77777777" w:rsidR="00115ACF" w:rsidRDefault="00B470E6" w:rsidP="00B470E6">
                    <w:pPr>
                      <w:pStyle w:val="NoSpacing"/>
                      <w:rPr>
                        <w:color w:val="1CADE4" w:themeColor="accent1"/>
                        <w:sz w:val="28"/>
                        <w:szCs w:val="28"/>
                      </w:rPr>
                    </w:pPr>
                    <w:r>
                      <w:rPr>
                        <w:color w:val="1CADE4" w:themeColor="accent1"/>
                        <w:sz w:val="28"/>
                        <w:szCs w:val="28"/>
                      </w:rPr>
                      <w:t>Mahmoud Eldaly</w:t>
                    </w:r>
                  </w:p>
                </w:sdtContent>
              </w:sdt>
              <w:sdt>
                <w:sdtPr>
                  <w:rPr>
                    <w:color w:val="1CADE4" w:themeColor="accent1"/>
                    <w:sz w:val="28"/>
                    <w:szCs w:val="28"/>
                  </w:rPr>
                  <w:alias w:val="Date"/>
                  <w:tag w:val="Date"/>
                  <w:id w:val="13406932"/>
                  <w:placeholder>
                    <w:docPart w:val="63D5446EC39A4AA88E73EF29347C6562"/>
                  </w:placeholder>
                  <w:dataBinding w:prefixMappings="xmlns:ns0='http://schemas.microsoft.com/office/2006/coverPageProps'" w:xpath="/ns0:CoverPageProperties[1]/ns0:PublishDate[1]" w:storeItemID="{55AF091B-3C7A-41E3-B477-F2FDAA23CFDA}"/>
                  <w:date w:fullDate="2020-02-02T00:00:00Z">
                    <w:dateFormat w:val="M-d-yyyy"/>
                    <w:lid w:val="en-US"/>
                    <w:storeMappedDataAs w:val="dateTime"/>
                    <w:calendar w:val="gregorian"/>
                  </w:date>
                </w:sdtPr>
                <w:sdtEndPr/>
                <w:sdtContent>
                  <w:p w14:paraId="6652B374" w14:textId="011211AD" w:rsidR="00115ACF" w:rsidRDefault="006D704F">
                    <w:pPr>
                      <w:pStyle w:val="NoSpacing"/>
                      <w:rPr>
                        <w:color w:val="1CADE4" w:themeColor="accent1"/>
                        <w:sz w:val="28"/>
                        <w:szCs w:val="28"/>
                      </w:rPr>
                    </w:pPr>
                    <w:r>
                      <w:rPr>
                        <w:color w:val="1CADE4" w:themeColor="accent1"/>
                        <w:sz w:val="28"/>
                        <w:szCs w:val="28"/>
                      </w:rPr>
                      <w:t>2-2-2020</w:t>
                    </w:r>
                  </w:p>
                </w:sdtContent>
              </w:sdt>
              <w:p w14:paraId="0DBB5737" w14:textId="77777777" w:rsidR="00115ACF" w:rsidRDefault="00115ACF">
                <w:pPr>
                  <w:pStyle w:val="NoSpacing"/>
                  <w:rPr>
                    <w:color w:val="1CADE4" w:themeColor="accent1"/>
                  </w:rPr>
                </w:pPr>
              </w:p>
            </w:tc>
          </w:tr>
        </w:tbl>
        <w:p w14:paraId="0CD8216E" w14:textId="77777777" w:rsidR="00115ACF" w:rsidRDefault="00C9578A">
          <w:pPr>
            <w:rPr>
              <w:rFonts w:ascii="Calibri" w:eastAsia="Times New Roman" w:hAnsi="Calibri" w:cs="Calibri"/>
              <w:b/>
              <w:bCs/>
              <w:color w:val="00B0F0"/>
              <w:sz w:val="36"/>
              <w:szCs w:val="36"/>
            </w:rPr>
          </w:pPr>
        </w:p>
      </w:sdtContent>
    </w:sdt>
    <w:sdt>
      <w:sdtPr>
        <w:rPr>
          <w:rFonts w:asciiTheme="minorHAnsi" w:eastAsiaTheme="minorEastAsia" w:hAnsiTheme="minorHAnsi" w:cstheme="minorBidi"/>
          <w:caps w:val="0"/>
          <w:spacing w:val="0"/>
          <w:sz w:val="21"/>
          <w:szCs w:val="21"/>
        </w:rPr>
        <w:id w:val="-1776546340"/>
        <w:docPartObj>
          <w:docPartGallery w:val="Table of Contents"/>
          <w:docPartUnique/>
        </w:docPartObj>
      </w:sdtPr>
      <w:sdtEndPr>
        <w:rPr>
          <w:b/>
          <w:bCs/>
          <w:noProof/>
        </w:rPr>
      </w:sdtEndPr>
      <w:sdtContent>
        <w:p w14:paraId="3335849D" w14:textId="148B9CE4" w:rsidR="00247C17" w:rsidRDefault="00247C17">
          <w:pPr>
            <w:pStyle w:val="TOCHeading"/>
          </w:pPr>
          <w:r>
            <w:t>Table of Contents</w:t>
          </w:r>
        </w:p>
        <w:p w14:paraId="58651CB4" w14:textId="6A1091AE" w:rsidR="00477545" w:rsidRDefault="00247C17">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33441462" w:history="1">
            <w:r w:rsidR="00477545" w:rsidRPr="000E5E44">
              <w:rPr>
                <w:rStyle w:val="Hyperlink"/>
                <w:noProof/>
              </w:rPr>
              <w:t>Revision</w:t>
            </w:r>
            <w:r w:rsidR="00477545" w:rsidRPr="000E5E44">
              <w:rPr>
                <w:rStyle w:val="Hyperlink"/>
                <w:b/>
                <w:bCs/>
                <w:noProof/>
              </w:rPr>
              <w:t xml:space="preserve"> </w:t>
            </w:r>
            <w:r w:rsidR="00477545" w:rsidRPr="000E5E44">
              <w:rPr>
                <w:rStyle w:val="Hyperlink"/>
                <w:noProof/>
              </w:rPr>
              <w:t>Sheet</w:t>
            </w:r>
            <w:r w:rsidR="00477545">
              <w:rPr>
                <w:noProof/>
                <w:webHidden/>
              </w:rPr>
              <w:tab/>
            </w:r>
            <w:r w:rsidR="00477545">
              <w:rPr>
                <w:noProof/>
                <w:webHidden/>
              </w:rPr>
              <w:fldChar w:fldCharType="begin"/>
            </w:r>
            <w:r w:rsidR="00477545">
              <w:rPr>
                <w:noProof/>
                <w:webHidden/>
              </w:rPr>
              <w:instrText xml:space="preserve"> PAGEREF _Toc33441462 \h </w:instrText>
            </w:r>
            <w:r w:rsidR="00477545">
              <w:rPr>
                <w:noProof/>
                <w:webHidden/>
              </w:rPr>
            </w:r>
            <w:r w:rsidR="00477545">
              <w:rPr>
                <w:noProof/>
                <w:webHidden/>
              </w:rPr>
              <w:fldChar w:fldCharType="separate"/>
            </w:r>
            <w:r w:rsidR="00477545">
              <w:rPr>
                <w:noProof/>
                <w:webHidden/>
              </w:rPr>
              <w:t>3</w:t>
            </w:r>
            <w:r w:rsidR="00477545">
              <w:rPr>
                <w:noProof/>
                <w:webHidden/>
              </w:rPr>
              <w:fldChar w:fldCharType="end"/>
            </w:r>
          </w:hyperlink>
        </w:p>
        <w:p w14:paraId="3A0B03BA" w14:textId="46179160" w:rsidR="00477545" w:rsidRDefault="00C9578A">
          <w:pPr>
            <w:pStyle w:val="TOC2"/>
            <w:tabs>
              <w:tab w:val="right" w:leader="dot" w:pos="9350"/>
            </w:tabs>
            <w:rPr>
              <w:noProof/>
              <w:sz w:val="22"/>
              <w:szCs w:val="22"/>
              <w:lang w:eastAsia="en-US"/>
            </w:rPr>
          </w:pPr>
          <w:hyperlink w:anchor="_Toc33441463" w:history="1">
            <w:r w:rsidR="00477545" w:rsidRPr="000E5E44">
              <w:rPr>
                <w:rStyle w:val="Hyperlink"/>
                <w:b/>
                <w:noProof/>
              </w:rPr>
              <w:t>Change Record</w:t>
            </w:r>
            <w:r w:rsidR="00477545">
              <w:rPr>
                <w:noProof/>
                <w:webHidden/>
              </w:rPr>
              <w:tab/>
            </w:r>
            <w:r w:rsidR="00477545">
              <w:rPr>
                <w:noProof/>
                <w:webHidden/>
              </w:rPr>
              <w:fldChar w:fldCharType="begin"/>
            </w:r>
            <w:r w:rsidR="00477545">
              <w:rPr>
                <w:noProof/>
                <w:webHidden/>
              </w:rPr>
              <w:instrText xml:space="preserve"> PAGEREF _Toc33441463 \h </w:instrText>
            </w:r>
            <w:r w:rsidR="00477545">
              <w:rPr>
                <w:noProof/>
                <w:webHidden/>
              </w:rPr>
            </w:r>
            <w:r w:rsidR="00477545">
              <w:rPr>
                <w:noProof/>
                <w:webHidden/>
              </w:rPr>
              <w:fldChar w:fldCharType="separate"/>
            </w:r>
            <w:r w:rsidR="00477545">
              <w:rPr>
                <w:noProof/>
                <w:webHidden/>
              </w:rPr>
              <w:t>3</w:t>
            </w:r>
            <w:r w:rsidR="00477545">
              <w:rPr>
                <w:noProof/>
                <w:webHidden/>
              </w:rPr>
              <w:fldChar w:fldCharType="end"/>
            </w:r>
          </w:hyperlink>
        </w:p>
        <w:p w14:paraId="539AC458" w14:textId="647447B3" w:rsidR="00477545" w:rsidRDefault="00C9578A">
          <w:pPr>
            <w:pStyle w:val="TOC2"/>
            <w:tabs>
              <w:tab w:val="right" w:leader="dot" w:pos="9350"/>
            </w:tabs>
            <w:rPr>
              <w:noProof/>
              <w:sz w:val="22"/>
              <w:szCs w:val="22"/>
              <w:lang w:eastAsia="en-US"/>
            </w:rPr>
          </w:pPr>
          <w:hyperlink w:anchor="_Toc33441464" w:history="1">
            <w:r w:rsidR="00477545" w:rsidRPr="000E5E44">
              <w:rPr>
                <w:rStyle w:val="Hyperlink"/>
                <w:b/>
                <w:noProof/>
              </w:rPr>
              <w:t>Reviewers</w:t>
            </w:r>
            <w:r w:rsidR="00477545">
              <w:rPr>
                <w:noProof/>
                <w:webHidden/>
              </w:rPr>
              <w:tab/>
            </w:r>
            <w:r w:rsidR="00477545">
              <w:rPr>
                <w:noProof/>
                <w:webHidden/>
              </w:rPr>
              <w:fldChar w:fldCharType="begin"/>
            </w:r>
            <w:r w:rsidR="00477545">
              <w:rPr>
                <w:noProof/>
                <w:webHidden/>
              </w:rPr>
              <w:instrText xml:space="preserve"> PAGEREF _Toc33441464 \h </w:instrText>
            </w:r>
            <w:r w:rsidR="00477545">
              <w:rPr>
                <w:noProof/>
                <w:webHidden/>
              </w:rPr>
            </w:r>
            <w:r w:rsidR="00477545">
              <w:rPr>
                <w:noProof/>
                <w:webHidden/>
              </w:rPr>
              <w:fldChar w:fldCharType="separate"/>
            </w:r>
            <w:r w:rsidR="00477545">
              <w:rPr>
                <w:noProof/>
                <w:webHidden/>
              </w:rPr>
              <w:t>3</w:t>
            </w:r>
            <w:r w:rsidR="00477545">
              <w:rPr>
                <w:noProof/>
                <w:webHidden/>
              </w:rPr>
              <w:fldChar w:fldCharType="end"/>
            </w:r>
          </w:hyperlink>
        </w:p>
        <w:p w14:paraId="736B52A3" w14:textId="4CF6AF86" w:rsidR="00477545" w:rsidRDefault="00C9578A">
          <w:pPr>
            <w:pStyle w:val="TOC2"/>
            <w:tabs>
              <w:tab w:val="right" w:leader="dot" w:pos="9350"/>
            </w:tabs>
            <w:rPr>
              <w:noProof/>
              <w:sz w:val="22"/>
              <w:szCs w:val="22"/>
              <w:lang w:eastAsia="en-US"/>
            </w:rPr>
          </w:pPr>
          <w:hyperlink w:anchor="_Toc33441465" w:history="1">
            <w:r w:rsidR="00477545" w:rsidRPr="000E5E44">
              <w:rPr>
                <w:rStyle w:val="Hyperlink"/>
                <w:b/>
                <w:noProof/>
              </w:rPr>
              <w:t>Client review</w:t>
            </w:r>
            <w:r w:rsidR="00477545">
              <w:rPr>
                <w:noProof/>
                <w:webHidden/>
              </w:rPr>
              <w:tab/>
            </w:r>
            <w:r w:rsidR="00477545">
              <w:rPr>
                <w:noProof/>
                <w:webHidden/>
              </w:rPr>
              <w:fldChar w:fldCharType="begin"/>
            </w:r>
            <w:r w:rsidR="00477545">
              <w:rPr>
                <w:noProof/>
                <w:webHidden/>
              </w:rPr>
              <w:instrText xml:space="preserve"> PAGEREF _Toc33441465 \h </w:instrText>
            </w:r>
            <w:r w:rsidR="00477545">
              <w:rPr>
                <w:noProof/>
                <w:webHidden/>
              </w:rPr>
            </w:r>
            <w:r w:rsidR="00477545">
              <w:rPr>
                <w:noProof/>
                <w:webHidden/>
              </w:rPr>
              <w:fldChar w:fldCharType="separate"/>
            </w:r>
            <w:r w:rsidR="00477545">
              <w:rPr>
                <w:noProof/>
                <w:webHidden/>
              </w:rPr>
              <w:t>3</w:t>
            </w:r>
            <w:r w:rsidR="00477545">
              <w:rPr>
                <w:noProof/>
                <w:webHidden/>
              </w:rPr>
              <w:fldChar w:fldCharType="end"/>
            </w:r>
          </w:hyperlink>
        </w:p>
        <w:p w14:paraId="774E1BEA" w14:textId="5E82F502" w:rsidR="00477545" w:rsidRDefault="00C9578A">
          <w:pPr>
            <w:pStyle w:val="TOC1"/>
            <w:tabs>
              <w:tab w:val="left" w:pos="440"/>
              <w:tab w:val="right" w:leader="dot" w:pos="9350"/>
            </w:tabs>
            <w:rPr>
              <w:noProof/>
              <w:sz w:val="22"/>
              <w:szCs w:val="22"/>
              <w:lang w:eastAsia="en-US"/>
            </w:rPr>
          </w:pPr>
          <w:hyperlink w:anchor="_Toc33441466" w:history="1">
            <w:r w:rsidR="00477545" w:rsidRPr="000E5E44">
              <w:rPr>
                <w:rStyle w:val="Hyperlink"/>
                <w:noProof/>
              </w:rPr>
              <w:t>1.</w:t>
            </w:r>
            <w:r w:rsidR="00477545">
              <w:rPr>
                <w:noProof/>
                <w:sz w:val="22"/>
                <w:szCs w:val="22"/>
                <w:lang w:eastAsia="en-US"/>
              </w:rPr>
              <w:tab/>
            </w:r>
            <w:r w:rsidR="00477545" w:rsidRPr="000E5E44">
              <w:rPr>
                <w:rStyle w:val="Hyperlink"/>
                <w:noProof/>
              </w:rPr>
              <w:t>Introduction</w:t>
            </w:r>
            <w:r w:rsidR="00477545">
              <w:rPr>
                <w:noProof/>
                <w:webHidden/>
              </w:rPr>
              <w:tab/>
            </w:r>
            <w:r w:rsidR="00477545">
              <w:rPr>
                <w:noProof/>
                <w:webHidden/>
              </w:rPr>
              <w:fldChar w:fldCharType="begin"/>
            </w:r>
            <w:r w:rsidR="00477545">
              <w:rPr>
                <w:noProof/>
                <w:webHidden/>
              </w:rPr>
              <w:instrText xml:space="preserve"> PAGEREF _Toc33441466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0A91E502" w14:textId="70245E3F" w:rsidR="00477545" w:rsidRDefault="00C9578A">
          <w:pPr>
            <w:pStyle w:val="TOC2"/>
            <w:tabs>
              <w:tab w:val="left" w:pos="880"/>
              <w:tab w:val="right" w:leader="dot" w:pos="9350"/>
            </w:tabs>
            <w:rPr>
              <w:noProof/>
              <w:sz w:val="22"/>
              <w:szCs w:val="22"/>
              <w:lang w:eastAsia="en-US"/>
            </w:rPr>
          </w:pPr>
          <w:hyperlink w:anchor="_Toc33441467" w:history="1">
            <w:r w:rsidR="00477545" w:rsidRPr="000E5E44">
              <w:rPr>
                <w:rStyle w:val="Hyperlink"/>
                <w:noProof/>
              </w:rPr>
              <w:t>1.1</w:t>
            </w:r>
            <w:r w:rsidR="00477545">
              <w:rPr>
                <w:noProof/>
                <w:sz w:val="22"/>
                <w:szCs w:val="22"/>
                <w:lang w:eastAsia="en-US"/>
              </w:rPr>
              <w:tab/>
            </w:r>
            <w:r w:rsidR="00477545" w:rsidRPr="000E5E44">
              <w:rPr>
                <w:rStyle w:val="Hyperlink"/>
                <w:noProof/>
              </w:rPr>
              <w:t>Purpose</w:t>
            </w:r>
            <w:r w:rsidR="00477545">
              <w:rPr>
                <w:noProof/>
                <w:webHidden/>
              </w:rPr>
              <w:tab/>
            </w:r>
            <w:r w:rsidR="00477545">
              <w:rPr>
                <w:noProof/>
                <w:webHidden/>
              </w:rPr>
              <w:fldChar w:fldCharType="begin"/>
            </w:r>
            <w:r w:rsidR="00477545">
              <w:rPr>
                <w:noProof/>
                <w:webHidden/>
              </w:rPr>
              <w:instrText xml:space="preserve"> PAGEREF _Toc33441467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1A0B4117" w14:textId="7A6B4757" w:rsidR="00477545" w:rsidRDefault="00C9578A">
          <w:pPr>
            <w:pStyle w:val="TOC2"/>
            <w:tabs>
              <w:tab w:val="left" w:pos="880"/>
              <w:tab w:val="right" w:leader="dot" w:pos="9350"/>
            </w:tabs>
            <w:rPr>
              <w:noProof/>
              <w:sz w:val="22"/>
              <w:szCs w:val="22"/>
              <w:lang w:eastAsia="en-US"/>
            </w:rPr>
          </w:pPr>
          <w:hyperlink w:anchor="_Toc33441468" w:history="1">
            <w:r w:rsidR="00477545" w:rsidRPr="000E5E44">
              <w:rPr>
                <w:rStyle w:val="Hyperlink"/>
                <w:noProof/>
              </w:rPr>
              <w:t>1.2</w:t>
            </w:r>
            <w:r w:rsidR="00477545">
              <w:rPr>
                <w:noProof/>
                <w:sz w:val="22"/>
                <w:szCs w:val="22"/>
                <w:lang w:eastAsia="en-US"/>
              </w:rPr>
              <w:tab/>
            </w:r>
            <w:r w:rsidR="00477545" w:rsidRPr="000E5E44">
              <w:rPr>
                <w:rStyle w:val="Hyperlink"/>
                <w:noProof/>
              </w:rPr>
              <w:t>Document Conventions</w:t>
            </w:r>
            <w:r w:rsidR="00477545">
              <w:rPr>
                <w:noProof/>
                <w:webHidden/>
              </w:rPr>
              <w:tab/>
            </w:r>
            <w:r w:rsidR="00477545">
              <w:rPr>
                <w:noProof/>
                <w:webHidden/>
              </w:rPr>
              <w:fldChar w:fldCharType="begin"/>
            </w:r>
            <w:r w:rsidR="00477545">
              <w:rPr>
                <w:noProof/>
                <w:webHidden/>
              </w:rPr>
              <w:instrText xml:space="preserve"> PAGEREF _Toc33441468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3CCCCE25" w14:textId="0DDF8393" w:rsidR="00477545" w:rsidRDefault="00C9578A">
          <w:pPr>
            <w:pStyle w:val="TOC2"/>
            <w:tabs>
              <w:tab w:val="left" w:pos="880"/>
              <w:tab w:val="right" w:leader="dot" w:pos="9350"/>
            </w:tabs>
            <w:rPr>
              <w:noProof/>
              <w:sz w:val="22"/>
              <w:szCs w:val="22"/>
              <w:lang w:eastAsia="en-US"/>
            </w:rPr>
          </w:pPr>
          <w:hyperlink w:anchor="_Toc33441469" w:history="1">
            <w:r w:rsidR="00477545" w:rsidRPr="000E5E44">
              <w:rPr>
                <w:rStyle w:val="Hyperlink"/>
                <w:noProof/>
              </w:rPr>
              <w:t>1.3</w:t>
            </w:r>
            <w:r w:rsidR="00477545">
              <w:rPr>
                <w:noProof/>
                <w:sz w:val="22"/>
                <w:szCs w:val="22"/>
                <w:lang w:eastAsia="en-US"/>
              </w:rPr>
              <w:tab/>
            </w:r>
            <w:r w:rsidR="00477545" w:rsidRPr="000E5E44">
              <w:rPr>
                <w:rStyle w:val="Hyperlink"/>
                <w:noProof/>
              </w:rPr>
              <w:t>Intended Audience and Reading Suggestions</w:t>
            </w:r>
            <w:r w:rsidR="00477545">
              <w:rPr>
                <w:noProof/>
                <w:webHidden/>
              </w:rPr>
              <w:tab/>
            </w:r>
            <w:r w:rsidR="00477545">
              <w:rPr>
                <w:noProof/>
                <w:webHidden/>
              </w:rPr>
              <w:fldChar w:fldCharType="begin"/>
            </w:r>
            <w:r w:rsidR="00477545">
              <w:rPr>
                <w:noProof/>
                <w:webHidden/>
              </w:rPr>
              <w:instrText xml:space="preserve"> PAGEREF _Toc33441469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180D4386" w14:textId="42C0A5BF" w:rsidR="00477545" w:rsidRDefault="00C9578A">
          <w:pPr>
            <w:pStyle w:val="TOC2"/>
            <w:tabs>
              <w:tab w:val="left" w:pos="880"/>
              <w:tab w:val="right" w:leader="dot" w:pos="9350"/>
            </w:tabs>
            <w:rPr>
              <w:noProof/>
              <w:sz w:val="22"/>
              <w:szCs w:val="22"/>
              <w:lang w:eastAsia="en-US"/>
            </w:rPr>
          </w:pPr>
          <w:hyperlink w:anchor="_Toc33441470" w:history="1">
            <w:r w:rsidR="00477545" w:rsidRPr="000E5E44">
              <w:rPr>
                <w:rStyle w:val="Hyperlink"/>
                <w:noProof/>
              </w:rPr>
              <w:t>1.4</w:t>
            </w:r>
            <w:r w:rsidR="00477545">
              <w:rPr>
                <w:noProof/>
                <w:sz w:val="22"/>
                <w:szCs w:val="22"/>
                <w:lang w:eastAsia="en-US"/>
              </w:rPr>
              <w:tab/>
            </w:r>
            <w:r w:rsidR="00477545" w:rsidRPr="000E5E44">
              <w:rPr>
                <w:rStyle w:val="Hyperlink"/>
                <w:noProof/>
              </w:rPr>
              <w:t>Project Scope</w:t>
            </w:r>
            <w:r w:rsidR="00477545">
              <w:rPr>
                <w:noProof/>
                <w:webHidden/>
              </w:rPr>
              <w:tab/>
            </w:r>
            <w:r w:rsidR="00477545">
              <w:rPr>
                <w:noProof/>
                <w:webHidden/>
              </w:rPr>
              <w:fldChar w:fldCharType="begin"/>
            </w:r>
            <w:r w:rsidR="00477545">
              <w:rPr>
                <w:noProof/>
                <w:webHidden/>
              </w:rPr>
              <w:instrText xml:space="preserve"> PAGEREF _Toc33441470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4FE43C9A" w14:textId="0880F88E" w:rsidR="00477545" w:rsidRDefault="00C9578A">
          <w:pPr>
            <w:pStyle w:val="TOC2"/>
            <w:tabs>
              <w:tab w:val="left" w:pos="880"/>
              <w:tab w:val="right" w:leader="dot" w:pos="9350"/>
            </w:tabs>
            <w:rPr>
              <w:noProof/>
              <w:sz w:val="22"/>
              <w:szCs w:val="22"/>
              <w:lang w:eastAsia="en-US"/>
            </w:rPr>
          </w:pPr>
          <w:hyperlink w:anchor="_Toc33441471" w:history="1">
            <w:r w:rsidR="00477545" w:rsidRPr="000E5E44">
              <w:rPr>
                <w:rStyle w:val="Hyperlink"/>
                <w:noProof/>
              </w:rPr>
              <w:t>1.5</w:t>
            </w:r>
            <w:r w:rsidR="00477545">
              <w:rPr>
                <w:noProof/>
                <w:sz w:val="22"/>
                <w:szCs w:val="22"/>
                <w:lang w:eastAsia="en-US"/>
              </w:rPr>
              <w:tab/>
            </w:r>
            <w:r w:rsidR="00477545" w:rsidRPr="000E5E44">
              <w:rPr>
                <w:rStyle w:val="Hyperlink"/>
                <w:noProof/>
              </w:rPr>
              <w:t>Technologies to be used</w:t>
            </w:r>
            <w:r w:rsidR="00477545">
              <w:rPr>
                <w:noProof/>
                <w:webHidden/>
              </w:rPr>
              <w:tab/>
            </w:r>
            <w:r w:rsidR="00477545">
              <w:rPr>
                <w:noProof/>
                <w:webHidden/>
              </w:rPr>
              <w:fldChar w:fldCharType="begin"/>
            </w:r>
            <w:r w:rsidR="00477545">
              <w:rPr>
                <w:noProof/>
                <w:webHidden/>
              </w:rPr>
              <w:instrText xml:space="preserve"> PAGEREF _Toc33441471 \h </w:instrText>
            </w:r>
            <w:r w:rsidR="00477545">
              <w:rPr>
                <w:noProof/>
                <w:webHidden/>
              </w:rPr>
            </w:r>
            <w:r w:rsidR="00477545">
              <w:rPr>
                <w:noProof/>
                <w:webHidden/>
              </w:rPr>
              <w:fldChar w:fldCharType="separate"/>
            </w:r>
            <w:r w:rsidR="00477545">
              <w:rPr>
                <w:noProof/>
                <w:webHidden/>
              </w:rPr>
              <w:t>4</w:t>
            </w:r>
            <w:r w:rsidR="00477545">
              <w:rPr>
                <w:noProof/>
                <w:webHidden/>
              </w:rPr>
              <w:fldChar w:fldCharType="end"/>
            </w:r>
          </w:hyperlink>
        </w:p>
        <w:p w14:paraId="01F5C062" w14:textId="2692E91F" w:rsidR="00477545" w:rsidRDefault="00C9578A">
          <w:pPr>
            <w:pStyle w:val="TOC2"/>
            <w:tabs>
              <w:tab w:val="left" w:pos="880"/>
              <w:tab w:val="right" w:leader="dot" w:pos="9350"/>
            </w:tabs>
            <w:rPr>
              <w:noProof/>
              <w:sz w:val="22"/>
              <w:szCs w:val="22"/>
              <w:lang w:eastAsia="en-US"/>
            </w:rPr>
          </w:pPr>
          <w:hyperlink w:anchor="_Toc33441472" w:history="1">
            <w:r w:rsidR="00477545" w:rsidRPr="000E5E44">
              <w:rPr>
                <w:rStyle w:val="Hyperlink"/>
                <w:noProof/>
              </w:rPr>
              <w:t>1.6</w:t>
            </w:r>
            <w:r w:rsidR="00477545">
              <w:rPr>
                <w:noProof/>
                <w:sz w:val="22"/>
                <w:szCs w:val="22"/>
                <w:lang w:eastAsia="en-US"/>
              </w:rPr>
              <w:tab/>
            </w:r>
            <w:r w:rsidR="00477545" w:rsidRPr="000E5E44">
              <w:rPr>
                <w:rStyle w:val="Hyperlink"/>
                <w:noProof/>
              </w:rPr>
              <w:t>References</w:t>
            </w:r>
            <w:r w:rsidR="00477545">
              <w:rPr>
                <w:noProof/>
                <w:webHidden/>
              </w:rPr>
              <w:tab/>
            </w:r>
            <w:r w:rsidR="00477545">
              <w:rPr>
                <w:noProof/>
                <w:webHidden/>
              </w:rPr>
              <w:fldChar w:fldCharType="begin"/>
            </w:r>
            <w:r w:rsidR="00477545">
              <w:rPr>
                <w:noProof/>
                <w:webHidden/>
              </w:rPr>
              <w:instrText xml:space="preserve"> PAGEREF _Toc33441472 \h </w:instrText>
            </w:r>
            <w:r w:rsidR="00477545">
              <w:rPr>
                <w:noProof/>
                <w:webHidden/>
              </w:rPr>
            </w:r>
            <w:r w:rsidR="00477545">
              <w:rPr>
                <w:noProof/>
                <w:webHidden/>
              </w:rPr>
              <w:fldChar w:fldCharType="separate"/>
            </w:r>
            <w:r w:rsidR="00477545">
              <w:rPr>
                <w:noProof/>
                <w:webHidden/>
              </w:rPr>
              <w:t>5</w:t>
            </w:r>
            <w:r w:rsidR="00477545">
              <w:rPr>
                <w:noProof/>
                <w:webHidden/>
              </w:rPr>
              <w:fldChar w:fldCharType="end"/>
            </w:r>
          </w:hyperlink>
        </w:p>
        <w:p w14:paraId="4BE21A4F" w14:textId="60344D63" w:rsidR="00477545" w:rsidRDefault="00C9578A">
          <w:pPr>
            <w:pStyle w:val="TOC1"/>
            <w:tabs>
              <w:tab w:val="left" w:pos="440"/>
              <w:tab w:val="right" w:leader="dot" w:pos="9350"/>
            </w:tabs>
            <w:rPr>
              <w:noProof/>
              <w:sz w:val="22"/>
              <w:szCs w:val="22"/>
              <w:lang w:eastAsia="en-US"/>
            </w:rPr>
          </w:pPr>
          <w:hyperlink w:anchor="_Toc33441473" w:history="1">
            <w:r w:rsidR="00477545" w:rsidRPr="000E5E44">
              <w:rPr>
                <w:rStyle w:val="Hyperlink"/>
                <w:noProof/>
              </w:rPr>
              <w:t>2.</w:t>
            </w:r>
            <w:r w:rsidR="00477545">
              <w:rPr>
                <w:noProof/>
                <w:sz w:val="22"/>
                <w:szCs w:val="22"/>
                <w:lang w:eastAsia="en-US"/>
              </w:rPr>
              <w:tab/>
            </w:r>
            <w:r w:rsidR="00477545" w:rsidRPr="000E5E44">
              <w:rPr>
                <w:rStyle w:val="Hyperlink"/>
                <w:noProof/>
              </w:rPr>
              <w:t>Overall Description</w:t>
            </w:r>
            <w:r w:rsidR="00477545">
              <w:rPr>
                <w:noProof/>
                <w:webHidden/>
              </w:rPr>
              <w:tab/>
            </w:r>
            <w:r w:rsidR="00477545">
              <w:rPr>
                <w:noProof/>
                <w:webHidden/>
              </w:rPr>
              <w:fldChar w:fldCharType="begin"/>
            </w:r>
            <w:r w:rsidR="00477545">
              <w:rPr>
                <w:noProof/>
                <w:webHidden/>
              </w:rPr>
              <w:instrText xml:space="preserve"> PAGEREF _Toc33441473 \h </w:instrText>
            </w:r>
            <w:r w:rsidR="00477545">
              <w:rPr>
                <w:noProof/>
                <w:webHidden/>
              </w:rPr>
            </w:r>
            <w:r w:rsidR="00477545">
              <w:rPr>
                <w:noProof/>
                <w:webHidden/>
              </w:rPr>
              <w:fldChar w:fldCharType="separate"/>
            </w:r>
            <w:r w:rsidR="00477545">
              <w:rPr>
                <w:noProof/>
                <w:webHidden/>
              </w:rPr>
              <w:t>6</w:t>
            </w:r>
            <w:r w:rsidR="00477545">
              <w:rPr>
                <w:noProof/>
                <w:webHidden/>
              </w:rPr>
              <w:fldChar w:fldCharType="end"/>
            </w:r>
          </w:hyperlink>
        </w:p>
        <w:p w14:paraId="3C183712" w14:textId="2EBC0D57" w:rsidR="00477545" w:rsidRDefault="00C9578A">
          <w:pPr>
            <w:pStyle w:val="TOC2"/>
            <w:tabs>
              <w:tab w:val="left" w:pos="880"/>
              <w:tab w:val="right" w:leader="dot" w:pos="9350"/>
            </w:tabs>
            <w:rPr>
              <w:noProof/>
              <w:sz w:val="22"/>
              <w:szCs w:val="22"/>
              <w:lang w:eastAsia="en-US"/>
            </w:rPr>
          </w:pPr>
          <w:hyperlink w:anchor="_Toc33441474" w:history="1">
            <w:r w:rsidR="00477545" w:rsidRPr="000E5E44">
              <w:rPr>
                <w:rStyle w:val="Hyperlink"/>
                <w:noProof/>
              </w:rPr>
              <w:t>2.1</w:t>
            </w:r>
            <w:r w:rsidR="00477545">
              <w:rPr>
                <w:noProof/>
                <w:sz w:val="22"/>
                <w:szCs w:val="22"/>
                <w:lang w:eastAsia="en-US"/>
              </w:rPr>
              <w:tab/>
            </w:r>
            <w:r w:rsidR="00477545" w:rsidRPr="000E5E44">
              <w:rPr>
                <w:rStyle w:val="Hyperlink"/>
                <w:noProof/>
              </w:rPr>
              <w:t>Product Perspective</w:t>
            </w:r>
            <w:r w:rsidR="00477545">
              <w:rPr>
                <w:noProof/>
                <w:webHidden/>
              </w:rPr>
              <w:tab/>
            </w:r>
            <w:r w:rsidR="00477545">
              <w:rPr>
                <w:noProof/>
                <w:webHidden/>
              </w:rPr>
              <w:fldChar w:fldCharType="begin"/>
            </w:r>
            <w:r w:rsidR="00477545">
              <w:rPr>
                <w:noProof/>
                <w:webHidden/>
              </w:rPr>
              <w:instrText xml:space="preserve"> PAGEREF _Toc33441474 \h </w:instrText>
            </w:r>
            <w:r w:rsidR="00477545">
              <w:rPr>
                <w:noProof/>
                <w:webHidden/>
              </w:rPr>
            </w:r>
            <w:r w:rsidR="00477545">
              <w:rPr>
                <w:noProof/>
                <w:webHidden/>
              </w:rPr>
              <w:fldChar w:fldCharType="separate"/>
            </w:r>
            <w:r w:rsidR="00477545">
              <w:rPr>
                <w:noProof/>
                <w:webHidden/>
              </w:rPr>
              <w:t>6</w:t>
            </w:r>
            <w:r w:rsidR="00477545">
              <w:rPr>
                <w:noProof/>
                <w:webHidden/>
              </w:rPr>
              <w:fldChar w:fldCharType="end"/>
            </w:r>
          </w:hyperlink>
        </w:p>
        <w:p w14:paraId="08058D60" w14:textId="7AB518D9" w:rsidR="00477545" w:rsidRDefault="00C9578A">
          <w:pPr>
            <w:pStyle w:val="TOC2"/>
            <w:tabs>
              <w:tab w:val="left" w:pos="880"/>
              <w:tab w:val="right" w:leader="dot" w:pos="9350"/>
            </w:tabs>
            <w:rPr>
              <w:noProof/>
              <w:sz w:val="22"/>
              <w:szCs w:val="22"/>
              <w:lang w:eastAsia="en-US"/>
            </w:rPr>
          </w:pPr>
          <w:hyperlink w:anchor="_Toc33441475" w:history="1">
            <w:r w:rsidR="00477545" w:rsidRPr="000E5E44">
              <w:rPr>
                <w:rStyle w:val="Hyperlink"/>
                <w:noProof/>
              </w:rPr>
              <w:t>2.2</w:t>
            </w:r>
            <w:r w:rsidR="00477545">
              <w:rPr>
                <w:noProof/>
                <w:sz w:val="22"/>
                <w:szCs w:val="22"/>
                <w:lang w:eastAsia="en-US"/>
              </w:rPr>
              <w:tab/>
            </w:r>
            <w:r w:rsidR="00477545" w:rsidRPr="000E5E44">
              <w:rPr>
                <w:rStyle w:val="Hyperlink"/>
                <w:noProof/>
              </w:rPr>
              <w:t>Product Features</w:t>
            </w:r>
            <w:r w:rsidR="00477545">
              <w:rPr>
                <w:noProof/>
                <w:webHidden/>
              </w:rPr>
              <w:tab/>
            </w:r>
            <w:r w:rsidR="00477545">
              <w:rPr>
                <w:noProof/>
                <w:webHidden/>
              </w:rPr>
              <w:fldChar w:fldCharType="begin"/>
            </w:r>
            <w:r w:rsidR="00477545">
              <w:rPr>
                <w:noProof/>
                <w:webHidden/>
              </w:rPr>
              <w:instrText xml:space="preserve"> PAGEREF _Toc33441475 \h </w:instrText>
            </w:r>
            <w:r w:rsidR="00477545">
              <w:rPr>
                <w:noProof/>
                <w:webHidden/>
              </w:rPr>
            </w:r>
            <w:r w:rsidR="00477545">
              <w:rPr>
                <w:noProof/>
                <w:webHidden/>
              </w:rPr>
              <w:fldChar w:fldCharType="separate"/>
            </w:r>
            <w:r w:rsidR="00477545">
              <w:rPr>
                <w:noProof/>
                <w:webHidden/>
              </w:rPr>
              <w:t>6</w:t>
            </w:r>
            <w:r w:rsidR="00477545">
              <w:rPr>
                <w:noProof/>
                <w:webHidden/>
              </w:rPr>
              <w:fldChar w:fldCharType="end"/>
            </w:r>
          </w:hyperlink>
        </w:p>
        <w:p w14:paraId="580D5B90" w14:textId="1445C7FB" w:rsidR="00477545" w:rsidRDefault="00C9578A">
          <w:pPr>
            <w:pStyle w:val="TOC2"/>
            <w:tabs>
              <w:tab w:val="left" w:pos="880"/>
              <w:tab w:val="right" w:leader="dot" w:pos="9350"/>
            </w:tabs>
            <w:rPr>
              <w:noProof/>
              <w:sz w:val="22"/>
              <w:szCs w:val="22"/>
              <w:lang w:eastAsia="en-US"/>
            </w:rPr>
          </w:pPr>
          <w:hyperlink w:anchor="_Toc33441476" w:history="1">
            <w:r w:rsidR="00477545" w:rsidRPr="000E5E44">
              <w:rPr>
                <w:rStyle w:val="Hyperlink"/>
                <w:noProof/>
              </w:rPr>
              <w:t>2.3</w:t>
            </w:r>
            <w:r w:rsidR="00477545">
              <w:rPr>
                <w:noProof/>
                <w:sz w:val="22"/>
                <w:szCs w:val="22"/>
                <w:lang w:eastAsia="en-US"/>
              </w:rPr>
              <w:tab/>
            </w:r>
            <w:r w:rsidR="00477545" w:rsidRPr="000E5E44">
              <w:rPr>
                <w:rStyle w:val="Hyperlink"/>
                <w:noProof/>
              </w:rPr>
              <w:t>User Classes and Characteristics</w:t>
            </w:r>
            <w:r w:rsidR="00477545">
              <w:rPr>
                <w:noProof/>
                <w:webHidden/>
              </w:rPr>
              <w:tab/>
            </w:r>
            <w:r w:rsidR="00477545">
              <w:rPr>
                <w:noProof/>
                <w:webHidden/>
              </w:rPr>
              <w:fldChar w:fldCharType="begin"/>
            </w:r>
            <w:r w:rsidR="00477545">
              <w:rPr>
                <w:noProof/>
                <w:webHidden/>
              </w:rPr>
              <w:instrText xml:space="preserve"> PAGEREF _Toc33441476 \h </w:instrText>
            </w:r>
            <w:r w:rsidR="00477545">
              <w:rPr>
                <w:noProof/>
                <w:webHidden/>
              </w:rPr>
            </w:r>
            <w:r w:rsidR="00477545">
              <w:rPr>
                <w:noProof/>
                <w:webHidden/>
              </w:rPr>
              <w:fldChar w:fldCharType="separate"/>
            </w:r>
            <w:r w:rsidR="00477545">
              <w:rPr>
                <w:noProof/>
                <w:webHidden/>
              </w:rPr>
              <w:t>7</w:t>
            </w:r>
            <w:r w:rsidR="00477545">
              <w:rPr>
                <w:noProof/>
                <w:webHidden/>
              </w:rPr>
              <w:fldChar w:fldCharType="end"/>
            </w:r>
          </w:hyperlink>
        </w:p>
        <w:p w14:paraId="137E8C4A" w14:textId="349E56F3" w:rsidR="00477545" w:rsidRDefault="00C9578A">
          <w:pPr>
            <w:pStyle w:val="TOC2"/>
            <w:tabs>
              <w:tab w:val="left" w:pos="880"/>
              <w:tab w:val="right" w:leader="dot" w:pos="9350"/>
            </w:tabs>
            <w:rPr>
              <w:noProof/>
              <w:sz w:val="22"/>
              <w:szCs w:val="22"/>
              <w:lang w:eastAsia="en-US"/>
            </w:rPr>
          </w:pPr>
          <w:hyperlink w:anchor="_Toc33441477" w:history="1">
            <w:r w:rsidR="00477545" w:rsidRPr="000E5E44">
              <w:rPr>
                <w:rStyle w:val="Hyperlink"/>
                <w:noProof/>
              </w:rPr>
              <w:t>2.4</w:t>
            </w:r>
            <w:r w:rsidR="00477545">
              <w:rPr>
                <w:noProof/>
                <w:sz w:val="22"/>
                <w:szCs w:val="22"/>
                <w:lang w:eastAsia="en-US"/>
              </w:rPr>
              <w:tab/>
            </w:r>
            <w:r w:rsidR="00477545" w:rsidRPr="000E5E44">
              <w:rPr>
                <w:rStyle w:val="Hyperlink"/>
                <w:noProof/>
              </w:rPr>
              <w:t>Design and Implementation Constraints</w:t>
            </w:r>
            <w:r w:rsidR="00477545">
              <w:rPr>
                <w:noProof/>
                <w:webHidden/>
              </w:rPr>
              <w:tab/>
            </w:r>
            <w:r w:rsidR="00477545">
              <w:rPr>
                <w:noProof/>
                <w:webHidden/>
              </w:rPr>
              <w:fldChar w:fldCharType="begin"/>
            </w:r>
            <w:r w:rsidR="00477545">
              <w:rPr>
                <w:noProof/>
                <w:webHidden/>
              </w:rPr>
              <w:instrText xml:space="preserve"> PAGEREF _Toc33441477 \h </w:instrText>
            </w:r>
            <w:r w:rsidR="00477545">
              <w:rPr>
                <w:noProof/>
                <w:webHidden/>
              </w:rPr>
            </w:r>
            <w:r w:rsidR="00477545">
              <w:rPr>
                <w:noProof/>
                <w:webHidden/>
              </w:rPr>
              <w:fldChar w:fldCharType="separate"/>
            </w:r>
            <w:r w:rsidR="00477545">
              <w:rPr>
                <w:noProof/>
                <w:webHidden/>
              </w:rPr>
              <w:t>8</w:t>
            </w:r>
            <w:r w:rsidR="00477545">
              <w:rPr>
                <w:noProof/>
                <w:webHidden/>
              </w:rPr>
              <w:fldChar w:fldCharType="end"/>
            </w:r>
          </w:hyperlink>
        </w:p>
        <w:p w14:paraId="78D8B8B6" w14:textId="70228751" w:rsidR="00477545" w:rsidRDefault="00C9578A">
          <w:pPr>
            <w:pStyle w:val="TOC2"/>
            <w:tabs>
              <w:tab w:val="left" w:pos="880"/>
              <w:tab w:val="right" w:leader="dot" w:pos="9350"/>
            </w:tabs>
            <w:rPr>
              <w:noProof/>
              <w:sz w:val="22"/>
              <w:szCs w:val="22"/>
              <w:lang w:eastAsia="en-US"/>
            </w:rPr>
          </w:pPr>
          <w:hyperlink w:anchor="_Toc33441478" w:history="1">
            <w:r w:rsidR="00477545" w:rsidRPr="000E5E44">
              <w:rPr>
                <w:rStyle w:val="Hyperlink"/>
                <w:noProof/>
              </w:rPr>
              <w:t>2.5</w:t>
            </w:r>
            <w:r w:rsidR="00477545">
              <w:rPr>
                <w:noProof/>
                <w:sz w:val="22"/>
                <w:szCs w:val="22"/>
                <w:lang w:eastAsia="en-US"/>
              </w:rPr>
              <w:tab/>
            </w:r>
            <w:r w:rsidR="00477545" w:rsidRPr="000E5E44">
              <w:rPr>
                <w:rStyle w:val="Hyperlink"/>
                <w:noProof/>
              </w:rPr>
              <w:t>User Documentation</w:t>
            </w:r>
            <w:r w:rsidR="00477545">
              <w:rPr>
                <w:noProof/>
                <w:webHidden/>
              </w:rPr>
              <w:tab/>
            </w:r>
            <w:r w:rsidR="00477545">
              <w:rPr>
                <w:noProof/>
                <w:webHidden/>
              </w:rPr>
              <w:fldChar w:fldCharType="begin"/>
            </w:r>
            <w:r w:rsidR="00477545">
              <w:rPr>
                <w:noProof/>
                <w:webHidden/>
              </w:rPr>
              <w:instrText xml:space="preserve"> PAGEREF _Toc33441478 \h </w:instrText>
            </w:r>
            <w:r w:rsidR="00477545">
              <w:rPr>
                <w:noProof/>
                <w:webHidden/>
              </w:rPr>
            </w:r>
            <w:r w:rsidR="00477545">
              <w:rPr>
                <w:noProof/>
                <w:webHidden/>
              </w:rPr>
              <w:fldChar w:fldCharType="separate"/>
            </w:r>
            <w:r w:rsidR="00477545">
              <w:rPr>
                <w:noProof/>
                <w:webHidden/>
              </w:rPr>
              <w:t>8</w:t>
            </w:r>
            <w:r w:rsidR="00477545">
              <w:rPr>
                <w:noProof/>
                <w:webHidden/>
              </w:rPr>
              <w:fldChar w:fldCharType="end"/>
            </w:r>
          </w:hyperlink>
        </w:p>
        <w:p w14:paraId="2D332969" w14:textId="63D4BB8F" w:rsidR="00477545" w:rsidRDefault="00C9578A">
          <w:pPr>
            <w:pStyle w:val="TOC1"/>
            <w:tabs>
              <w:tab w:val="left" w:pos="440"/>
              <w:tab w:val="right" w:leader="dot" w:pos="9350"/>
            </w:tabs>
            <w:rPr>
              <w:noProof/>
              <w:sz w:val="22"/>
              <w:szCs w:val="22"/>
              <w:lang w:eastAsia="en-US"/>
            </w:rPr>
          </w:pPr>
          <w:hyperlink w:anchor="_Toc33441479" w:history="1">
            <w:r w:rsidR="00477545" w:rsidRPr="000E5E44">
              <w:rPr>
                <w:rStyle w:val="Hyperlink"/>
                <w:noProof/>
              </w:rPr>
              <w:t>3.</w:t>
            </w:r>
            <w:r w:rsidR="00477545">
              <w:rPr>
                <w:noProof/>
                <w:sz w:val="22"/>
                <w:szCs w:val="22"/>
                <w:lang w:eastAsia="en-US"/>
              </w:rPr>
              <w:tab/>
            </w:r>
            <w:r w:rsidR="00477545" w:rsidRPr="000E5E44">
              <w:rPr>
                <w:rStyle w:val="Hyperlink"/>
                <w:noProof/>
              </w:rPr>
              <w:t>System Features – Administration module (Back office)</w:t>
            </w:r>
            <w:r w:rsidR="00477545">
              <w:rPr>
                <w:noProof/>
                <w:webHidden/>
              </w:rPr>
              <w:tab/>
            </w:r>
            <w:r w:rsidR="00477545">
              <w:rPr>
                <w:noProof/>
                <w:webHidden/>
              </w:rPr>
              <w:fldChar w:fldCharType="begin"/>
            </w:r>
            <w:r w:rsidR="00477545">
              <w:rPr>
                <w:noProof/>
                <w:webHidden/>
              </w:rPr>
              <w:instrText xml:space="preserve"> PAGEREF _Toc33441479 \h </w:instrText>
            </w:r>
            <w:r w:rsidR="00477545">
              <w:rPr>
                <w:noProof/>
                <w:webHidden/>
              </w:rPr>
            </w:r>
            <w:r w:rsidR="00477545">
              <w:rPr>
                <w:noProof/>
                <w:webHidden/>
              </w:rPr>
              <w:fldChar w:fldCharType="separate"/>
            </w:r>
            <w:r w:rsidR="00477545">
              <w:rPr>
                <w:noProof/>
                <w:webHidden/>
              </w:rPr>
              <w:t>9</w:t>
            </w:r>
            <w:r w:rsidR="00477545">
              <w:rPr>
                <w:noProof/>
                <w:webHidden/>
              </w:rPr>
              <w:fldChar w:fldCharType="end"/>
            </w:r>
          </w:hyperlink>
        </w:p>
        <w:p w14:paraId="1EC86E66" w14:textId="1E3D0C0C" w:rsidR="00477545" w:rsidRDefault="00C9578A">
          <w:pPr>
            <w:pStyle w:val="TOC2"/>
            <w:tabs>
              <w:tab w:val="left" w:pos="880"/>
              <w:tab w:val="right" w:leader="dot" w:pos="9350"/>
            </w:tabs>
            <w:rPr>
              <w:noProof/>
              <w:sz w:val="22"/>
              <w:szCs w:val="22"/>
              <w:lang w:eastAsia="en-US"/>
            </w:rPr>
          </w:pPr>
          <w:hyperlink w:anchor="_Toc33441480" w:history="1">
            <w:r w:rsidR="00477545" w:rsidRPr="000E5E44">
              <w:rPr>
                <w:rStyle w:val="Hyperlink"/>
                <w:noProof/>
              </w:rPr>
              <w:t>3.1</w:t>
            </w:r>
            <w:r w:rsidR="00477545">
              <w:rPr>
                <w:noProof/>
                <w:sz w:val="22"/>
                <w:szCs w:val="22"/>
                <w:lang w:eastAsia="en-US"/>
              </w:rPr>
              <w:tab/>
            </w:r>
            <w:r w:rsidR="00477545" w:rsidRPr="000E5E44">
              <w:rPr>
                <w:rStyle w:val="Hyperlink"/>
                <w:noProof/>
              </w:rPr>
              <w:t>Stores Configuration</w:t>
            </w:r>
            <w:r w:rsidR="00477545">
              <w:rPr>
                <w:noProof/>
                <w:webHidden/>
              </w:rPr>
              <w:tab/>
            </w:r>
            <w:r w:rsidR="00477545">
              <w:rPr>
                <w:noProof/>
                <w:webHidden/>
              </w:rPr>
              <w:fldChar w:fldCharType="begin"/>
            </w:r>
            <w:r w:rsidR="00477545">
              <w:rPr>
                <w:noProof/>
                <w:webHidden/>
              </w:rPr>
              <w:instrText xml:space="preserve"> PAGEREF _Toc33441480 \h </w:instrText>
            </w:r>
            <w:r w:rsidR="00477545">
              <w:rPr>
                <w:noProof/>
                <w:webHidden/>
              </w:rPr>
            </w:r>
            <w:r w:rsidR="00477545">
              <w:rPr>
                <w:noProof/>
                <w:webHidden/>
              </w:rPr>
              <w:fldChar w:fldCharType="separate"/>
            </w:r>
            <w:r w:rsidR="00477545">
              <w:rPr>
                <w:noProof/>
                <w:webHidden/>
              </w:rPr>
              <w:t>9</w:t>
            </w:r>
            <w:r w:rsidR="00477545">
              <w:rPr>
                <w:noProof/>
                <w:webHidden/>
              </w:rPr>
              <w:fldChar w:fldCharType="end"/>
            </w:r>
          </w:hyperlink>
        </w:p>
        <w:p w14:paraId="0A3FFCF3" w14:textId="1EF60C47" w:rsidR="00477545" w:rsidRDefault="00C9578A">
          <w:pPr>
            <w:pStyle w:val="TOC2"/>
            <w:tabs>
              <w:tab w:val="left" w:pos="880"/>
              <w:tab w:val="right" w:leader="dot" w:pos="9350"/>
            </w:tabs>
            <w:rPr>
              <w:noProof/>
              <w:sz w:val="22"/>
              <w:szCs w:val="22"/>
              <w:lang w:eastAsia="en-US"/>
            </w:rPr>
          </w:pPr>
          <w:hyperlink w:anchor="_Toc33441481" w:history="1">
            <w:r w:rsidR="00477545" w:rsidRPr="000E5E44">
              <w:rPr>
                <w:rStyle w:val="Hyperlink"/>
                <w:noProof/>
              </w:rPr>
              <w:t>3.2</w:t>
            </w:r>
            <w:r w:rsidR="00477545">
              <w:rPr>
                <w:noProof/>
                <w:sz w:val="22"/>
                <w:szCs w:val="22"/>
                <w:lang w:eastAsia="en-US"/>
              </w:rPr>
              <w:tab/>
            </w:r>
            <w:r w:rsidR="00477545" w:rsidRPr="000E5E44">
              <w:rPr>
                <w:rStyle w:val="Hyperlink"/>
                <w:noProof/>
              </w:rPr>
              <w:t>Master Data</w:t>
            </w:r>
            <w:r w:rsidR="00477545">
              <w:rPr>
                <w:noProof/>
                <w:webHidden/>
              </w:rPr>
              <w:tab/>
            </w:r>
            <w:r w:rsidR="00477545">
              <w:rPr>
                <w:noProof/>
                <w:webHidden/>
              </w:rPr>
              <w:fldChar w:fldCharType="begin"/>
            </w:r>
            <w:r w:rsidR="00477545">
              <w:rPr>
                <w:noProof/>
                <w:webHidden/>
              </w:rPr>
              <w:instrText xml:space="preserve"> PAGEREF _Toc33441481 \h </w:instrText>
            </w:r>
            <w:r w:rsidR="00477545">
              <w:rPr>
                <w:noProof/>
                <w:webHidden/>
              </w:rPr>
            </w:r>
            <w:r w:rsidR="00477545">
              <w:rPr>
                <w:noProof/>
                <w:webHidden/>
              </w:rPr>
              <w:fldChar w:fldCharType="separate"/>
            </w:r>
            <w:r w:rsidR="00477545">
              <w:rPr>
                <w:noProof/>
                <w:webHidden/>
              </w:rPr>
              <w:t>9</w:t>
            </w:r>
            <w:r w:rsidR="00477545">
              <w:rPr>
                <w:noProof/>
                <w:webHidden/>
              </w:rPr>
              <w:fldChar w:fldCharType="end"/>
            </w:r>
          </w:hyperlink>
        </w:p>
        <w:p w14:paraId="53D7AB1A" w14:textId="79D28972" w:rsidR="00477545" w:rsidRDefault="00C9578A">
          <w:pPr>
            <w:pStyle w:val="TOC2"/>
            <w:tabs>
              <w:tab w:val="left" w:pos="880"/>
              <w:tab w:val="right" w:leader="dot" w:pos="9350"/>
            </w:tabs>
            <w:rPr>
              <w:noProof/>
              <w:sz w:val="22"/>
              <w:szCs w:val="22"/>
              <w:lang w:eastAsia="en-US"/>
            </w:rPr>
          </w:pPr>
          <w:hyperlink w:anchor="_Toc33441482" w:history="1">
            <w:r w:rsidR="00477545" w:rsidRPr="000E5E44">
              <w:rPr>
                <w:rStyle w:val="Hyperlink"/>
                <w:noProof/>
              </w:rPr>
              <w:t>3.3</w:t>
            </w:r>
            <w:r w:rsidR="00477545">
              <w:rPr>
                <w:noProof/>
                <w:sz w:val="22"/>
                <w:szCs w:val="22"/>
                <w:lang w:eastAsia="en-US"/>
              </w:rPr>
              <w:tab/>
            </w:r>
            <w:r w:rsidR="00477545" w:rsidRPr="000E5E44">
              <w:rPr>
                <w:rStyle w:val="Hyperlink"/>
                <w:noProof/>
              </w:rPr>
              <w:t>Transactions</w:t>
            </w:r>
            <w:r w:rsidR="00477545">
              <w:rPr>
                <w:noProof/>
                <w:webHidden/>
              </w:rPr>
              <w:tab/>
            </w:r>
            <w:r w:rsidR="00477545">
              <w:rPr>
                <w:noProof/>
                <w:webHidden/>
              </w:rPr>
              <w:fldChar w:fldCharType="begin"/>
            </w:r>
            <w:r w:rsidR="00477545">
              <w:rPr>
                <w:noProof/>
                <w:webHidden/>
              </w:rPr>
              <w:instrText xml:space="preserve"> PAGEREF _Toc33441482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13CBE076" w14:textId="36461517" w:rsidR="00477545" w:rsidRDefault="00C9578A">
          <w:pPr>
            <w:pStyle w:val="TOC2"/>
            <w:tabs>
              <w:tab w:val="left" w:pos="880"/>
              <w:tab w:val="right" w:leader="dot" w:pos="9350"/>
            </w:tabs>
            <w:rPr>
              <w:noProof/>
              <w:sz w:val="22"/>
              <w:szCs w:val="22"/>
              <w:lang w:eastAsia="en-US"/>
            </w:rPr>
          </w:pPr>
          <w:hyperlink w:anchor="_Toc33441483" w:history="1">
            <w:r w:rsidR="00477545" w:rsidRPr="000E5E44">
              <w:rPr>
                <w:rStyle w:val="Hyperlink"/>
                <w:noProof/>
              </w:rPr>
              <w:t>3.4</w:t>
            </w:r>
            <w:r w:rsidR="00477545">
              <w:rPr>
                <w:noProof/>
                <w:sz w:val="22"/>
                <w:szCs w:val="22"/>
                <w:lang w:eastAsia="en-US"/>
              </w:rPr>
              <w:tab/>
            </w:r>
            <w:r w:rsidR="00477545" w:rsidRPr="000E5E44">
              <w:rPr>
                <w:rStyle w:val="Hyperlink"/>
                <w:noProof/>
              </w:rPr>
              <w:t>Synchronization and Real time Services</w:t>
            </w:r>
            <w:r w:rsidR="00477545">
              <w:rPr>
                <w:noProof/>
                <w:webHidden/>
              </w:rPr>
              <w:tab/>
            </w:r>
            <w:r w:rsidR="00477545">
              <w:rPr>
                <w:noProof/>
                <w:webHidden/>
              </w:rPr>
              <w:fldChar w:fldCharType="begin"/>
            </w:r>
            <w:r w:rsidR="00477545">
              <w:rPr>
                <w:noProof/>
                <w:webHidden/>
              </w:rPr>
              <w:instrText xml:space="preserve"> PAGEREF _Toc33441483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0F6EC472" w14:textId="1B18227A" w:rsidR="00477545" w:rsidRDefault="00C9578A">
          <w:pPr>
            <w:pStyle w:val="TOC1"/>
            <w:tabs>
              <w:tab w:val="left" w:pos="440"/>
              <w:tab w:val="right" w:leader="dot" w:pos="9350"/>
            </w:tabs>
            <w:rPr>
              <w:noProof/>
              <w:sz w:val="22"/>
              <w:szCs w:val="22"/>
              <w:lang w:eastAsia="en-US"/>
            </w:rPr>
          </w:pPr>
          <w:hyperlink w:anchor="_Toc33441484" w:history="1">
            <w:r w:rsidR="00477545" w:rsidRPr="000E5E44">
              <w:rPr>
                <w:rStyle w:val="Hyperlink"/>
                <w:noProof/>
              </w:rPr>
              <w:t>4.</w:t>
            </w:r>
            <w:r w:rsidR="00477545">
              <w:rPr>
                <w:noProof/>
                <w:sz w:val="22"/>
                <w:szCs w:val="22"/>
                <w:lang w:eastAsia="en-US"/>
              </w:rPr>
              <w:tab/>
            </w:r>
            <w:r w:rsidR="00477545" w:rsidRPr="000E5E44">
              <w:rPr>
                <w:rStyle w:val="Hyperlink"/>
                <w:noProof/>
              </w:rPr>
              <w:t>System Features – Point of sale</w:t>
            </w:r>
            <w:r w:rsidR="00477545">
              <w:rPr>
                <w:noProof/>
                <w:webHidden/>
              </w:rPr>
              <w:tab/>
            </w:r>
            <w:r w:rsidR="00477545">
              <w:rPr>
                <w:noProof/>
                <w:webHidden/>
              </w:rPr>
              <w:fldChar w:fldCharType="begin"/>
            </w:r>
            <w:r w:rsidR="00477545">
              <w:rPr>
                <w:noProof/>
                <w:webHidden/>
              </w:rPr>
              <w:instrText xml:space="preserve"> PAGEREF _Toc33441484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2772F805" w14:textId="3B642209" w:rsidR="00477545" w:rsidRDefault="00C9578A">
          <w:pPr>
            <w:pStyle w:val="TOC2"/>
            <w:tabs>
              <w:tab w:val="left" w:pos="880"/>
              <w:tab w:val="right" w:leader="dot" w:pos="9350"/>
            </w:tabs>
            <w:rPr>
              <w:noProof/>
              <w:sz w:val="22"/>
              <w:szCs w:val="22"/>
              <w:lang w:eastAsia="en-US"/>
            </w:rPr>
          </w:pPr>
          <w:hyperlink w:anchor="_Toc33441485" w:history="1">
            <w:r w:rsidR="00477545" w:rsidRPr="000E5E44">
              <w:rPr>
                <w:rStyle w:val="Hyperlink"/>
                <w:noProof/>
              </w:rPr>
              <w:t>4.1</w:t>
            </w:r>
            <w:r w:rsidR="00477545">
              <w:rPr>
                <w:noProof/>
                <w:sz w:val="22"/>
                <w:szCs w:val="22"/>
                <w:lang w:eastAsia="en-US"/>
              </w:rPr>
              <w:tab/>
            </w:r>
            <w:r w:rsidR="00477545" w:rsidRPr="000E5E44">
              <w:rPr>
                <w:rStyle w:val="Hyperlink"/>
                <w:noProof/>
              </w:rPr>
              <w:t>Store Configuration</w:t>
            </w:r>
            <w:r w:rsidR="00477545">
              <w:rPr>
                <w:noProof/>
                <w:webHidden/>
              </w:rPr>
              <w:tab/>
            </w:r>
            <w:r w:rsidR="00477545">
              <w:rPr>
                <w:noProof/>
                <w:webHidden/>
              </w:rPr>
              <w:fldChar w:fldCharType="begin"/>
            </w:r>
            <w:r w:rsidR="00477545">
              <w:rPr>
                <w:noProof/>
                <w:webHidden/>
              </w:rPr>
              <w:instrText xml:space="preserve"> PAGEREF _Toc33441485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00A1B0E9" w14:textId="50DB4FEA" w:rsidR="00477545" w:rsidRDefault="00C9578A">
          <w:pPr>
            <w:pStyle w:val="TOC2"/>
            <w:tabs>
              <w:tab w:val="left" w:pos="880"/>
              <w:tab w:val="right" w:leader="dot" w:pos="9350"/>
            </w:tabs>
            <w:rPr>
              <w:noProof/>
              <w:sz w:val="22"/>
              <w:szCs w:val="22"/>
              <w:lang w:eastAsia="en-US"/>
            </w:rPr>
          </w:pPr>
          <w:hyperlink w:anchor="_Toc33441486" w:history="1">
            <w:r w:rsidR="00477545" w:rsidRPr="000E5E44">
              <w:rPr>
                <w:rStyle w:val="Hyperlink"/>
                <w:noProof/>
              </w:rPr>
              <w:t>4.2</w:t>
            </w:r>
            <w:r w:rsidR="00477545">
              <w:rPr>
                <w:noProof/>
                <w:sz w:val="22"/>
                <w:szCs w:val="22"/>
                <w:lang w:eastAsia="en-US"/>
              </w:rPr>
              <w:tab/>
            </w:r>
            <w:r w:rsidR="00477545" w:rsidRPr="000E5E44">
              <w:rPr>
                <w:rStyle w:val="Hyperlink"/>
                <w:noProof/>
              </w:rPr>
              <w:t>Synchronization and Real time Services</w:t>
            </w:r>
            <w:r w:rsidR="00477545">
              <w:rPr>
                <w:noProof/>
                <w:webHidden/>
              </w:rPr>
              <w:tab/>
            </w:r>
            <w:r w:rsidR="00477545">
              <w:rPr>
                <w:noProof/>
                <w:webHidden/>
              </w:rPr>
              <w:fldChar w:fldCharType="begin"/>
            </w:r>
            <w:r w:rsidR="00477545">
              <w:rPr>
                <w:noProof/>
                <w:webHidden/>
              </w:rPr>
              <w:instrText xml:space="preserve"> PAGEREF _Toc33441486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560C8CFF" w14:textId="76F1FDC2" w:rsidR="00477545" w:rsidRDefault="00C9578A">
          <w:pPr>
            <w:pStyle w:val="TOC2"/>
            <w:tabs>
              <w:tab w:val="left" w:pos="880"/>
              <w:tab w:val="right" w:leader="dot" w:pos="9350"/>
            </w:tabs>
            <w:rPr>
              <w:noProof/>
              <w:sz w:val="22"/>
              <w:szCs w:val="22"/>
              <w:lang w:eastAsia="en-US"/>
            </w:rPr>
          </w:pPr>
          <w:hyperlink w:anchor="_Toc33441487" w:history="1">
            <w:r w:rsidR="00477545" w:rsidRPr="000E5E44">
              <w:rPr>
                <w:rStyle w:val="Hyperlink"/>
                <w:noProof/>
              </w:rPr>
              <w:t>4.3</w:t>
            </w:r>
            <w:r w:rsidR="00477545">
              <w:rPr>
                <w:noProof/>
                <w:sz w:val="22"/>
                <w:szCs w:val="22"/>
                <w:lang w:eastAsia="en-US"/>
              </w:rPr>
              <w:tab/>
            </w:r>
            <w:r w:rsidR="00477545" w:rsidRPr="000E5E44">
              <w:rPr>
                <w:rStyle w:val="Hyperlink"/>
                <w:noProof/>
              </w:rPr>
              <w:t>Transaction operations and details</w:t>
            </w:r>
            <w:r w:rsidR="00477545">
              <w:rPr>
                <w:noProof/>
                <w:webHidden/>
              </w:rPr>
              <w:tab/>
            </w:r>
            <w:r w:rsidR="00477545">
              <w:rPr>
                <w:noProof/>
                <w:webHidden/>
              </w:rPr>
              <w:fldChar w:fldCharType="begin"/>
            </w:r>
            <w:r w:rsidR="00477545">
              <w:rPr>
                <w:noProof/>
                <w:webHidden/>
              </w:rPr>
              <w:instrText xml:space="preserve"> PAGEREF _Toc33441487 \h </w:instrText>
            </w:r>
            <w:r w:rsidR="00477545">
              <w:rPr>
                <w:noProof/>
                <w:webHidden/>
              </w:rPr>
            </w:r>
            <w:r w:rsidR="00477545">
              <w:rPr>
                <w:noProof/>
                <w:webHidden/>
              </w:rPr>
              <w:fldChar w:fldCharType="separate"/>
            </w:r>
            <w:r w:rsidR="00477545">
              <w:rPr>
                <w:noProof/>
                <w:webHidden/>
              </w:rPr>
              <w:t>10</w:t>
            </w:r>
            <w:r w:rsidR="00477545">
              <w:rPr>
                <w:noProof/>
                <w:webHidden/>
              </w:rPr>
              <w:fldChar w:fldCharType="end"/>
            </w:r>
          </w:hyperlink>
        </w:p>
        <w:p w14:paraId="3A89EEE0" w14:textId="06FD3FEE" w:rsidR="00477545" w:rsidRDefault="00C9578A">
          <w:pPr>
            <w:pStyle w:val="TOC2"/>
            <w:tabs>
              <w:tab w:val="left" w:pos="880"/>
              <w:tab w:val="right" w:leader="dot" w:pos="9350"/>
            </w:tabs>
            <w:rPr>
              <w:noProof/>
              <w:sz w:val="22"/>
              <w:szCs w:val="22"/>
              <w:lang w:eastAsia="en-US"/>
            </w:rPr>
          </w:pPr>
          <w:hyperlink w:anchor="_Toc33441488" w:history="1">
            <w:r w:rsidR="00477545" w:rsidRPr="000E5E44">
              <w:rPr>
                <w:rStyle w:val="Hyperlink"/>
                <w:noProof/>
              </w:rPr>
              <w:t>4.4</w:t>
            </w:r>
            <w:r w:rsidR="00477545">
              <w:rPr>
                <w:noProof/>
                <w:sz w:val="22"/>
                <w:szCs w:val="22"/>
                <w:lang w:eastAsia="en-US"/>
              </w:rPr>
              <w:tab/>
            </w:r>
            <w:r w:rsidR="00477545" w:rsidRPr="000E5E44">
              <w:rPr>
                <w:rStyle w:val="Hyperlink"/>
                <w:noProof/>
              </w:rPr>
              <w:t>Transaction line operations and details</w:t>
            </w:r>
            <w:r w:rsidR="00477545">
              <w:rPr>
                <w:noProof/>
                <w:webHidden/>
              </w:rPr>
              <w:tab/>
            </w:r>
            <w:r w:rsidR="00477545">
              <w:rPr>
                <w:noProof/>
                <w:webHidden/>
              </w:rPr>
              <w:fldChar w:fldCharType="begin"/>
            </w:r>
            <w:r w:rsidR="00477545">
              <w:rPr>
                <w:noProof/>
                <w:webHidden/>
              </w:rPr>
              <w:instrText xml:space="preserve"> PAGEREF _Toc33441488 \h </w:instrText>
            </w:r>
            <w:r w:rsidR="00477545">
              <w:rPr>
                <w:noProof/>
                <w:webHidden/>
              </w:rPr>
            </w:r>
            <w:r w:rsidR="00477545">
              <w:rPr>
                <w:noProof/>
                <w:webHidden/>
              </w:rPr>
              <w:fldChar w:fldCharType="separate"/>
            </w:r>
            <w:r w:rsidR="00477545">
              <w:rPr>
                <w:noProof/>
                <w:webHidden/>
              </w:rPr>
              <w:t>13</w:t>
            </w:r>
            <w:r w:rsidR="00477545">
              <w:rPr>
                <w:noProof/>
                <w:webHidden/>
              </w:rPr>
              <w:fldChar w:fldCharType="end"/>
            </w:r>
          </w:hyperlink>
        </w:p>
        <w:p w14:paraId="589DDD51" w14:textId="2883AEDB" w:rsidR="00477545" w:rsidRDefault="00C9578A">
          <w:pPr>
            <w:pStyle w:val="TOC2"/>
            <w:tabs>
              <w:tab w:val="left" w:pos="880"/>
              <w:tab w:val="right" w:leader="dot" w:pos="9350"/>
            </w:tabs>
            <w:rPr>
              <w:noProof/>
              <w:sz w:val="22"/>
              <w:szCs w:val="22"/>
              <w:lang w:eastAsia="en-US"/>
            </w:rPr>
          </w:pPr>
          <w:hyperlink w:anchor="_Toc33441489" w:history="1">
            <w:r w:rsidR="00477545" w:rsidRPr="000E5E44">
              <w:rPr>
                <w:rStyle w:val="Hyperlink"/>
                <w:noProof/>
              </w:rPr>
              <w:t>4.5</w:t>
            </w:r>
            <w:r w:rsidR="00477545">
              <w:rPr>
                <w:noProof/>
                <w:sz w:val="22"/>
                <w:szCs w:val="22"/>
                <w:lang w:eastAsia="en-US"/>
              </w:rPr>
              <w:tab/>
            </w:r>
            <w:r w:rsidR="00477545" w:rsidRPr="000E5E44">
              <w:rPr>
                <w:rStyle w:val="Hyperlink"/>
                <w:noProof/>
              </w:rPr>
              <w:t>Payment</w:t>
            </w:r>
            <w:r w:rsidR="00477545">
              <w:rPr>
                <w:noProof/>
                <w:webHidden/>
              </w:rPr>
              <w:tab/>
            </w:r>
            <w:r w:rsidR="00477545">
              <w:rPr>
                <w:noProof/>
                <w:webHidden/>
              </w:rPr>
              <w:fldChar w:fldCharType="begin"/>
            </w:r>
            <w:r w:rsidR="00477545">
              <w:rPr>
                <w:noProof/>
                <w:webHidden/>
              </w:rPr>
              <w:instrText xml:space="preserve"> PAGEREF _Toc33441489 \h </w:instrText>
            </w:r>
            <w:r w:rsidR="00477545">
              <w:rPr>
                <w:noProof/>
                <w:webHidden/>
              </w:rPr>
            </w:r>
            <w:r w:rsidR="00477545">
              <w:rPr>
                <w:noProof/>
                <w:webHidden/>
              </w:rPr>
              <w:fldChar w:fldCharType="separate"/>
            </w:r>
            <w:r w:rsidR="00477545">
              <w:rPr>
                <w:noProof/>
                <w:webHidden/>
              </w:rPr>
              <w:t>15</w:t>
            </w:r>
            <w:r w:rsidR="00477545">
              <w:rPr>
                <w:noProof/>
                <w:webHidden/>
              </w:rPr>
              <w:fldChar w:fldCharType="end"/>
            </w:r>
          </w:hyperlink>
        </w:p>
        <w:p w14:paraId="3B405361" w14:textId="2A97ED91" w:rsidR="00477545" w:rsidRDefault="00C9578A">
          <w:pPr>
            <w:pStyle w:val="TOC2"/>
            <w:tabs>
              <w:tab w:val="left" w:pos="880"/>
              <w:tab w:val="right" w:leader="dot" w:pos="9350"/>
            </w:tabs>
            <w:rPr>
              <w:noProof/>
              <w:sz w:val="22"/>
              <w:szCs w:val="22"/>
              <w:lang w:eastAsia="en-US"/>
            </w:rPr>
          </w:pPr>
          <w:hyperlink w:anchor="_Toc33441490" w:history="1">
            <w:r w:rsidR="00477545" w:rsidRPr="000E5E44">
              <w:rPr>
                <w:rStyle w:val="Hyperlink"/>
                <w:noProof/>
              </w:rPr>
              <w:t>4.6</w:t>
            </w:r>
            <w:r w:rsidR="00477545">
              <w:rPr>
                <w:noProof/>
                <w:sz w:val="22"/>
                <w:szCs w:val="22"/>
                <w:lang w:eastAsia="en-US"/>
              </w:rPr>
              <w:tab/>
            </w:r>
            <w:r w:rsidR="00477545" w:rsidRPr="000E5E44">
              <w:rPr>
                <w:rStyle w:val="Hyperlink"/>
                <w:noProof/>
              </w:rPr>
              <w:t>Shift operations</w:t>
            </w:r>
            <w:r w:rsidR="00477545">
              <w:rPr>
                <w:noProof/>
                <w:webHidden/>
              </w:rPr>
              <w:tab/>
            </w:r>
            <w:r w:rsidR="00477545">
              <w:rPr>
                <w:noProof/>
                <w:webHidden/>
              </w:rPr>
              <w:fldChar w:fldCharType="begin"/>
            </w:r>
            <w:r w:rsidR="00477545">
              <w:rPr>
                <w:noProof/>
                <w:webHidden/>
              </w:rPr>
              <w:instrText xml:space="preserve"> PAGEREF _Toc33441490 \h </w:instrText>
            </w:r>
            <w:r w:rsidR="00477545">
              <w:rPr>
                <w:noProof/>
                <w:webHidden/>
              </w:rPr>
            </w:r>
            <w:r w:rsidR="00477545">
              <w:rPr>
                <w:noProof/>
                <w:webHidden/>
              </w:rPr>
              <w:fldChar w:fldCharType="separate"/>
            </w:r>
            <w:r w:rsidR="00477545">
              <w:rPr>
                <w:noProof/>
                <w:webHidden/>
              </w:rPr>
              <w:t>17</w:t>
            </w:r>
            <w:r w:rsidR="00477545">
              <w:rPr>
                <w:noProof/>
                <w:webHidden/>
              </w:rPr>
              <w:fldChar w:fldCharType="end"/>
            </w:r>
          </w:hyperlink>
        </w:p>
        <w:p w14:paraId="2DCB79BF" w14:textId="1A54E61B" w:rsidR="00477545" w:rsidRDefault="00C9578A">
          <w:pPr>
            <w:pStyle w:val="TOC2"/>
            <w:tabs>
              <w:tab w:val="left" w:pos="880"/>
              <w:tab w:val="right" w:leader="dot" w:pos="9350"/>
            </w:tabs>
            <w:rPr>
              <w:noProof/>
              <w:sz w:val="22"/>
              <w:szCs w:val="22"/>
              <w:lang w:eastAsia="en-US"/>
            </w:rPr>
          </w:pPr>
          <w:hyperlink w:anchor="_Toc33441491" w:history="1">
            <w:r w:rsidR="00477545" w:rsidRPr="000E5E44">
              <w:rPr>
                <w:rStyle w:val="Hyperlink"/>
                <w:noProof/>
              </w:rPr>
              <w:t>4.7</w:t>
            </w:r>
            <w:r w:rsidR="00477545">
              <w:rPr>
                <w:noProof/>
                <w:sz w:val="22"/>
                <w:szCs w:val="22"/>
                <w:lang w:eastAsia="en-US"/>
              </w:rPr>
              <w:tab/>
            </w:r>
            <w:r w:rsidR="00477545" w:rsidRPr="000E5E44">
              <w:rPr>
                <w:rStyle w:val="Hyperlink"/>
                <w:noProof/>
              </w:rPr>
              <w:t>Discount operations</w:t>
            </w:r>
            <w:r w:rsidR="00477545">
              <w:rPr>
                <w:noProof/>
                <w:webHidden/>
              </w:rPr>
              <w:tab/>
            </w:r>
            <w:r w:rsidR="00477545">
              <w:rPr>
                <w:noProof/>
                <w:webHidden/>
              </w:rPr>
              <w:fldChar w:fldCharType="begin"/>
            </w:r>
            <w:r w:rsidR="00477545">
              <w:rPr>
                <w:noProof/>
                <w:webHidden/>
              </w:rPr>
              <w:instrText xml:space="preserve"> PAGEREF _Toc33441491 \h </w:instrText>
            </w:r>
            <w:r w:rsidR="00477545">
              <w:rPr>
                <w:noProof/>
                <w:webHidden/>
              </w:rPr>
            </w:r>
            <w:r w:rsidR="00477545">
              <w:rPr>
                <w:noProof/>
                <w:webHidden/>
              </w:rPr>
              <w:fldChar w:fldCharType="separate"/>
            </w:r>
            <w:r w:rsidR="00477545">
              <w:rPr>
                <w:noProof/>
                <w:webHidden/>
              </w:rPr>
              <w:t>19</w:t>
            </w:r>
            <w:r w:rsidR="00477545">
              <w:rPr>
                <w:noProof/>
                <w:webHidden/>
              </w:rPr>
              <w:fldChar w:fldCharType="end"/>
            </w:r>
          </w:hyperlink>
        </w:p>
        <w:p w14:paraId="720A4F21" w14:textId="590871EF" w:rsidR="00477545" w:rsidRDefault="00C9578A">
          <w:pPr>
            <w:pStyle w:val="TOC2"/>
            <w:tabs>
              <w:tab w:val="left" w:pos="880"/>
              <w:tab w:val="right" w:leader="dot" w:pos="9350"/>
            </w:tabs>
            <w:rPr>
              <w:noProof/>
              <w:sz w:val="22"/>
              <w:szCs w:val="22"/>
              <w:lang w:eastAsia="en-US"/>
            </w:rPr>
          </w:pPr>
          <w:hyperlink w:anchor="_Toc33441492" w:history="1">
            <w:r w:rsidR="00477545" w:rsidRPr="000E5E44">
              <w:rPr>
                <w:rStyle w:val="Hyperlink"/>
                <w:noProof/>
              </w:rPr>
              <w:t>4.8</w:t>
            </w:r>
            <w:r w:rsidR="00477545">
              <w:rPr>
                <w:noProof/>
                <w:sz w:val="22"/>
                <w:szCs w:val="22"/>
                <w:lang w:eastAsia="en-US"/>
              </w:rPr>
              <w:tab/>
            </w:r>
            <w:r w:rsidR="00477545" w:rsidRPr="000E5E44">
              <w:rPr>
                <w:rStyle w:val="Hyperlink"/>
                <w:noProof/>
              </w:rPr>
              <w:t>Customer operations</w:t>
            </w:r>
            <w:r w:rsidR="00477545">
              <w:rPr>
                <w:noProof/>
                <w:webHidden/>
              </w:rPr>
              <w:tab/>
            </w:r>
            <w:r w:rsidR="00477545">
              <w:rPr>
                <w:noProof/>
                <w:webHidden/>
              </w:rPr>
              <w:fldChar w:fldCharType="begin"/>
            </w:r>
            <w:r w:rsidR="00477545">
              <w:rPr>
                <w:noProof/>
                <w:webHidden/>
              </w:rPr>
              <w:instrText xml:space="preserve"> PAGEREF _Toc33441492 \h </w:instrText>
            </w:r>
            <w:r w:rsidR="00477545">
              <w:rPr>
                <w:noProof/>
                <w:webHidden/>
              </w:rPr>
            </w:r>
            <w:r w:rsidR="00477545">
              <w:rPr>
                <w:noProof/>
                <w:webHidden/>
              </w:rPr>
              <w:fldChar w:fldCharType="separate"/>
            </w:r>
            <w:r w:rsidR="00477545">
              <w:rPr>
                <w:noProof/>
                <w:webHidden/>
              </w:rPr>
              <w:t>20</w:t>
            </w:r>
            <w:r w:rsidR="00477545">
              <w:rPr>
                <w:noProof/>
                <w:webHidden/>
              </w:rPr>
              <w:fldChar w:fldCharType="end"/>
            </w:r>
          </w:hyperlink>
        </w:p>
        <w:p w14:paraId="108A8E6A" w14:textId="3500AAF8" w:rsidR="00477545" w:rsidRDefault="00C9578A">
          <w:pPr>
            <w:pStyle w:val="TOC2"/>
            <w:tabs>
              <w:tab w:val="left" w:pos="880"/>
              <w:tab w:val="right" w:leader="dot" w:pos="9350"/>
            </w:tabs>
            <w:rPr>
              <w:noProof/>
              <w:sz w:val="22"/>
              <w:szCs w:val="22"/>
              <w:lang w:eastAsia="en-US"/>
            </w:rPr>
          </w:pPr>
          <w:hyperlink w:anchor="_Toc33441493" w:history="1">
            <w:r w:rsidR="00477545" w:rsidRPr="000E5E44">
              <w:rPr>
                <w:rStyle w:val="Hyperlink"/>
                <w:noProof/>
              </w:rPr>
              <w:t>4.9</w:t>
            </w:r>
            <w:r w:rsidR="00477545">
              <w:rPr>
                <w:noProof/>
                <w:sz w:val="22"/>
                <w:szCs w:val="22"/>
                <w:lang w:eastAsia="en-US"/>
              </w:rPr>
              <w:tab/>
            </w:r>
            <w:r w:rsidR="00477545" w:rsidRPr="000E5E44">
              <w:rPr>
                <w:rStyle w:val="Hyperlink"/>
                <w:noProof/>
              </w:rPr>
              <w:t>Other operations</w:t>
            </w:r>
            <w:r w:rsidR="00477545">
              <w:rPr>
                <w:noProof/>
                <w:webHidden/>
              </w:rPr>
              <w:tab/>
            </w:r>
            <w:r w:rsidR="00477545">
              <w:rPr>
                <w:noProof/>
                <w:webHidden/>
              </w:rPr>
              <w:fldChar w:fldCharType="begin"/>
            </w:r>
            <w:r w:rsidR="00477545">
              <w:rPr>
                <w:noProof/>
                <w:webHidden/>
              </w:rPr>
              <w:instrText xml:space="preserve"> PAGEREF _Toc33441493 \h </w:instrText>
            </w:r>
            <w:r w:rsidR="00477545">
              <w:rPr>
                <w:noProof/>
                <w:webHidden/>
              </w:rPr>
            </w:r>
            <w:r w:rsidR="00477545">
              <w:rPr>
                <w:noProof/>
                <w:webHidden/>
              </w:rPr>
              <w:fldChar w:fldCharType="separate"/>
            </w:r>
            <w:r w:rsidR="00477545">
              <w:rPr>
                <w:noProof/>
                <w:webHidden/>
              </w:rPr>
              <w:t>20</w:t>
            </w:r>
            <w:r w:rsidR="00477545">
              <w:rPr>
                <w:noProof/>
                <w:webHidden/>
              </w:rPr>
              <w:fldChar w:fldCharType="end"/>
            </w:r>
          </w:hyperlink>
        </w:p>
        <w:p w14:paraId="2E8641DD" w14:textId="259C69B4" w:rsidR="00477545" w:rsidRDefault="00C9578A">
          <w:pPr>
            <w:pStyle w:val="TOC2"/>
            <w:tabs>
              <w:tab w:val="left" w:pos="880"/>
              <w:tab w:val="right" w:leader="dot" w:pos="9350"/>
            </w:tabs>
            <w:rPr>
              <w:noProof/>
              <w:sz w:val="22"/>
              <w:szCs w:val="22"/>
              <w:lang w:eastAsia="en-US"/>
            </w:rPr>
          </w:pPr>
          <w:hyperlink w:anchor="_Toc33441494" w:history="1">
            <w:r w:rsidR="00477545" w:rsidRPr="000E5E44">
              <w:rPr>
                <w:rStyle w:val="Hyperlink"/>
                <w:noProof/>
              </w:rPr>
              <w:t>4.10</w:t>
            </w:r>
            <w:r w:rsidR="00477545">
              <w:rPr>
                <w:noProof/>
                <w:sz w:val="22"/>
                <w:szCs w:val="22"/>
                <w:lang w:eastAsia="en-US"/>
              </w:rPr>
              <w:tab/>
            </w:r>
            <w:r w:rsidR="00477545" w:rsidRPr="000E5E44">
              <w:rPr>
                <w:rStyle w:val="Hyperlink"/>
                <w:noProof/>
              </w:rPr>
              <w:t>Time clock operations</w:t>
            </w:r>
            <w:r w:rsidR="00477545">
              <w:rPr>
                <w:noProof/>
                <w:webHidden/>
              </w:rPr>
              <w:tab/>
            </w:r>
            <w:r w:rsidR="00477545">
              <w:rPr>
                <w:noProof/>
                <w:webHidden/>
              </w:rPr>
              <w:fldChar w:fldCharType="begin"/>
            </w:r>
            <w:r w:rsidR="00477545">
              <w:rPr>
                <w:noProof/>
                <w:webHidden/>
              </w:rPr>
              <w:instrText xml:space="preserve"> PAGEREF _Toc33441494 \h </w:instrText>
            </w:r>
            <w:r w:rsidR="00477545">
              <w:rPr>
                <w:noProof/>
                <w:webHidden/>
              </w:rPr>
            </w:r>
            <w:r w:rsidR="00477545">
              <w:rPr>
                <w:noProof/>
                <w:webHidden/>
              </w:rPr>
              <w:fldChar w:fldCharType="separate"/>
            </w:r>
            <w:r w:rsidR="00477545">
              <w:rPr>
                <w:noProof/>
                <w:webHidden/>
              </w:rPr>
              <w:t>22</w:t>
            </w:r>
            <w:r w:rsidR="00477545">
              <w:rPr>
                <w:noProof/>
                <w:webHidden/>
              </w:rPr>
              <w:fldChar w:fldCharType="end"/>
            </w:r>
          </w:hyperlink>
        </w:p>
        <w:p w14:paraId="6F998E74" w14:textId="56F282F6" w:rsidR="00477545" w:rsidRDefault="00C9578A">
          <w:pPr>
            <w:pStyle w:val="TOC2"/>
            <w:tabs>
              <w:tab w:val="left" w:pos="880"/>
              <w:tab w:val="right" w:leader="dot" w:pos="9350"/>
            </w:tabs>
            <w:rPr>
              <w:noProof/>
              <w:sz w:val="22"/>
              <w:szCs w:val="22"/>
              <w:lang w:eastAsia="en-US"/>
            </w:rPr>
          </w:pPr>
          <w:hyperlink w:anchor="_Toc33441495" w:history="1">
            <w:r w:rsidR="00477545" w:rsidRPr="000E5E44">
              <w:rPr>
                <w:rStyle w:val="Hyperlink"/>
                <w:noProof/>
              </w:rPr>
              <w:t>4.11</w:t>
            </w:r>
            <w:r w:rsidR="00477545">
              <w:rPr>
                <w:noProof/>
                <w:sz w:val="22"/>
                <w:szCs w:val="22"/>
                <w:lang w:eastAsia="en-US"/>
              </w:rPr>
              <w:tab/>
            </w:r>
            <w:r w:rsidR="00477545" w:rsidRPr="000E5E44">
              <w:rPr>
                <w:rStyle w:val="Hyperlink"/>
                <w:noProof/>
              </w:rPr>
              <w:t>To be consider</w:t>
            </w:r>
            <w:r w:rsidR="00477545">
              <w:rPr>
                <w:noProof/>
                <w:webHidden/>
              </w:rPr>
              <w:tab/>
            </w:r>
            <w:r w:rsidR="00477545">
              <w:rPr>
                <w:noProof/>
                <w:webHidden/>
              </w:rPr>
              <w:fldChar w:fldCharType="begin"/>
            </w:r>
            <w:r w:rsidR="00477545">
              <w:rPr>
                <w:noProof/>
                <w:webHidden/>
              </w:rPr>
              <w:instrText xml:space="preserve"> PAGEREF _Toc33441495 \h </w:instrText>
            </w:r>
            <w:r w:rsidR="00477545">
              <w:rPr>
                <w:noProof/>
                <w:webHidden/>
              </w:rPr>
            </w:r>
            <w:r w:rsidR="00477545">
              <w:rPr>
                <w:noProof/>
                <w:webHidden/>
              </w:rPr>
              <w:fldChar w:fldCharType="separate"/>
            </w:r>
            <w:r w:rsidR="00477545">
              <w:rPr>
                <w:noProof/>
                <w:webHidden/>
              </w:rPr>
              <w:t>22</w:t>
            </w:r>
            <w:r w:rsidR="00477545">
              <w:rPr>
                <w:noProof/>
                <w:webHidden/>
              </w:rPr>
              <w:fldChar w:fldCharType="end"/>
            </w:r>
          </w:hyperlink>
        </w:p>
        <w:p w14:paraId="70FAE9CE" w14:textId="2A5DC44B" w:rsidR="00477545" w:rsidRDefault="00C9578A">
          <w:pPr>
            <w:pStyle w:val="TOC1"/>
            <w:tabs>
              <w:tab w:val="left" w:pos="440"/>
              <w:tab w:val="right" w:leader="dot" w:pos="9350"/>
            </w:tabs>
            <w:rPr>
              <w:noProof/>
              <w:sz w:val="22"/>
              <w:szCs w:val="22"/>
              <w:lang w:eastAsia="en-US"/>
            </w:rPr>
          </w:pPr>
          <w:hyperlink w:anchor="_Toc33441496" w:history="1">
            <w:r w:rsidR="00477545" w:rsidRPr="000E5E44">
              <w:rPr>
                <w:rStyle w:val="Hyperlink"/>
                <w:noProof/>
              </w:rPr>
              <w:t>5.</w:t>
            </w:r>
            <w:r w:rsidR="00477545">
              <w:rPr>
                <w:noProof/>
                <w:sz w:val="22"/>
                <w:szCs w:val="22"/>
                <w:lang w:eastAsia="en-US"/>
              </w:rPr>
              <w:tab/>
            </w:r>
            <w:r w:rsidR="00477545" w:rsidRPr="000E5E44">
              <w:rPr>
                <w:rStyle w:val="Hyperlink"/>
                <w:noProof/>
              </w:rPr>
              <w:t>External Interface requirements</w:t>
            </w:r>
            <w:r w:rsidR="00477545">
              <w:rPr>
                <w:noProof/>
                <w:webHidden/>
              </w:rPr>
              <w:tab/>
            </w:r>
            <w:r w:rsidR="00477545">
              <w:rPr>
                <w:noProof/>
                <w:webHidden/>
              </w:rPr>
              <w:fldChar w:fldCharType="begin"/>
            </w:r>
            <w:r w:rsidR="00477545">
              <w:rPr>
                <w:noProof/>
                <w:webHidden/>
              </w:rPr>
              <w:instrText xml:space="preserve"> PAGEREF _Toc33441496 \h </w:instrText>
            </w:r>
            <w:r w:rsidR="00477545">
              <w:rPr>
                <w:noProof/>
                <w:webHidden/>
              </w:rPr>
            </w:r>
            <w:r w:rsidR="00477545">
              <w:rPr>
                <w:noProof/>
                <w:webHidden/>
              </w:rPr>
              <w:fldChar w:fldCharType="separate"/>
            </w:r>
            <w:r w:rsidR="00477545">
              <w:rPr>
                <w:noProof/>
                <w:webHidden/>
              </w:rPr>
              <w:t>24</w:t>
            </w:r>
            <w:r w:rsidR="00477545">
              <w:rPr>
                <w:noProof/>
                <w:webHidden/>
              </w:rPr>
              <w:fldChar w:fldCharType="end"/>
            </w:r>
          </w:hyperlink>
        </w:p>
        <w:p w14:paraId="64E872CE" w14:textId="4C292C60" w:rsidR="00477545" w:rsidRDefault="00C9578A">
          <w:pPr>
            <w:pStyle w:val="TOC2"/>
            <w:tabs>
              <w:tab w:val="left" w:pos="880"/>
              <w:tab w:val="right" w:leader="dot" w:pos="9350"/>
            </w:tabs>
            <w:rPr>
              <w:noProof/>
              <w:sz w:val="22"/>
              <w:szCs w:val="22"/>
              <w:lang w:eastAsia="en-US"/>
            </w:rPr>
          </w:pPr>
          <w:hyperlink w:anchor="_Toc33441497" w:history="1">
            <w:r w:rsidR="00477545" w:rsidRPr="000E5E44">
              <w:rPr>
                <w:rStyle w:val="Hyperlink"/>
                <w:noProof/>
              </w:rPr>
              <w:t>5.1</w:t>
            </w:r>
            <w:r w:rsidR="00477545">
              <w:rPr>
                <w:noProof/>
                <w:sz w:val="22"/>
                <w:szCs w:val="22"/>
                <w:lang w:eastAsia="en-US"/>
              </w:rPr>
              <w:tab/>
            </w:r>
            <w:r w:rsidR="00477545" w:rsidRPr="000E5E44">
              <w:rPr>
                <w:rStyle w:val="Hyperlink"/>
                <w:noProof/>
              </w:rPr>
              <w:t>User Interfaces</w:t>
            </w:r>
            <w:r w:rsidR="00477545">
              <w:rPr>
                <w:noProof/>
                <w:webHidden/>
              </w:rPr>
              <w:tab/>
            </w:r>
            <w:r w:rsidR="00477545">
              <w:rPr>
                <w:noProof/>
                <w:webHidden/>
              </w:rPr>
              <w:fldChar w:fldCharType="begin"/>
            </w:r>
            <w:r w:rsidR="00477545">
              <w:rPr>
                <w:noProof/>
                <w:webHidden/>
              </w:rPr>
              <w:instrText xml:space="preserve"> PAGEREF _Toc33441497 \h </w:instrText>
            </w:r>
            <w:r w:rsidR="00477545">
              <w:rPr>
                <w:noProof/>
                <w:webHidden/>
              </w:rPr>
            </w:r>
            <w:r w:rsidR="00477545">
              <w:rPr>
                <w:noProof/>
                <w:webHidden/>
              </w:rPr>
              <w:fldChar w:fldCharType="separate"/>
            </w:r>
            <w:r w:rsidR="00477545">
              <w:rPr>
                <w:noProof/>
                <w:webHidden/>
              </w:rPr>
              <w:t>24</w:t>
            </w:r>
            <w:r w:rsidR="00477545">
              <w:rPr>
                <w:noProof/>
                <w:webHidden/>
              </w:rPr>
              <w:fldChar w:fldCharType="end"/>
            </w:r>
          </w:hyperlink>
        </w:p>
        <w:p w14:paraId="44892320" w14:textId="21A14D61" w:rsidR="00477545" w:rsidRDefault="00C9578A">
          <w:pPr>
            <w:pStyle w:val="TOC2"/>
            <w:tabs>
              <w:tab w:val="left" w:pos="880"/>
              <w:tab w:val="right" w:leader="dot" w:pos="9350"/>
            </w:tabs>
            <w:rPr>
              <w:noProof/>
              <w:sz w:val="22"/>
              <w:szCs w:val="22"/>
              <w:lang w:eastAsia="en-US"/>
            </w:rPr>
          </w:pPr>
          <w:hyperlink w:anchor="_Toc33441498" w:history="1">
            <w:r w:rsidR="00477545" w:rsidRPr="000E5E44">
              <w:rPr>
                <w:rStyle w:val="Hyperlink"/>
                <w:noProof/>
              </w:rPr>
              <w:t>5.2</w:t>
            </w:r>
            <w:r w:rsidR="00477545">
              <w:rPr>
                <w:noProof/>
                <w:sz w:val="22"/>
                <w:szCs w:val="22"/>
                <w:lang w:eastAsia="en-US"/>
              </w:rPr>
              <w:tab/>
            </w:r>
            <w:r w:rsidR="00477545" w:rsidRPr="000E5E44">
              <w:rPr>
                <w:rStyle w:val="Hyperlink"/>
                <w:noProof/>
              </w:rPr>
              <w:t>Hardware Interfaces</w:t>
            </w:r>
            <w:r w:rsidR="00477545">
              <w:rPr>
                <w:noProof/>
                <w:webHidden/>
              </w:rPr>
              <w:tab/>
            </w:r>
            <w:r w:rsidR="00477545">
              <w:rPr>
                <w:noProof/>
                <w:webHidden/>
              </w:rPr>
              <w:fldChar w:fldCharType="begin"/>
            </w:r>
            <w:r w:rsidR="00477545">
              <w:rPr>
                <w:noProof/>
                <w:webHidden/>
              </w:rPr>
              <w:instrText xml:space="preserve"> PAGEREF _Toc33441498 \h </w:instrText>
            </w:r>
            <w:r w:rsidR="00477545">
              <w:rPr>
                <w:noProof/>
                <w:webHidden/>
              </w:rPr>
            </w:r>
            <w:r w:rsidR="00477545">
              <w:rPr>
                <w:noProof/>
                <w:webHidden/>
              </w:rPr>
              <w:fldChar w:fldCharType="separate"/>
            </w:r>
            <w:r w:rsidR="00477545">
              <w:rPr>
                <w:noProof/>
                <w:webHidden/>
              </w:rPr>
              <w:t>24</w:t>
            </w:r>
            <w:r w:rsidR="00477545">
              <w:rPr>
                <w:noProof/>
                <w:webHidden/>
              </w:rPr>
              <w:fldChar w:fldCharType="end"/>
            </w:r>
          </w:hyperlink>
        </w:p>
        <w:p w14:paraId="5C1557BE" w14:textId="62788EC1" w:rsidR="00477545" w:rsidRDefault="00C9578A">
          <w:pPr>
            <w:pStyle w:val="TOC2"/>
            <w:tabs>
              <w:tab w:val="left" w:pos="880"/>
              <w:tab w:val="right" w:leader="dot" w:pos="9350"/>
            </w:tabs>
            <w:rPr>
              <w:noProof/>
              <w:sz w:val="22"/>
              <w:szCs w:val="22"/>
              <w:lang w:eastAsia="en-US"/>
            </w:rPr>
          </w:pPr>
          <w:hyperlink w:anchor="_Toc33441499" w:history="1">
            <w:r w:rsidR="00477545" w:rsidRPr="000E5E44">
              <w:rPr>
                <w:rStyle w:val="Hyperlink"/>
                <w:noProof/>
              </w:rPr>
              <w:t>5.3</w:t>
            </w:r>
            <w:r w:rsidR="00477545">
              <w:rPr>
                <w:noProof/>
                <w:sz w:val="22"/>
                <w:szCs w:val="22"/>
                <w:lang w:eastAsia="en-US"/>
              </w:rPr>
              <w:tab/>
            </w:r>
            <w:r w:rsidR="00477545" w:rsidRPr="000E5E44">
              <w:rPr>
                <w:rStyle w:val="Hyperlink"/>
                <w:noProof/>
              </w:rPr>
              <w:t>Software Interfaces</w:t>
            </w:r>
            <w:r w:rsidR="00477545">
              <w:rPr>
                <w:noProof/>
                <w:webHidden/>
              </w:rPr>
              <w:tab/>
            </w:r>
            <w:r w:rsidR="00477545">
              <w:rPr>
                <w:noProof/>
                <w:webHidden/>
              </w:rPr>
              <w:fldChar w:fldCharType="begin"/>
            </w:r>
            <w:r w:rsidR="00477545">
              <w:rPr>
                <w:noProof/>
                <w:webHidden/>
              </w:rPr>
              <w:instrText xml:space="preserve"> PAGEREF _Toc33441499 \h </w:instrText>
            </w:r>
            <w:r w:rsidR="00477545">
              <w:rPr>
                <w:noProof/>
                <w:webHidden/>
              </w:rPr>
            </w:r>
            <w:r w:rsidR="00477545">
              <w:rPr>
                <w:noProof/>
                <w:webHidden/>
              </w:rPr>
              <w:fldChar w:fldCharType="separate"/>
            </w:r>
            <w:r w:rsidR="00477545">
              <w:rPr>
                <w:noProof/>
                <w:webHidden/>
              </w:rPr>
              <w:t>24</w:t>
            </w:r>
            <w:r w:rsidR="00477545">
              <w:rPr>
                <w:noProof/>
                <w:webHidden/>
              </w:rPr>
              <w:fldChar w:fldCharType="end"/>
            </w:r>
          </w:hyperlink>
        </w:p>
        <w:p w14:paraId="39D3FB0D" w14:textId="2BB85E4C" w:rsidR="00477545" w:rsidRDefault="00C9578A">
          <w:pPr>
            <w:pStyle w:val="TOC2"/>
            <w:tabs>
              <w:tab w:val="left" w:pos="880"/>
              <w:tab w:val="right" w:leader="dot" w:pos="9350"/>
            </w:tabs>
            <w:rPr>
              <w:noProof/>
              <w:sz w:val="22"/>
              <w:szCs w:val="22"/>
              <w:lang w:eastAsia="en-US"/>
            </w:rPr>
          </w:pPr>
          <w:hyperlink w:anchor="_Toc33441500" w:history="1">
            <w:r w:rsidR="00477545" w:rsidRPr="000E5E44">
              <w:rPr>
                <w:rStyle w:val="Hyperlink"/>
                <w:noProof/>
              </w:rPr>
              <w:t>5.4</w:t>
            </w:r>
            <w:r w:rsidR="00477545">
              <w:rPr>
                <w:noProof/>
                <w:sz w:val="22"/>
                <w:szCs w:val="22"/>
                <w:lang w:eastAsia="en-US"/>
              </w:rPr>
              <w:tab/>
            </w:r>
            <w:r w:rsidR="00477545" w:rsidRPr="000E5E44">
              <w:rPr>
                <w:rStyle w:val="Hyperlink"/>
                <w:noProof/>
              </w:rPr>
              <w:t>Communications Interfaces</w:t>
            </w:r>
            <w:r w:rsidR="00477545">
              <w:rPr>
                <w:noProof/>
                <w:webHidden/>
              </w:rPr>
              <w:tab/>
            </w:r>
            <w:r w:rsidR="00477545">
              <w:rPr>
                <w:noProof/>
                <w:webHidden/>
              </w:rPr>
              <w:fldChar w:fldCharType="begin"/>
            </w:r>
            <w:r w:rsidR="00477545">
              <w:rPr>
                <w:noProof/>
                <w:webHidden/>
              </w:rPr>
              <w:instrText xml:space="preserve"> PAGEREF _Toc33441500 \h </w:instrText>
            </w:r>
            <w:r w:rsidR="00477545">
              <w:rPr>
                <w:noProof/>
                <w:webHidden/>
              </w:rPr>
            </w:r>
            <w:r w:rsidR="00477545">
              <w:rPr>
                <w:noProof/>
                <w:webHidden/>
              </w:rPr>
              <w:fldChar w:fldCharType="separate"/>
            </w:r>
            <w:r w:rsidR="00477545">
              <w:rPr>
                <w:noProof/>
                <w:webHidden/>
              </w:rPr>
              <w:t>25</w:t>
            </w:r>
            <w:r w:rsidR="00477545">
              <w:rPr>
                <w:noProof/>
                <w:webHidden/>
              </w:rPr>
              <w:fldChar w:fldCharType="end"/>
            </w:r>
          </w:hyperlink>
        </w:p>
        <w:p w14:paraId="1452F233" w14:textId="40A67ACF" w:rsidR="00477545" w:rsidRDefault="00C9578A">
          <w:pPr>
            <w:pStyle w:val="TOC1"/>
            <w:tabs>
              <w:tab w:val="left" w:pos="440"/>
              <w:tab w:val="right" w:leader="dot" w:pos="9350"/>
            </w:tabs>
            <w:rPr>
              <w:noProof/>
              <w:sz w:val="22"/>
              <w:szCs w:val="22"/>
              <w:lang w:eastAsia="en-US"/>
            </w:rPr>
          </w:pPr>
          <w:hyperlink w:anchor="_Toc33441501" w:history="1">
            <w:r w:rsidR="00477545" w:rsidRPr="000E5E44">
              <w:rPr>
                <w:rStyle w:val="Hyperlink"/>
                <w:noProof/>
              </w:rPr>
              <w:t>6.</w:t>
            </w:r>
            <w:r w:rsidR="00477545">
              <w:rPr>
                <w:noProof/>
                <w:sz w:val="22"/>
                <w:szCs w:val="22"/>
                <w:lang w:eastAsia="en-US"/>
              </w:rPr>
              <w:tab/>
            </w:r>
            <w:r w:rsidR="00477545" w:rsidRPr="000E5E44">
              <w:rPr>
                <w:rStyle w:val="Hyperlink"/>
                <w:noProof/>
              </w:rPr>
              <w:t>Other Nonfunctional requirements</w:t>
            </w:r>
            <w:r w:rsidR="00477545">
              <w:rPr>
                <w:noProof/>
                <w:webHidden/>
              </w:rPr>
              <w:tab/>
            </w:r>
            <w:r w:rsidR="00477545">
              <w:rPr>
                <w:noProof/>
                <w:webHidden/>
              </w:rPr>
              <w:fldChar w:fldCharType="begin"/>
            </w:r>
            <w:r w:rsidR="00477545">
              <w:rPr>
                <w:noProof/>
                <w:webHidden/>
              </w:rPr>
              <w:instrText xml:space="preserve"> PAGEREF _Toc33441501 \h </w:instrText>
            </w:r>
            <w:r w:rsidR="00477545">
              <w:rPr>
                <w:noProof/>
                <w:webHidden/>
              </w:rPr>
            </w:r>
            <w:r w:rsidR="00477545">
              <w:rPr>
                <w:noProof/>
                <w:webHidden/>
              </w:rPr>
              <w:fldChar w:fldCharType="separate"/>
            </w:r>
            <w:r w:rsidR="00477545">
              <w:rPr>
                <w:noProof/>
                <w:webHidden/>
              </w:rPr>
              <w:t>26</w:t>
            </w:r>
            <w:r w:rsidR="00477545">
              <w:rPr>
                <w:noProof/>
                <w:webHidden/>
              </w:rPr>
              <w:fldChar w:fldCharType="end"/>
            </w:r>
          </w:hyperlink>
        </w:p>
        <w:p w14:paraId="4D224526" w14:textId="3162C6E3" w:rsidR="00477545" w:rsidRDefault="00C9578A">
          <w:pPr>
            <w:pStyle w:val="TOC2"/>
            <w:tabs>
              <w:tab w:val="left" w:pos="880"/>
              <w:tab w:val="right" w:leader="dot" w:pos="9350"/>
            </w:tabs>
            <w:rPr>
              <w:noProof/>
              <w:sz w:val="22"/>
              <w:szCs w:val="22"/>
              <w:lang w:eastAsia="en-US"/>
            </w:rPr>
          </w:pPr>
          <w:hyperlink w:anchor="_Toc33441502" w:history="1">
            <w:r w:rsidR="00477545" w:rsidRPr="000E5E44">
              <w:rPr>
                <w:rStyle w:val="Hyperlink"/>
                <w:noProof/>
              </w:rPr>
              <w:t>6.1</w:t>
            </w:r>
            <w:r w:rsidR="00477545">
              <w:rPr>
                <w:noProof/>
                <w:sz w:val="22"/>
                <w:szCs w:val="22"/>
                <w:lang w:eastAsia="en-US"/>
              </w:rPr>
              <w:tab/>
            </w:r>
            <w:r w:rsidR="00477545" w:rsidRPr="000E5E44">
              <w:rPr>
                <w:rStyle w:val="Hyperlink"/>
                <w:noProof/>
              </w:rPr>
              <w:t>Performance Requirements</w:t>
            </w:r>
            <w:r w:rsidR="00477545">
              <w:rPr>
                <w:noProof/>
                <w:webHidden/>
              </w:rPr>
              <w:tab/>
            </w:r>
            <w:r w:rsidR="00477545">
              <w:rPr>
                <w:noProof/>
                <w:webHidden/>
              </w:rPr>
              <w:fldChar w:fldCharType="begin"/>
            </w:r>
            <w:r w:rsidR="00477545">
              <w:rPr>
                <w:noProof/>
                <w:webHidden/>
              </w:rPr>
              <w:instrText xml:space="preserve"> PAGEREF _Toc33441502 \h </w:instrText>
            </w:r>
            <w:r w:rsidR="00477545">
              <w:rPr>
                <w:noProof/>
                <w:webHidden/>
              </w:rPr>
            </w:r>
            <w:r w:rsidR="00477545">
              <w:rPr>
                <w:noProof/>
                <w:webHidden/>
              </w:rPr>
              <w:fldChar w:fldCharType="separate"/>
            </w:r>
            <w:r w:rsidR="00477545">
              <w:rPr>
                <w:noProof/>
                <w:webHidden/>
              </w:rPr>
              <w:t>26</w:t>
            </w:r>
            <w:r w:rsidR="00477545">
              <w:rPr>
                <w:noProof/>
                <w:webHidden/>
              </w:rPr>
              <w:fldChar w:fldCharType="end"/>
            </w:r>
          </w:hyperlink>
        </w:p>
        <w:p w14:paraId="36C3AC9B" w14:textId="45B2805E" w:rsidR="00477545" w:rsidRDefault="00C9578A">
          <w:pPr>
            <w:pStyle w:val="TOC2"/>
            <w:tabs>
              <w:tab w:val="left" w:pos="880"/>
              <w:tab w:val="right" w:leader="dot" w:pos="9350"/>
            </w:tabs>
            <w:rPr>
              <w:noProof/>
              <w:sz w:val="22"/>
              <w:szCs w:val="22"/>
              <w:lang w:eastAsia="en-US"/>
            </w:rPr>
          </w:pPr>
          <w:hyperlink w:anchor="_Toc33441503" w:history="1">
            <w:r w:rsidR="00477545" w:rsidRPr="000E5E44">
              <w:rPr>
                <w:rStyle w:val="Hyperlink"/>
                <w:noProof/>
              </w:rPr>
              <w:t>6.2</w:t>
            </w:r>
            <w:r w:rsidR="00477545">
              <w:rPr>
                <w:noProof/>
                <w:sz w:val="22"/>
                <w:szCs w:val="22"/>
                <w:lang w:eastAsia="en-US"/>
              </w:rPr>
              <w:tab/>
            </w:r>
            <w:r w:rsidR="00477545" w:rsidRPr="000E5E44">
              <w:rPr>
                <w:rStyle w:val="Hyperlink"/>
                <w:noProof/>
              </w:rPr>
              <w:t>Safety Requirements</w:t>
            </w:r>
            <w:r w:rsidR="00477545">
              <w:rPr>
                <w:noProof/>
                <w:webHidden/>
              </w:rPr>
              <w:tab/>
            </w:r>
            <w:r w:rsidR="00477545">
              <w:rPr>
                <w:noProof/>
                <w:webHidden/>
              </w:rPr>
              <w:fldChar w:fldCharType="begin"/>
            </w:r>
            <w:r w:rsidR="00477545">
              <w:rPr>
                <w:noProof/>
                <w:webHidden/>
              </w:rPr>
              <w:instrText xml:space="preserve"> PAGEREF _Toc33441503 \h </w:instrText>
            </w:r>
            <w:r w:rsidR="00477545">
              <w:rPr>
                <w:noProof/>
                <w:webHidden/>
              </w:rPr>
            </w:r>
            <w:r w:rsidR="00477545">
              <w:rPr>
                <w:noProof/>
                <w:webHidden/>
              </w:rPr>
              <w:fldChar w:fldCharType="separate"/>
            </w:r>
            <w:r w:rsidR="00477545">
              <w:rPr>
                <w:noProof/>
                <w:webHidden/>
              </w:rPr>
              <w:t>26</w:t>
            </w:r>
            <w:r w:rsidR="00477545">
              <w:rPr>
                <w:noProof/>
                <w:webHidden/>
              </w:rPr>
              <w:fldChar w:fldCharType="end"/>
            </w:r>
          </w:hyperlink>
        </w:p>
        <w:p w14:paraId="0BC17C12" w14:textId="348DED62" w:rsidR="00477545" w:rsidRDefault="00C9578A">
          <w:pPr>
            <w:pStyle w:val="TOC2"/>
            <w:tabs>
              <w:tab w:val="left" w:pos="880"/>
              <w:tab w:val="right" w:leader="dot" w:pos="9350"/>
            </w:tabs>
            <w:rPr>
              <w:noProof/>
              <w:sz w:val="22"/>
              <w:szCs w:val="22"/>
              <w:lang w:eastAsia="en-US"/>
            </w:rPr>
          </w:pPr>
          <w:hyperlink w:anchor="_Toc33441504" w:history="1">
            <w:r w:rsidR="00477545" w:rsidRPr="000E5E44">
              <w:rPr>
                <w:rStyle w:val="Hyperlink"/>
                <w:noProof/>
              </w:rPr>
              <w:t>6.3</w:t>
            </w:r>
            <w:r w:rsidR="00477545">
              <w:rPr>
                <w:noProof/>
                <w:sz w:val="22"/>
                <w:szCs w:val="22"/>
                <w:lang w:eastAsia="en-US"/>
              </w:rPr>
              <w:tab/>
            </w:r>
            <w:r w:rsidR="00477545" w:rsidRPr="000E5E44">
              <w:rPr>
                <w:rStyle w:val="Hyperlink"/>
                <w:noProof/>
              </w:rPr>
              <w:t>Security Requirements</w:t>
            </w:r>
            <w:r w:rsidR="00477545">
              <w:rPr>
                <w:noProof/>
                <w:webHidden/>
              </w:rPr>
              <w:tab/>
            </w:r>
            <w:r w:rsidR="00477545">
              <w:rPr>
                <w:noProof/>
                <w:webHidden/>
              </w:rPr>
              <w:fldChar w:fldCharType="begin"/>
            </w:r>
            <w:r w:rsidR="00477545">
              <w:rPr>
                <w:noProof/>
                <w:webHidden/>
              </w:rPr>
              <w:instrText xml:space="preserve"> PAGEREF _Toc33441504 \h </w:instrText>
            </w:r>
            <w:r w:rsidR="00477545">
              <w:rPr>
                <w:noProof/>
                <w:webHidden/>
              </w:rPr>
            </w:r>
            <w:r w:rsidR="00477545">
              <w:rPr>
                <w:noProof/>
                <w:webHidden/>
              </w:rPr>
              <w:fldChar w:fldCharType="separate"/>
            </w:r>
            <w:r w:rsidR="00477545">
              <w:rPr>
                <w:noProof/>
                <w:webHidden/>
              </w:rPr>
              <w:t>26</w:t>
            </w:r>
            <w:r w:rsidR="00477545">
              <w:rPr>
                <w:noProof/>
                <w:webHidden/>
              </w:rPr>
              <w:fldChar w:fldCharType="end"/>
            </w:r>
          </w:hyperlink>
        </w:p>
        <w:p w14:paraId="18C17623" w14:textId="6D9D6F54" w:rsidR="00477545" w:rsidRDefault="00C9578A">
          <w:pPr>
            <w:pStyle w:val="TOC2"/>
            <w:tabs>
              <w:tab w:val="left" w:pos="880"/>
              <w:tab w:val="right" w:leader="dot" w:pos="9350"/>
            </w:tabs>
            <w:rPr>
              <w:noProof/>
              <w:sz w:val="22"/>
              <w:szCs w:val="22"/>
              <w:lang w:eastAsia="en-US"/>
            </w:rPr>
          </w:pPr>
          <w:hyperlink w:anchor="_Toc33441505" w:history="1">
            <w:r w:rsidR="00477545" w:rsidRPr="000E5E44">
              <w:rPr>
                <w:rStyle w:val="Hyperlink"/>
                <w:noProof/>
              </w:rPr>
              <w:t>6.4</w:t>
            </w:r>
            <w:r w:rsidR="00477545">
              <w:rPr>
                <w:noProof/>
                <w:sz w:val="22"/>
                <w:szCs w:val="22"/>
                <w:lang w:eastAsia="en-US"/>
              </w:rPr>
              <w:tab/>
            </w:r>
            <w:r w:rsidR="00477545" w:rsidRPr="000E5E44">
              <w:rPr>
                <w:rStyle w:val="Hyperlink"/>
                <w:noProof/>
              </w:rPr>
              <w:t>Software Quality Attributes</w:t>
            </w:r>
            <w:r w:rsidR="00477545">
              <w:rPr>
                <w:noProof/>
                <w:webHidden/>
              </w:rPr>
              <w:tab/>
            </w:r>
            <w:r w:rsidR="00477545">
              <w:rPr>
                <w:noProof/>
                <w:webHidden/>
              </w:rPr>
              <w:fldChar w:fldCharType="begin"/>
            </w:r>
            <w:r w:rsidR="00477545">
              <w:rPr>
                <w:noProof/>
                <w:webHidden/>
              </w:rPr>
              <w:instrText xml:space="preserve"> PAGEREF _Toc33441505 \h </w:instrText>
            </w:r>
            <w:r w:rsidR="00477545">
              <w:rPr>
                <w:noProof/>
                <w:webHidden/>
              </w:rPr>
            </w:r>
            <w:r w:rsidR="00477545">
              <w:rPr>
                <w:noProof/>
                <w:webHidden/>
              </w:rPr>
              <w:fldChar w:fldCharType="separate"/>
            </w:r>
            <w:r w:rsidR="00477545">
              <w:rPr>
                <w:noProof/>
                <w:webHidden/>
              </w:rPr>
              <w:t>26</w:t>
            </w:r>
            <w:r w:rsidR="00477545">
              <w:rPr>
                <w:noProof/>
                <w:webHidden/>
              </w:rPr>
              <w:fldChar w:fldCharType="end"/>
            </w:r>
          </w:hyperlink>
        </w:p>
        <w:p w14:paraId="50DDEE03" w14:textId="0D76EE4A" w:rsidR="00477545" w:rsidRDefault="00C9578A">
          <w:pPr>
            <w:pStyle w:val="TOC1"/>
            <w:tabs>
              <w:tab w:val="left" w:pos="440"/>
              <w:tab w:val="right" w:leader="dot" w:pos="9350"/>
            </w:tabs>
            <w:rPr>
              <w:noProof/>
              <w:sz w:val="22"/>
              <w:szCs w:val="22"/>
              <w:lang w:eastAsia="en-US"/>
            </w:rPr>
          </w:pPr>
          <w:hyperlink w:anchor="_Toc33441506" w:history="1">
            <w:r w:rsidR="00477545" w:rsidRPr="000E5E44">
              <w:rPr>
                <w:rStyle w:val="Hyperlink"/>
                <w:noProof/>
              </w:rPr>
              <w:t>7.</w:t>
            </w:r>
            <w:r w:rsidR="00477545">
              <w:rPr>
                <w:noProof/>
                <w:sz w:val="22"/>
                <w:szCs w:val="22"/>
                <w:lang w:eastAsia="en-US"/>
              </w:rPr>
              <w:tab/>
            </w:r>
            <w:r w:rsidR="00477545" w:rsidRPr="000E5E44">
              <w:rPr>
                <w:rStyle w:val="Hyperlink"/>
                <w:noProof/>
              </w:rPr>
              <w:t>Other requirements</w:t>
            </w:r>
            <w:r w:rsidR="00477545">
              <w:rPr>
                <w:noProof/>
                <w:webHidden/>
              </w:rPr>
              <w:tab/>
            </w:r>
            <w:r w:rsidR="00477545">
              <w:rPr>
                <w:noProof/>
                <w:webHidden/>
              </w:rPr>
              <w:fldChar w:fldCharType="begin"/>
            </w:r>
            <w:r w:rsidR="00477545">
              <w:rPr>
                <w:noProof/>
                <w:webHidden/>
              </w:rPr>
              <w:instrText xml:space="preserve"> PAGEREF _Toc33441506 \h </w:instrText>
            </w:r>
            <w:r w:rsidR="00477545">
              <w:rPr>
                <w:noProof/>
                <w:webHidden/>
              </w:rPr>
            </w:r>
            <w:r w:rsidR="00477545">
              <w:rPr>
                <w:noProof/>
                <w:webHidden/>
              </w:rPr>
              <w:fldChar w:fldCharType="separate"/>
            </w:r>
            <w:r w:rsidR="00477545">
              <w:rPr>
                <w:noProof/>
                <w:webHidden/>
              </w:rPr>
              <w:t>27</w:t>
            </w:r>
            <w:r w:rsidR="00477545">
              <w:rPr>
                <w:noProof/>
                <w:webHidden/>
              </w:rPr>
              <w:fldChar w:fldCharType="end"/>
            </w:r>
          </w:hyperlink>
        </w:p>
        <w:p w14:paraId="6D00C600" w14:textId="4C1AD62E" w:rsidR="00477545" w:rsidRDefault="00C9578A">
          <w:pPr>
            <w:pStyle w:val="TOC1"/>
            <w:tabs>
              <w:tab w:val="right" w:leader="dot" w:pos="9350"/>
            </w:tabs>
            <w:rPr>
              <w:noProof/>
              <w:sz w:val="22"/>
              <w:szCs w:val="22"/>
              <w:lang w:eastAsia="en-US"/>
            </w:rPr>
          </w:pPr>
          <w:hyperlink w:anchor="_Toc33441507" w:history="1">
            <w:r w:rsidR="00477545" w:rsidRPr="000E5E44">
              <w:rPr>
                <w:rStyle w:val="Hyperlink"/>
                <w:noProof/>
              </w:rPr>
              <w:t>Appendix</w:t>
            </w:r>
            <w:r w:rsidR="00477545">
              <w:rPr>
                <w:noProof/>
                <w:webHidden/>
              </w:rPr>
              <w:tab/>
            </w:r>
            <w:r w:rsidR="00477545">
              <w:rPr>
                <w:noProof/>
                <w:webHidden/>
              </w:rPr>
              <w:fldChar w:fldCharType="begin"/>
            </w:r>
            <w:r w:rsidR="00477545">
              <w:rPr>
                <w:noProof/>
                <w:webHidden/>
              </w:rPr>
              <w:instrText xml:space="preserve"> PAGEREF _Toc33441507 \h </w:instrText>
            </w:r>
            <w:r w:rsidR="00477545">
              <w:rPr>
                <w:noProof/>
                <w:webHidden/>
              </w:rPr>
            </w:r>
            <w:r w:rsidR="00477545">
              <w:rPr>
                <w:noProof/>
                <w:webHidden/>
              </w:rPr>
              <w:fldChar w:fldCharType="separate"/>
            </w:r>
            <w:r w:rsidR="00477545">
              <w:rPr>
                <w:noProof/>
                <w:webHidden/>
              </w:rPr>
              <w:t>28</w:t>
            </w:r>
            <w:r w:rsidR="00477545">
              <w:rPr>
                <w:noProof/>
                <w:webHidden/>
              </w:rPr>
              <w:fldChar w:fldCharType="end"/>
            </w:r>
          </w:hyperlink>
        </w:p>
        <w:p w14:paraId="51B8D0D4" w14:textId="2750FA71" w:rsidR="00477545" w:rsidRDefault="00C9578A">
          <w:pPr>
            <w:pStyle w:val="TOC1"/>
            <w:tabs>
              <w:tab w:val="right" w:leader="dot" w:pos="9350"/>
            </w:tabs>
            <w:rPr>
              <w:noProof/>
              <w:sz w:val="22"/>
              <w:szCs w:val="22"/>
              <w:lang w:eastAsia="en-US"/>
            </w:rPr>
          </w:pPr>
          <w:hyperlink w:anchor="_Toc33441508" w:history="1">
            <w:r w:rsidR="00477545" w:rsidRPr="000E5E44">
              <w:rPr>
                <w:rStyle w:val="Hyperlink"/>
                <w:noProof/>
              </w:rPr>
              <w:t>Diagrams</w:t>
            </w:r>
            <w:r w:rsidR="00477545">
              <w:rPr>
                <w:noProof/>
                <w:webHidden/>
              </w:rPr>
              <w:tab/>
            </w:r>
            <w:r w:rsidR="00477545">
              <w:rPr>
                <w:noProof/>
                <w:webHidden/>
              </w:rPr>
              <w:fldChar w:fldCharType="begin"/>
            </w:r>
            <w:r w:rsidR="00477545">
              <w:rPr>
                <w:noProof/>
                <w:webHidden/>
              </w:rPr>
              <w:instrText xml:space="preserve"> PAGEREF _Toc33441508 \h </w:instrText>
            </w:r>
            <w:r w:rsidR="00477545">
              <w:rPr>
                <w:noProof/>
                <w:webHidden/>
              </w:rPr>
            </w:r>
            <w:r w:rsidR="00477545">
              <w:rPr>
                <w:noProof/>
                <w:webHidden/>
              </w:rPr>
              <w:fldChar w:fldCharType="separate"/>
            </w:r>
            <w:r w:rsidR="00477545">
              <w:rPr>
                <w:noProof/>
                <w:webHidden/>
              </w:rPr>
              <w:t>28</w:t>
            </w:r>
            <w:r w:rsidR="00477545">
              <w:rPr>
                <w:noProof/>
                <w:webHidden/>
              </w:rPr>
              <w:fldChar w:fldCharType="end"/>
            </w:r>
          </w:hyperlink>
        </w:p>
        <w:p w14:paraId="272D5CE5" w14:textId="3A304555" w:rsidR="00247C17" w:rsidRDefault="00247C17">
          <w:r>
            <w:rPr>
              <w:b/>
              <w:bCs/>
              <w:noProof/>
            </w:rPr>
            <w:fldChar w:fldCharType="end"/>
          </w:r>
        </w:p>
      </w:sdtContent>
    </w:sdt>
    <w:p w14:paraId="474A5301" w14:textId="77777777" w:rsidR="008B2468" w:rsidRDefault="00834A8F">
      <w:pPr>
        <w:rPr>
          <w:rFonts w:ascii="Calibri" w:eastAsia="Times New Roman" w:hAnsi="Calibri" w:cs="Calibri"/>
          <w:b/>
          <w:bCs/>
          <w:color w:val="00B0F0"/>
          <w:sz w:val="36"/>
          <w:szCs w:val="36"/>
        </w:rPr>
      </w:pPr>
      <w:r>
        <w:rPr>
          <w:rFonts w:ascii="Calibri" w:eastAsia="Times New Roman" w:hAnsi="Calibri" w:cs="Calibri"/>
          <w:b/>
          <w:bCs/>
          <w:color w:val="00B0F0"/>
          <w:sz w:val="36"/>
          <w:szCs w:val="36"/>
        </w:rPr>
        <w:br w:type="page"/>
      </w:r>
    </w:p>
    <w:p w14:paraId="095F1D3E" w14:textId="77777777" w:rsidR="008B2468" w:rsidRPr="007856CA" w:rsidRDefault="008B2468" w:rsidP="0031148A">
      <w:pPr>
        <w:pStyle w:val="Heading1"/>
        <w:rPr>
          <w:b/>
          <w:bCs/>
          <w:color w:val="333333"/>
          <w:sz w:val="28"/>
          <w:szCs w:val="28"/>
        </w:rPr>
      </w:pPr>
      <w:bookmarkStart w:id="0" w:name="_Toc527018706"/>
      <w:bookmarkStart w:id="1" w:name="_Toc527024185"/>
      <w:bookmarkStart w:id="2" w:name="_Toc33441462"/>
      <w:r w:rsidRPr="007B38B3">
        <w:lastRenderedPageBreak/>
        <w:t>Revision</w:t>
      </w:r>
      <w:r w:rsidRPr="007856CA">
        <w:rPr>
          <w:b/>
          <w:bCs/>
          <w:color w:val="333333"/>
          <w:sz w:val="28"/>
          <w:szCs w:val="28"/>
        </w:rPr>
        <w:t xml:space="preserve"> </w:t>
      </w:r>
      <w:r w:rsidRPr="007B38B3">
        <w:t>Sheet</w:t>
      </w:r>
      <w:bookmarkEnd w:id="0"/>
      <w:bookmarkEnd w:id="1"/>
      <w:bookmarkEnd w:id="2"/>
    </w:p>
    <w:p w14:paraId="20F178C4" w14:textId="77777777" w:rsidR="008B2468" w:rsidRPr="007856CA" w:rsidRDefault="008B2468" w:rsidP="007B38B3">
      <w:pPr>
        <w:pStyle w:val="Heading2"/>
        <w:rPr>
          <w:b/>
          <w:color w:val="333333"/>
          <w:sz w:val="26"/>
          <w:szCs w:val="26"/>
        </w:rPr>
      </w:pPr>
      <w:bookmarkStart w:id="3" w:name="_Toc527018707"/>
      <w:bookmarkStart w:id="4" w:name="_Toc527024186"/>
      <w:bookmarkStart w:id="5" w:name="_Toc33441463"/>
      <w:r w:rsidRPr="007856CA">
        <w:rPr>
          <w:b/>
          <w:color w:val="333333"/>
          <w:sz w:val="26"/>
          <w:szCs w:val="26"/>
        </w:rPr>
        <w:t>Change Record</w:t>
      </w:r>
      <w:bookmarkEnd w:id="3"/>
      <w:bookmarkEnd w:id="4"/>
      <w:bookmarkEnd w:id="5"/>
    </w:p>
    <w:tbl>
      <w:tblPr>
        <w:tblW w:w="0" w:type="auto"/>
        <w:tblInd w:w="-12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637"/>
        <w:gridCol w:w="1906"/>
        <w:gridCol w:w="1049"/>
        <w:gridCol w:w="4891"/>
      </w:tblGrid>
      <w:tr w:rsidR="008B2468" w:rsidRPr="007B38B3" w14:paraId="423447DB" w14:textId="77777777" w:rsidTr="005422F9">
        <w:tc>
          <w:tcPr>
            <w:tcW w:w="1637" w:type="dxa"/>
            <w:tcBorders>
              <w:top w:val="single" w:sz="12" w:space="0" w:color="999999"/>
              <w:bottom w:val="single" w:sz="12" w:space="0" w:color="999999"/>
            </w:tcBorders>
            <w:shd w:val="clear" w:color="auto" w:fill="E6E6E6"/>
          </w:tcPr>
          <w:p w14:paraId="6AB2B53E" w14:textId="77777777" w:rsidR="008B2468" w:rsidRPr="007B38B3" w:rsidRDefault="008B2468" w:rsidP="000E24B4">
            <w:pPr>
              <w:pStyle w:val="TableNormal1"/>
              <w:rPr>
                <w:rFonts w:asciiTheme="minorHAnsi" w:hAnsiTheme="minorHAnsi"/>
                <w:b/>
                <w:bCs/>
                <w:color w:val="000000"/>
                <w:sz w:val="24"/>
              </w:rPr>
            </w:pPr>
            <w:r w:rsidRPr="007B38B3">
              <w:rPr>
                <w:rFonts w:asciiTheme="minorHAnsi" w:hAnsiTheme="minorHAnsi"/>
                <w:b/>
                <w:bCs/>
                <w:color w:val="000000"/>
                <w:sz w:val="24"/>
              </w:rPr>
              <w:t>Date</w:t>
            </w:r>
          </w:p>
        </w:tc>
        <w:tc>
          <w:tcPr>
            <w:tcW w:w="1906" w:type="dxa"/>
            <w:tcBorders>
              <w:top w:val="single" w:sz="12" w:space="0" w:color="999999"/>
              <w:bottom w:val="single" w:sz="12" w:space="0" w:color="999999"/>
            </w:tcBorders>
            <w:shd w:val="clear" w:color="auto" w:fill="E6E6E6"/>
          </w:tcPr>
          <w:p w14:paraId="64DFF4A5" w14:textId="77777777" w:rsidR="008B2468" w:rsidRPr="007B38B3" w:rsidRDefault="008B2468" w:rsidP="000E24B4">
            <w:pPr>
              <w:pStyle w:val="TableNormal1"/>
              <w:rPr>
                <w:rFonts w:asciiTheme="minorHAnsi" w:hAnsiTheme="minorHAnsi"/>
                <w:b/>
                <w:bCs/>
                <w:color w:val="000000"/>
                <w:sz w:val="24"/>
              </w:rPr>
            </w:pPr>
            <w:r w:rsidRPr="007B38B3">
              <w:rPr>
                <w:rFonts w:asciiTheme="minorHAnsi" w:hAnsiTheme="minorHAnsi"/>
                <w:b/>
                <w:bCs/>
                <w:color w:val="000000"/>
                <w:sz w:val="24"/>
              </w:rPr>
              <w:t>Author</w:t>
            </w:r>
          </w:p>
        </w:tc>
        <w:tc>
          <w:tcPr>
            <w:tcW w:w="1049" w:type="dxa"/>
            <w:tcBorders>
              <w:top w:val="single" w:sz="12" w:space="0" w:color="999999"/>
              <w:bottom w:val="single" w:sz="12" w:space="0" w:color="999999"/>
            </w:tcBorders>
            <w:shd w:val="clear" w:color="auto" w:fill="E6E6E6"/>
          </w:tcPr>
          <w:p w14:paraId="7EB95812" w14:textId="77777777" w:rsidR="008B2468" w:rsidRPr="007B38B3" w:rsidRDefault="008B2468" w:rsidP="000E24B4">
            <w:pPr>
              <w:pStyle w:val="TableNormal1"/>
              <w:rPr>
                <w:rFonts w:asciiTheme="minorHAnsi" w:hAnsiTheme="minorHAnsi"/>
                <w:b/>
                <w:bCs/>
                <w:color w:val="000000"/>
                <w:sz w:val="24"/>
              </w:rPr>
            </w:pPr>
            <w:r w:rsidRPr="007B38B3">
              <w:rPr>
                <w:rFonts w:asciiTheme="minorHAnsi" w:hAnsiTheme="minorHAnsi"/>
                <w:b/>
                <w:bCs/>
                <w:color w:val="000000"/>
                <w:sz w:val="24"/>
              </w:rPr>
              <w:t>Version</w:t>
            </w:r>
          </w:p>
        </w:tc>
        <w:tc>
          <w:tcPr>
            <w:tcW w:w="4891" w:type="dxa"/>
            <w:tcBorders>
              <w:top w:val="single" w:sz="12" w:space="0" w:color="999999"/>
              <w:bottom w:val="single" w:sz="12" w:space="0" w:color="999999"/>
            </w:tcBorders>
            <w:shd w:val="clear" w:color="auto" w:fill="E6E6E6"/>
          </w:tcPr>
          <w:p w14:paraId="2774AD97" w14:textId="77777777" w:rsidR="008B2468" w:rsidRPr="007B38B3" w:rsidRDefault="008B2468" w:rsidP="000E24B4">
            <w:pPr>
              <w:pStyle w:val="TableNormal1"/>
              <w:rPr>
                <w:rFonts w:asciiTheme="minorHAnsi" w:hAnsiTheme="minorHAnsi"/>
                <w:b/>
                <w:bCs/>
                <w:color w:val="000000"/>
                <w:sz w:val="24"/>
              </w:rPr>
            </w:pPr>
            <w:r w:rsidRPr="007B38B3">
              <w:rPr>
                <w:rFonts w:asciiTheme="minorHAnsi" w:hAnsiTheme="minorHAnsi"/>
                <w:b/>
                <w:bCs/>
                <w:color w:val="000000"/>
                <w:sz w:val="24"/>
              </w:rPr>
              <w:t>Change reference</w:t>
            </w:r>
          </w:p>
        </w:tc>
      </w:tr>
      <w:tr w:rsidR="008B2468" w:rsidRPr="007B38B3" w14:paraId="7B22DD93" w14:textId="77777777" w:rsidTr="005422F9">
        <w:tc>
          <w:tcPr>
            <w:tcW w:w="1637" w:type="dxa"/>
            <w:tcBorders>
              <w:top w:val="single" w:sz="8" w:space="0" w:color="999999"/>
              <w:bottom w:val="single" w:sz="8" w:space="0" w:color="999999"/>
            </w:tcBorders>
            <w:shd w:val="clear" w:color="auto" w:fill="auto"/>
          </w:tcPr>
          <w:p w14:paraId="6AB579C4" w14:textId="3C5A4326" w:rsidR="008B2468" w:rsidRPr="00F0575A" w:rsidRDefault="006D704F" w:rsidP="00A83ACA">
            <w:pPr>
              <w:pStyle w:val="TableNormal1"/>
              <w:rPr>
                <w:rFonts w:asciiTheme="minorHAnsi" w:hAnsiTheme="minorHAnsi" w:cstheme="minorBidi"/>
                <w:color w:val="000000"/>
                <w:sz w:val="24"/>
                <w:rtl/>
                <w:lang w:bidi="ar-EG"/>
              </w:rPr>
            </w:pPr>
            <w:r>
              <w:rPr>
                <w:rFonts w:asciiTheme="minorHAnsi" w:hAnsiTheme="minorHAnsi" w:cstheme="minorBidi"/>
                <w:color w:val="000000"/>
                <w:sz w:val="24"/>
                <w:lang w:bidi="ar-EG"/>
              </w:rPr>
              <w:t>02/22/2020</w:t>
            </w:r>
          </w:p>
        </w:tc>
        <w:tc>
          <w:tcPr>
            <w:tcW w:w="1906" w:type="dxa"/>
            <w:tcBorders>
              <w:top w:val="single" w:sz="8" w:space="0" w:color="999999"/>
              <w:bottom w:val="single" w:sz="8" w:space="0" w:color="999999"/>
            </w:tcBorders>
            <w:shd w:val="clear" w:color="auto" w:fill="auto"/>
          </w:tcPr>
          <w:p w14:paraId="4F0D52E8" w14:textId="08D151DD" w:rsidR="008B2468" w:rsidRPr="007B38B3" w:rsidRDefault="006D704F" w:rsidP="000E24B4">
            <w:pPr>
              <w:pStyle w:val="TableNormal1"/>
              <w:rPr>
                <w:rFonts w:asciiTheme="minorHAnsi" w:hAnsiTheme="minorHAnsi"/>
                <w:color w:val="000000"/>
                <w:sz w:val="24"/>
              </w:rPr>
            </w:pPr>
            <w:r>
              <w:rPr>
                <w:rFonts w:asciiTheme="minorHAnsi" w:hAnsiTheme="minorHAnsi"/>
                <w:color w:val="000000"/>
                <w:sz w:val="24"/>
              </w:rPr>
              <w:t>Mahmoud Eldaly</w:t>
            </w:r>
          </w:p>
        </w:tc>
        <w:tc>
          <w:tcPr>
            <w:tcW w:w="1049" w:type="dxa"/>
            <w:tcBorders>
              <w:top w:val="single" w:sz="8" w:space="0" w:color="999999"/>
              <w:bottom w:val="single" w:sz="8" w:space="0" w:color="999999"/>
            </w:tcBorders>
            <w:shd w:val="clear" w:color="auto" w:fill="auto"/>
          </w:tcPr>
          <w:p w14:paraId="4D326E0A" w14:textId="0B6E7D6C" w:rsidR="008B2468" w:rsidRPr="007B38B3" w:rsidRDefault="006D704F" w:rsidP="001F43B0">
            <w:pPr>
              <w:pStyle w:val="TableNormal1"/>
              <w:rPr>
                <w:rFonts w:asciiTheme="minorHAnsi" w:hAnsiTheme="minorHAnsi"/>
                <w:color w:val="000000"/>
                <w:sz w:val="24"/>
              </w:rPr>
            </w:pPr>
            <w:r>
              <w:rPr>
                <w:rFonts w:asciiTheme="minorHAnsi" w:hAnsiTheme="minorHAnsi"/>
                <w:color w:val="000000"/>
                <w:sz w:val="24"/>
              </w:rPr>
              <w:t>V1.0</w:t>
            </w:r>
          </w:p>
        </w:tc>
        <w:tc>
          <w:tcPr>
            <w:tcW w:w="4891" w:type="dxa"/>
            <w:tcBorders>
              <w:top w:val="single" w:sz="8" w:space="0" w:color="999999"/>
              <w:bottom w:val="single" w:sz="8" w:space="0" w:color="999999"/>
            </w:tcBorders>
            <w:shd w:val="clear" w:color="auto" w:fill="auto"/>
          </w:tcPr>
          <w:p w14:paraId="22B454B8" w14:textId="3B8B5AEA" w:rsidR="008B2468" w:rsidRPr="007B38B3" w:rsidRDefault="006D704F" w:rsidP="000E24B4">
            <w:pPr>
              <w:pStyle w:val="TableNormal1"/>
              <w:rPr>
                <w:rFonts w:asciiTheme="minorHAnsi" w:hAnsiTheme="minorHAnsi"/>
                <w:color w:val="000000"/>
                <w:sz w:val="24"/>
              </w:rPr>
            </w:pPr>
            <w:r>
              <w:rPr>
                <w:rFonts w:asciiTheme="minorHAnsi" w:hAnsiTheme="minorHAnsi"/>
                <w:color w:val="000000"/>
                <w:sz w:val="24"/>
              </w:rPr>
              <w:t xml:space="preserve">POS application requirements </w:t>
            </w:r>
          </w:p>
        </w:tc>
      </w:tr>
      <w:tr w:rsidR="008B2468" w:rsidRPr="007B38B3" w14:paraId="70DCB5D1" w14:textId="77777777" w:rsidTr="005422F9">
        <w:tc>
          <w:tcPr>
            <w:tcW w:w="1637" w:type="dxa"/>
            <w:shd w:val="clear" w:color="auto" w:fill="auto"/>
          </w:tcPr>
          <w:p w14:paraId="039B3C3A" w14:textId="084B5519" w:rsidR="008B2468" w:rsidRPr="007B38B3" w:rsidRDefault="00D109E9" w:rsidP="000E24B4">
            <w:pPr>
              <w:pStyle w:val="TableNormal1"/>
              <w:rPr>
                <w:rFonts w:asciiTheme="minorHAnsi" w:hAnsiTheme="minorHAnsi"/>
                <w:color w:val="000000"/>
                <w:sz w:val="24"/>
              </w:rPr>
            </w:pPr>
            <w:r>
              <w:rPr>
                <w:rFonts w:asciiTheme="minorHAnsi" w:hAnsiTheme="minorHAnsi"/>
                <w:color w:val="000000"/>
                <w:sz w:val="24"/>
              </w:rPr>
              <w:t>02/24/2020</w:t>
            </w:r>
          </w:p>
        </w:tc>
        <w:tc>
          <w:tcPr>
            <w:tcW w:w="1906" w:type="dxa"/>
            <w:shd w:val="clear" w:color="auto" w:fill="auto"/>
          </w:tcPr>
          <w:p w14:paraId="75623F3B" w14:textId="48AB90AD" w:rsidR="008B2468" w:rsidRPr="007B38B3" w:rsidRDefault="00D109E9" w:rsidP="000E24B4">
            <w:pPr>
              <w:pStyle w:val="TableNormal1"/>
              <w:rPr>
                <w:rFonts w:asciiTheme="minorHAnsi" w:hAnsiTheme="minorHAnsi"/>
                <w:color w:val="000000"/>
                <w:sz w:val="24"/>
              </w:rPr>
            </w:pPr>
            <w:r>
              <w:rPr>
                <w:rFonts w:asciiTheme="minorHAnsi" w:hAnsiTheme="minorHAnsi"/>
                <w:color w:val="000000"/>
                <w:sz w:val="24"/>
              </w:rPr>
              <w:t xml:space="preserve">Amr </w:t>
            </w:r>
            <w:r w:rsidR="00BD23E2">
              <w:rPr>
                <w:rFonts w:asciiTheme="minorHAnsi" w:hAnsiTheme="minorHAnsi"/>
                <w:color w:val="000000"/>
                <w:sz w:val="24"/>
              </w:rPr>
              <w:t>Metwally</w:t>
            </w:r>
          </w:p>
        </w:tc>
        <w:tc>
          <w:tcPr>
            <w:tcW w:w="1049" w:type="dxa"/>
            <w:shd w:val="clear" w:color="auto" w:fill="auto"/>
          </w:tcPr>
          <w:p w14:paraId="5520A32F" w14:textId="66697530" w:rsidR="008B2468" w:rsidRPr="007B38B3" w:rsidRDefault="00D109E9" w:rsidP="000E24B4">
            <w:pPr>
              <w:pStyle w:val="TableNormal1"/>
              <w:rPr>
                <w:rFonts w:asciiTheme="minorHAnsi" w:hAnsiTheme="minorHAnsi"/>
                <w:color w:val="000000"/>
                <w:sz w:val="24"/>
              </w:rPr>
            </w:pPr>
            <w:r>
              <w:rPr>
                <w:rFonts w:asciiTheme="minorHAnsi" w:hAnsiTheme="minorHAnsi"/>
                <w:color w:val="000000"/>
                <w:sz w:val="24"/>
              </w:rPr>
              <w:t>V1.0</w:t>
            </w:r>
          </w:p>
        </w:tc>
        <w:tc>
          <w:tcPr>
            <w:tcW w:w="4891" w:type="dxa"/>
            <w:shd w:val="clear" w:color="auto" w:fill="auto"/>
          </w:tcPr>
          <w:p w14:paraId="60211984" w14:textId="2EBFDDB5" w:rsidR="008B2468" w:rsidRPr="007B38B3" w:rsidRDefault="00D109E9" w:rsidP="000E24B4">
            <w:pPr>
              <w:pStyle w:val="TableNormal1"/>
              <w:rPr>
                <w:rFonts w:asciiTheme="minorHAnsi" w:hAnsiTheme="minorHAnsi"/>
                <w:color w:val="000000"/>
                <w:sz w:val="24"/>
              </w:rPr>
            </w:pPr>
            <w:r>
              <w:rPr>
                <w:rFonts w:asciiTheme="minorHAnsi" w:hAnsiTheme="minorHAnsi"/>
                <w:color w:val="000000"/>
                <w:sz w:val="24"/>
              </w:rPr>
              <w:t>POS application requirements</w:t>
            </w:r>
          </w:p>
        </w:tc>
      </w:tr>
      <w:tr w:rsidR="008B2468" w:rsidRPr="007B38B3" w14:paraId="0F032D6F" w14:textId="77777777" w:rsidTr="005422F9">
        <w:tc>
          <w:tcPr>
            <w:tcW w:w="1637" w:type="dxa"/>
            <w:tcBorders>
              <w:top w:val="single" w:sz="8" w:space="0" w:color="999999"/>
              <w:bottom w:val="single" w:sz="8" w:space="0" w:color="999999"/>
            </w:tcBorders>
            <w:shd w:val="clear" w:color="auto" w:fill="auto"/>
          </w:tcPr>
          <w:p w14:paraId="5E37FD19" w14:textId="77777777" w:rsidR="008B2468" w:rsidRPr="007B38B3" w:rsidRDefault="008B2468" w:rsidP="000E24B4">
            <w:pPr>
              <w:pStyle w:val="TableNormal1"/>
              <w:rPr>
                <w:rFonts w:asciiTheme="minorHAnsi" w:hAnsiTheme="minorHAnsi"/>
                <w:color w:val="000000"/>
                <w:sz w:val="24"/>
              </w:rPr>
            </w:pPr>
          </w:p>
        </w:tc>
        <w:tc>
          <w:tcPr>
            <w:tcW w:w="1906" w:type="dxa"/>
            <w:tcBorders>
              <w:top w:val="single" w:sz="8" w:space="0" w:color="999999"/>
              <w:bottom w:val="single" w:sz="8" w:space="0" w:color="999999"/>
            </w:tcBorders>
            <w:shd w:val="clear" w:color="auto" w:fill="auto"/>
          </w:tcPr>
          <w:p w14:paraId="24F590C2" w14:textId="77777777" w:rsidR="008B2468" w:rsidRPr="007B38B3" w:rsidRDefault="008B2468" w:rsidP="000E24B4">
            <w:pPr>
              <w:pStyle w:val="TableNormal1"/>
              <w:rPr>
                <w:rFonts w:asciiTheme="minorHAnsi" w:hAnsiTheme="minorHAnsi"/>
                <w:color w:val="000000"/>
                <w:sz w:val="24"/>
              </w:rPr>
            </w:pPr>
          </w:p>
        </w:tc>
        <w:tc>
          <w:tcPr>
            <w:tcW w:w="1049" w:type="dxa"/>
            <w:tcBorders>
              <w:top w:val="single" w:sz="8" w:space="0" w:color="999999"/>
              <w:bottom w:val="single" w:sz="8" w:space="0" w:color="999999"/>
            </w:tcBorders>
            <w:shd w:val="clear" w:color="auto" w:fill="auto"/>
          </w:tcPr>
          <w:p w14:paraId="7BBF32CC" w14:textId="77777777" w:rsidR="008B2468" w:rsidRPr="007B38B3" w:rsidRDefault="008B2468" w:rsidP="000E24B4">
            <w:pPr>
              <w:pStyle w:val="TableNormal1"/>
              <w:rPr>
                <w:rFonts w:asciiTheme="minorHAnsi" w:hAnsiTheme="minorHAnsi"/>
                <w:color w:val="000000"/>
                <w:sz w:val="24"/>
              </w:rPr>
            </w:pPr>
          </w:p>
        </w:tc>
        <w:tc>
          <w:tcPr>
            <w:tcW w:w="4891" w:type="dxa"/>
            <w:tcBorders>
              <w:top w:val="single" w:sz="8" w:space="0" w:color="999999"/>
              <w:bottom w:val="single" w:sz="8" w:space="0" w:color="999999"/>
            </w:tcBorders>
            <w:shd w:val="clear" w:color="auto" w:fill="auto"/>
          </w:tcPr>
          <w:p w14:paraId="710CB185" w14:textId="77777777" w:rsidR="008B2468" w:rsidRPr="007B38B3" w:rsidRDefault="008B2468" w:rsidP="000E24B4">
            <w:pPr>
              <w:pStyle w:val="TableNormal1"/>
              <w:rPr>
                <w:rFonts w:asciiTheme="minorHAnsi" w:hAnsiTheme="minorHAnsi"/>
                <w:color w:val="000000"/>
                <w:sz w:val="24"/>
              </w:rPr>
            </w:pPr>
          </w:p>
        </w:tc>
      </w:tr>
      <w:tr w:rsidR="008B2468" w:rsidRPr="007B38B3" w14:paraId="37FD7018" w14:textId="77777777" w:rsidTr="005422F9">
        <w:tc>
          <w:tcPr>
            <w:tcW w:w="1637" w:type="dxa"/>
            <w:shd w:val="clear" w:color="auto" w:fill="auto"/>
          </w:tcPr>
          <w:p w14:paraId="07F2C761" w14:textId="77777777" w:rsidR="008B2468" w:rsidRPr="007B38B3" w:rsidRDefault="008B2468" w:rsidP="000E24B4">
            <w:pPr>
              <w:pStyle w:val="TableNormal1"/>
              <w:rPr>
                <w:rFonts w:asciiTheme="minorHAnsi" w:hAnsiTheme="minorHAnsi"/>
                <w:color w:val="000000"/>
                <w:sz w:val="24"/>
              </w:rPr>
            </w:pPr>
          </w:p>
        </w:tc>
        <w:tc>
          <w:tcPr>
            <w:tcW w:w="1906" w:type="dxa"/>
            <w:shd w:val="clear" w:color="auto" w:fill="auto"/>
          </w:tcPr>
          <w:p w14:paraId="07D795BB" w14:textId="77777777" w:rsidR="008B2468" w:rsidRPr="007B38B3" w:rsidRDefault="008B2468" w:rsidP="000E24B4">
            <w:pPr>
              <w:pStyle w:val="TableNormal1"/>
              <w:rPr>
                <w:rFonts w:asciiTheme="minorHAnsi" w:hAnsiTheme="minorHAnsi"/>
                <w:color w:val="000000"/>
                <w:sz w:val="24"/>
              </w:rPr>
            </w:pPr>
          </w:p>
        </w:tc>
        <w:tc>
          <w:tcPr>
            <w:tcW w:w="1049" w:type="dxa"/>
            <w:shd w:val="clear" w:color="auto" w:fill="auto"/>
          </w:tcPr>
          <w:p w14:paraId="7497D0F7" w14:textId="77777777" w:rsidR="008B2468" w:rsidRPr="007B38B3" w:rsidRDefault="008B2468" w:rsidP="000E24B4">
            <w:pPr>
              <w:pStyle w:val="TableNormal1"/>
              <w:rPr>
                <w:rFonts w:asciiTheme="minorHAnsi" w:hAnsiTheme="minorHAnsi"/>
                <w:color w:val="000000"/>
                <w:sz w:val="24"/>
              </w:rPr>
            </w:pPr>
          </w:p>
        </w:tc>
        <w:tc>
          <w:tcPr>
            <w:tcW w:w="4891" w:type="dxa"/>
            <w:shd w:val="clear" w:color="auto" w:fill="auto"/>
          </w:tcPr>
          <w:p w14:paraId="7F38901C" w14:textId="77777777" w:rsidR="008B2468" w:rsidRPr="007B38B3" w:rsidRDefault="008B2468" w:rsidP="000E24B4">
            <w:pPr>
              <w:pStyle w:val="TableNormal1"/>
              <w:rPr>
                <w:rFonts w:asciiTheme="minorHAnsi" w:hAnsiTheme="minorHAnsi"/>
                <w:color w:val="000000"/>
                <w:sz w:val="24"/>
              </w:rPr>
            </w:pPr>
          </w:p>
        </w:tc>
      </w:tr>
      <w:tr w:rsidR="008B2468" w:rsidRPr="007B38B3" w14:paraId="613819F2" w14:textId="77777777" w:rsidTr="005422F9">
        <w:tc>
          <w:tcPr>
            <w:tcW w:w="1637" w:type="dxa"/>
            <w:tcBorders>
              <w:top w:val="single" w:sz="8" w:space="0" w:color="999999"/>
              <w:bottom w:val="single" w:sz="8" w:space="0" w:color="999999"/>
            </w:tcBorders>
            <w:shd w:val="clear" w:color="auto" w:fill="auto"/>
          </w:tcPr>
          <w:p w14:paraId="10C20E2E" w14:textId="77777777" w:rsidR="008B2468" w:rsidRPr="007B38B3" w:rsidRDefault="008B2468" w:rsidP="000E24B4">
            <w:pPr>
              <w:pStyle w:val="TableNormal1"/>
              <w:rPr>
                <w:rFonts w:asciiTheme="minorHAnsi" w:hAnsiTheme="minorHAnsi"/>
                <w:color w:val="000000"/>
                <w:sz w:val="24"/>
              </w:rPr>
            </w:pPr>
          </w:p>
        </w:tc>
        <w:tc>
          <w:tcPr>
            <w:tcW w:w="1906" w:type="dxa"/>
            <w:tcBorders>
              <w:top w:val="single" w:sz="8" w:space="0" w:color="999999"/>
              <w:bottom w:val="single" w:sz="8" w:space="0" w:color="999999"/>
            </w:tcBorders>
            <w:shd w:val="clear" w:color="auto" w:fill="auto"/>
          </w:tcPr>
          <w:p w14:paraId="7FA6BCCB" w14:textId="77777777" w:rsidR="008B2468" w:rsidRPr="007B38B3" w:rsidRDefault="008B2468" w:rsidP="000E24B4">
            <w:pPr>
              <w:pStyle w:val="TableNormal1"/>
              <w:rPr>
                <w:rFonts w:asciiTheme="minorHAnsi" w:hAnsiTheme="minorHAnsi"/>
                <w:color w:val="000000"/>
                <w:sz w:val="24"/>
              </w:rPr>
            </w:pPr>
          </w:p>
        </w:tc>
        <w:tc>
          <w:tcPr>
            <w:tcW w:w="1049" w:type="dxa"/>
            <w:tcBorders>
              <w:top w:val="single" w:sz="8" w:space="0" w:color="999999"/>
              <w:bottom w:val="single" w:sz="8" w:space="0" w:color="999999"/>
            </w:tcBorders>
            <w:shd w:val="clear" w:color="auto" w:fill="auto"/>
          </w:tcPr>
          <w:p w14:paraId="3AA5BFE4" w14:textId="77777777" w:rsidR="008B2468" w:rsidRPr="007B38B3" w:rsidRDefault="008B2468" w:rsidP="000E24B4">
            <w:pPr>
              <w:pStyle w:val="TableNormal1"/>
              <w:rPr>
                <w:rFonts w:asciiTheme="minorHAnsi" w:hAnsiTheme="minorHAnsi"/>
                <w:color w:val="000000"/>
                <w:sz w:val="24"/>
              </w:rPr>
            </w:pPr>
          </w:p>
        </w:tc>
        <w:tc>
          <w:tcPr>
            <w:tcW w:w="4891" w:type="dxa"/>
            <w:tcBorders>
              <w:top w:val="single" w:sz="8" w:space="0" w:color="999999"/>
              <w:bottom w:val="single" w:sz="8" w:space="0" w:color="999999"/>
            </w:tcBorders>
            <w:shd w:val="clear" w:color="auto" w:fill="auto"/>
          </w:tcPr>
          <w:p w14:paraId="03BF6952" w14:textId="77777777" w:rsidR="008B2468" w:rsidRPr="007B38B3" w:rsidRDefault="008B2468" w:rsidP="000E24B4">
            <w:pPr>
              <w:pStyle w:val="TableNormal1"/>
              <w:rPr>
                <w:rFonts w:asciiTheme="minorHAnsi" w:hAnsiTheme="minorHAnsi"/>
                <w:color w:val="000000"/>
                <w:sz w:val="24"/>
              </w:rPr>
            </w:pPr>
          </w:p>
        </w:tc>
      </w:tr>
    </w:tbl>
    <w:p w14:paraId="40484ABB" w14:textId="77777777" w:rsidR="008B2468" w:rsidRDefault="008B2468">
      <w:pPr>
        <w:rPr>
          <w:rFonts w:ascii="Calibri" w:eastAsia="Times New Roman" w:hAnsi="Calibri" w:cs="Calibri"/>
          <w:b/>
          <w:bCs/>
          <w:color w:val="00B0F0"/>
          <w:sz w:val="36"/>
          <w:szCs w:val="36"/>
        </w:rPr>
      </w:pPr>
    </w:p>
    <w:p w14:paraId="3067BE67" w14:textId="77777777" w:rsidR="007B38B3" w:rsidRPr="00624896" w:rsidRDefault="007B38B3" w:rsidP="007B38B3">
      <w:pPr>
        <w:pStyle w:val="Heading2"/>
        <w:rPr>
          <w:rFonts w:asciiTheme="minorHAnsi" w:hAnsiTheme="minorHAnsi"/>
          <w:b/>
          <w:bCs/>
          <w:sz w:val="24"/>
          <w:szCs w:val="24"/>
        </w:rPr>
      </w:pPr>
      <w:bookmarkStart w:id="6" w:name="_Toc33441464"/>
      <w:r w:rsidRPr="007B38B3">
        <w:rPr>
          <w:b/>
          <w:color w:val="333333"/>
          <w:sz w:val="26"/>
          <w:szCs w:val="26"/>
        </w:rPr>
        <w:t>Reviewers</w:t>
      </w:r>
      <w:bookmarkEnd w:id="6"/>
      <w:r w:rsidRPr="00624896">
        <w:rPr>
          <w:rFonts w:asciiTheme="minorHAnsi" w:hAnsiTheme="minorHAnsi"/>
          <w:b/>
          <w:bCs/>
          <w:sz w:val="24"/>
          <w:szCs w:val="24"/>
        </w:rPr>
        <w:t xml:space="preserve"> </w:t>
      </w:r>
    </w:p>
    <w:p w14:paraId="1700406D" w14:textId="77777777" w:rsidR="007B38B3" w:rsidRDefault="007B38B3" w:rsidP="007B38B3"/>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140"/>
        <w:gridCol w:w="488"/>
        <w:gridCol w:w="6505"/>
      </w:tblGrid>
      <w:tr w:rsidR="007B38B3" w:rsidRPr="00CF2C19" w14:paraId="2054DE64" w14:textId="77777777" w:rsidTr="000E24B4">
        <w:tc>
          <w:tcPr>
            <w:tcW w:w="2293" w:type="dxa"/>
            <w:tcBorders>
              <w:top w:val="single" w:sz="12" w:space="0" w:color="999999"/>
              <w:bottom w:val="single" w:sz="12" w:space="0" w:color="999999"/>
            </w:tcBorders>
            <w:shd w:val="clear" w:color="auto" w:fill="E6E6E6"/>
          </w:tcPr>
          <w:p w14:paraId="7FB44240" w14:textId="77777777" w:rsidR="007B38B3" w:rsidRPr="00CF2C19" w:rsidRDefault="007B38B3" w:rsidP="000E24B4">
            <w:pPr>
              <w:pStyle w:val="TableNormal1"/>
              <w:rPr>
                <w:rFonts w:asciiTheme="minorHAnsi" w:hAnsiTheme="minorHAnsi"/>
                <w:b/>
                <w:bCs/>
                <w:color w:val="000000"/>
                <w:sz w:val="24"/>
              </w:rPr>
            </w:pPr>
            <w:r>
              <w:rPr>
                <w:rFonts w:asciiTheme="minorHAnsi" w:hAnsiTheme="minorHAnsi"/>
                <w:b/>
                <w:bCs/>
                <w:color w:val="000000"/>
                <w:sz w:val="24"/>
              </w:rPr>
              <w:t>Name</w:t>
            </w:r>
          </w:p>
        </w:tc>
        <w:tc>
          <w:tcPr>
            <w:tcW w:w="539" w:type="dxa"/>
            <w:tcBorders>
              <w:top w:val="single" w:sz="12" w:space="0" w:color="999999"/>
              <w:bottom w:val="single" w:sz="12" w:space="0" w:color="999999"/>
            </w:tcBorders>
            <w:shd w:val="clear" w:color="auto" w:fill="E6E6E6"/>
          </w:tcPr>
          <w:p w14:paraId="415E9B58" w14:textId="77777777" w:rsidR="007B38B3" w:rsidRPr="00CF2C19" w:rsidRDefault="007B38B3" w:rsidP="000E24B4">
            <w:pPr>
              <w:pStyle w:val="TableNormal1"/>
              <w:rPr>
                <w:rFonts w:asciiTheme="minorHAnsi" w:hAnsiTheme="minorHAnsi"/>
                <w:b/>
                <w:bCs/>
                <w:color w:val="000000"/>
                <w:sz w:val="24"/>
              </w:rPr>
            </w:pPr>
          </w:p>
        </w:tc>
        <w:tc>
          <w:tcPr>
            <w:tcW w:w="7206" w:type="dxa"/>
            <w:tcBorders>
              <w:top w:val="single" w:sz="12" w:space="0" w:color="999999"/>
              <w:bottom w:val="single" w:sz="12" w:space="0" w:color="999999"/>
            </w:tcBorders>
            <w:shd w:val="clear" w:color="auto" w:fill="E6E6E6"/>
          </w:tcPr>
          <w:p w14:paraId="657A4FD0" w14:textId="77777777" w:rsidR="007B38B3" w:rsidRPr="00CF2C19" w:rsidRDefault="007B38B3" w:rsidP="000E24B4">
            <w:pPr>
              <w:pStyle w:val="TableNormal1"/>
              <w:rPr>
                <w:rFonts w:asciiTheme="minorHAnsi" w:hAnsiTheme="minorHAnsi"/>
                <w:b/>
                <w:bCs/>
                <w:color w:val="000000"/>
                <w:sz w:val="24"/>
              </w:rPr>
            </w:pPr>
            <w:r>
              <w:rPr>
                <w:rFonts w:asciiTheme="minorHAnsi" w:hAnsiTheme="minorHAnsi"/>
                <w:b/>
                <w:bCs/>
                <w:color w:val="000000"/>
                <w:sz w:val="24"/>
              </w:rPr>
              <w:t>Position</w:t>
            </w:r>
          </w:p>
        </w:tc>
      </w:tr>
      <w:tr w:rsidR="007B38B3" w:rsidRPr="00CF2C19" w14:paraId="249AD3DF" w14:textId="77777777" w:rsidTr="000E24B4">
        <w:tc>
          <w:tcPr>
            <w:tcW w:w="2293" w:type="dxa"/>
            <w:tcBorders>
              <w:top w:val="single" w:sz="8" w:space="0" w:color="999999"/>
              <w:bottom w:val="single" w:sz="8" w:space="0" w:color="999999"/>
            </w:tcBorders>
          </w:tcPr>
          <w:p w14:paraId="72E47785" w14:textId="06F47443"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Mr. Usama Mari</w:t>
            </w:r>
          </w:p>
        </w:tc>
        <w:tc>
          <w:tcPr>
            <w:tcW w:w="539" w:type="dxa"/>
            <w:tcBorders>
              <w:top w:val="single" w:sz="8" w:space="0" w:color="999999"/>
              <w:bottom w:val="single" w:sz="8" w:space="0" w:color="999999"/>
            </w:tcBorders>
          </w:tcPr>
          <w:p w14:paraId="41CA1750" w14:textId="77777777" w:rsidR="007B38B3" w:rsidRPr="00CF2C19" w:rsidRDefault="007B38B3" w:rsidP="000E24B4">
            <w:pPr>
              <w:pStyle w:val="TableNormal1"/>
              <w:rPr>
                <w:rFonts w:asciiTheme="minorHAnsi" w:hAnsiTheme="minorHAnsi"/>
                <w:color w:val="000000"/>
                <w:sz w:val="24"/>
              </w:rPr>
            </w:pPr>
          </w:p>
        </w:tc>
        <w:tc>
          <w:tcPr>
            <w:tcW w:w="7206" w:type="dxa"/>
            <w:tcBorders>
              <w:top w:val="single" w:sz="8" w:space="0" w:color="999999"/>
              <w:bottom w:val="single" w:sz="8" w:space="0" w:color="999999"/>
            </w:tcBorders>
          </w:tcPr>
          <w:p w14:paraId="00ED246B" w14:textId="4C60058F"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General Manager</w:t>
            </w:r>
          </w:p>
        </w:tc>
      </w:tr>
      <w:tr w:rsidR="007B38B3" w:rsidRPr="00CF2C19" w14:paraId="32EACEFC" w14:textId="77777777" w:rsidTr="000E24B4">
        <w:tc>
          <w:tcPr>
            <w:tcW w:w="2293" w:type="dxa"/>
          </w:tcPr>
          <w:p w14:paraId="62BED1ED" w14:textId="46F0DDDA"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Eng. Hossam Eldin</w:t>
            </w:r>
          </w:p>
        </w:tc>
        <w:tc>
          <w:tcPr>
            <w:tcW w:w="539" w:type="dxa"/>
          </w:tcPr>
          <w:p w14:paraId="4D88541D" w14:textId="77777777" w:rsidR="007B38B3" w:rsidRPr="00CF2C19" w:rsidRDefault="007B38B3" w:rsidP="000E24B4">
            <w:pPr>
              <w:pStyle w:val="TableNormal1"/>
              <w:rPr>
                <w:rFonts w:asciiTheme="minorHAnsi" w:hAnsiTheme="minorHAnsi"/>
                <w:color w:val="000000"/>
                <w:sz w:val="24"/>
              </w:rPr>
            </w:pPr>
          </w:p>
        </w:tc>
        <w:tc>
          <w:tcPr>
            <w:tcW w:w="7206" w:type="dxa"/>
          </w:tcPr>
          <w:p w14:paraId="020FCAFC" w14:textId="1BB944E0"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MIS Manager</w:t>
            </w:r>
          </w:p>
        </w:tc>
      </w:tr>
      <w:tr w:rsidR="007B38B3" w:rsidRPr="00CF2C19" w14:paraId="2966E754" w14:textId="77777777" w:rsidTr="000E24B4">
        <w:tc>
          <w:tcPr>
            <w:tcW w:w="2293" w:type="dxa"/>
            <w:tcBorders>
              <w:top w:val="single" w:sz="8" w:space="0" w:color="999999"/>
              <w:bottom w:val="single" w:sz="8" w:space="0" w:color="999999"/>
            </w:tcBorders>
          </w:tcPr>
          <w:p w14:paraId="75135E2E" w14:textId="2F526306"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Eng. Amr Metwally</w:t>
            </w:r>
          </w:p>
        </w:tc>
        <w:tc>
          <w:tcPr>
            <w:tcW w:w="539" w:type="dxa"/>
            <w:tcBorders>
              <w:top w:val="single" w:sz="8" w:space="0" w:color="999999"/>
              <w:bottom w:val="single" w:sz="8" w:space="0" w:color="999999"/>
            </w:tcBorders>
          </w:tcPr>
          <w:p w14:paraId="03110A3E" w14:textId="77777777" w:rsidR="007B38B3" w:rsidRPr="00CF2C19" w:rsidRDefault="007B38B3" w:rsidP="000E24B4">
            <w:pPr>
              <w:pStyle w:val="TableNormal1"/>
              <w:rPr>
                <w:rFonts w:asciiTheme="minorHAnsi" w:hAnsiTheme="minorHAnsi"/>
                <w:color w:val="000000"/>
                <w:sz w:val="24"/>
              </w:rPr>
            </w:pPr>
          </w:p>
        </w:tc>
        <w:tc>
          <w:tcPr>
            <w:tcW w:w="7206" w:type="dxa"/>
            <w:tcBorders>
              <w:top w:val="single" w:sz="8" w:space="0" w:color="999999"/>
              <w:bottom w:val="single" w:sz="8" w:space="0" w:color="999999"/>
            </w:tcBorders>
          </w:tcPr>
          <w:p w14:paraId="3FC2A5FE" w14:textId="7D591AC5"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Development Section Head</w:t>
            </w:r>
          </w:p>
        </w:tc>
      </w:tr>
    </w:tbl>
    <w:p w14:paraId="6BC55B21" w14:textId="77777777" w:rsidR="007B38B3" w:rsidRDefault="007B38B3" w:rsidP="007B38B3"/>
    <w:p w14:paraId="0D45E41F" w14:textId="77777777" w:rsidR="007B38B3" w:rsidRPr="007B38B3" w:rsidRDefault="007B38B3" w:rsidP="007B38B3">
      <w:pPr>
        <w:pStyle w:val="Heading2"/>
        <w:rPr>
          <w:b/>
          <w:color w:val="333333"/>
          <w:sz w:val="26"/>
          <w:szCs w:val="26"/>
        </w:rPr>
      </w:pPr>
      <w:bookmarkStart w:id="7" w:name="_Toc33441465"/>
      <w:r w:rsidRPr="007B38B3">
        <w:rPr>
          <w:b/>
          <w:color w:val="333333"/>
          <w:sz w:val="26"/>
          <w:szCs w:val="26"/>
        </w:rPr>
        <w:t>Client review</w:t>
      </w:r>
      <w:bookmarkEnd w:id="7"/>
    </w:p>
    <w:p w14:paraId="4D4D38BA" w14:textId="77777777" w:rsidR="007B38B3" w:rsidRDefault="007B38B3" w:rsidP="007B38B3"/>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467"/>
        <w:gridCol w:w="172"/>
        <w:gridCol w:w="6494"/>
      </w:tblGrid>
      <w:tr w:rsidR="007B38B3" w:rsidRPr="00CF2C19" w14:paraId="1BFC7B0A" w14:textId="77777777" w:rsidTr="000E24B4">
        <w:tc>
          <w:tcPr>
            <w:tcW w:w="2653" w:type="dxa"/>
            <w:tcBorders>
              <w:top w:val="single" w:sz="12" w:space="0" w:color="999999"/>
              <w:bottom w:val="single" w:sz="12" w:space="0" w:color="999999"/>
            </w:tcBorders>
            <w:shd w:val="clear" w:color="auto" w:fill="E6E6E6"/>
          </w:tcPr>
          <w:p w14:paraId="26860BA4" w14:textId="77777777" w:rsidR="007B38B3" w:rsidRPr="00CF2C19" w:rsidRDefault="007B38B3" w:rsidP="000E24B4">
            <w:pPr>
              <w:pStyle w:val="TableNormal1"/>
              <w:rPr>
                <w:rFonts w:asciiTheme="minorHAnsi" w:hAnsiTheme="minorHAnsi"/>
                <w:b/>
                <w:bCs/>
                <w:color w:val="000000"/>
                <w:sz w:val="24"/>
              </w:rPr>
            </w:pPr>
            <w:r>
              <w:rPr>
                <w:rFonts w:asciiTheme="minorHAnsi" w:hAnsiTheme="minorHAnsi"/>
                <w:b/>
                <w:bCs/>
                <w:color w:val="000000"/>
                <w:sz w:val="24"/>
              </w:rPr>
              <w:t>Name</w:t>
            </w:r>
          </w:p>
        </w:tc>
        <w:tc>
          <w:tcPr>
            <w:tcW w:w="179" w:type="dxa"/>
            <w:tcBorders>
              <w:top w:val="single" w:sz="12" w:space="0" w:color="999999"/>
              <w:bottom w:val="single" w:sz="12" w:space="0" w:color="999999"/>
            </w:tcBorders>
            <w:shd w:val="clear" w:color="auto" w:fill="E6E6E6"/>
          </w:tcPr>
          <w:p w14:paraId="7F7964C5" w14:textId="77777777" w:rsidR="007B38B3" w:rsidRPr="00CF2C19" w:rsidRDefault="007B38B3" w:rsidP="000E24B4">
            <w:pPr>
              <w:pStyle w:val="TableNormal1"/>
              <w:rPr>
                <w:rFonts w:asciiTheme="minorHAnsi" w:hAnsiTheme="minorHAnsi"/>
                <w:b/>
                <w:bCs/>
                <w:color w:val="000000"/>
                <w:sz w:val="24"/>
              </w:rPr>
            </w:pPr>
          </w:p>
        </w:tc>
        <w:tc>
          <w:tcPr>
            <w:tcW w:w="7206" w:type="dxa"/>
            <w:tcBorders>
              <w:top w:val="single" w:sz="12" w:space="0" w:color="999999"/>
              <w:bottom w:val="single" w:sz="12" w:space="0" w:color="999999"/>
            </w:tcBorders>
            <w:shd w:val="clear" w:color="auto" w:fill="E6E6E6"/>
          </w:tcPr>
          <w:p w14:paraId="6F1BE3BB" w14:textId="77777777" w:rsidR="007B38B3" w:rsidRPr="00CF2C19" w:rsidRDefault="007B38B3" w:rsidP="000E24B4">
            <w:pPr>
              <w:pStyle w:val="TableNormal1"/>
              <w:rPr>
                <w:rFonts w:asciiTheme="minorHAnsi" w:hAnsiTheme="minorHAnsi"/>
                <w:b/>
                <w:bCs/>
                <w:color w:val="000000"/>
                <w:sz w:val="24"/>
              </w:rPr>
            </w:pPr>
            <w:r>
              <w:rPr>
                <w:rFonts w:asciiTheme="minorHAnsi" w:hAnsiTheme="minorHAnsi"/>
                <w:b/>
                <w:bCs/>
                <w:color w:val="000000"/>
                <w:sz w:val="24"/>
              </w:rPr>
              <w:t>Position</w:t>
            </w:r>
          </w:p>
        </w:tc>
      </w:tr>
      <w:tr w:rsidR="007B38B3" w:rsidRPr="00CF2C19" w14:paraId="57644F24" w14:textId="77777777" w:rsidTr="000E24B4">
        <w:tc>
          <w:tcPr>
            <w:tcW w:w="2653" w:type="dxa"/>
            <w:tcBorders>
              <w:top w:val="single" w:sz="8" w:space="0" w:color="999999"/>
              <w:bottom w:val="single" w:sz="8" w:space="0" w:color="999999"/>
            </w:tcBorders>
          </w:tcPr>
          <w:p w14:paraId="4008FD15" w14:textId="66A1F652" w:rsidR="007B38B3" w:rsidRPr="00CF2C19" w:rsidRDefault="00247C17" w:rsidP="000E24B4">
            <w:pPr>
              <w:pStyle w:val="TableNormal1"/>
              <w:rPr>
                <w:rFonts w:asciiTheme="minorHAnsi" w:hAnsiTheme="minorHAnsi"/>
                <w:color w:val="000000"/>
                <w:sz w:val="24"/>
              </w:rPr>
            </w:pPr>
            <w:r>
              <w:rPr>
                <w:rFonts w:asciiTheme="minorHAnsi" w:hAnsiTheme="minorHAnsi"/>
                <w:color w:val="000000"/>
                <w:sz w:val="24"/>
              </w:rPr>
              <w:t>Mr. Mahmoud Aboud</w:t>
            </w:r>
          </w:p>
        </w:tc>
        <w:tc>
          <w:tcPr>
            <w:tcW w:w="179" w:type="dxa"/>
            <w:tcBorders>
              <w:top w:val="single" w:sz="8" w:space="0" w:color="999999"/>
              <w:bottom w:val="single" w:sz="8" w:space="0" w:color="999999"/>
            </w:tcBorders>
          </w:tcPr>
          <w:p w14:paraId="33E1EF4A" w14:textId="77777777" w:rsidR="007B38B3" w:rsidRPr="00CF2C19" w:rsidRDefault="007B38B3" w:rsidP="000E24B4">
            <w:pPr>
              <w:pStyle w:val="TableNormal1"/>
              <w:rPr>
                <w:rFonts w:asciiTheme="minorHAnsi" w:hAnsiTheme="minorHAnsi"/>
                <w:color w:val="000000"/>
                <w:sz w:val="24"/>
              </w:rPr>
            </w:pPr>
          </w:p>
        </w:tc>
        <w:tc>
          <w:tcPr>
            <w:tcW w:w="7206" w:type="dxa"/>
            <w:tcBorders>
              <w:top w:val="single" w:sz="8" w:space="0" w:color="999999"/>
              <w:bottom w:val="single" w:sz="8" w:space="0" w:color="999999"/>
            </w:tcBorders>
          </w:tcPr>
          <w:p w14:paraId="7DA5A97E" w14:textId="2DE4A576" w:rsidR="007B38B3" w:rsidRPr="00CF2C19" w:rsidRDefault="00247C17" w:rsidP="000E24B4">
            <w:pPr>
              <w:pStyle w:val="TableNormal1"/>
              <w:rPr>
                <w:rFonts w:asciiTheme="minorHAnsi" w:hAnsiTheme="minorHAnsi"/>
                <w:color w:val="000000"/>
                <w:sz w:val="24"/>
              </w:rPr>
            </w:pPr>
            <w:r w:rsidRPr="00247C17">
              <w:rPr>
                <w:rFonts w:asciiTheme="minorHAnsi" w:hAnsiTheme="minorHAnsi"/>
                <w:color w:val="000000"/>
                <w:sz w:val="24"/>
              </w:rPr>
              <w:t>Business Development Manager</w:t>
            </w:r>
          </w:p>
        </w:tc>
      </w:tr>
      <w:tr w:rsidR="007B38B3" w:rsidRPr="00CF2C19" w14:paraId="707C8A04" w14:textId="77777777" w:rsidTr="000E24B4">
        <w:tc>
          <w:tcPr>
            <w:tcW w:w="2653" w:type="dxa"/>
          </w:tcPr>
          <w:p w14:paraId="3E3D0865" w14:textId="77777777" w:rsidR="007B38B3" w:rsidRPr="00CF2C19" w:rsidRDefault="007B38B3" w:rsidP="000E24B4">
            <w:pPr>
              <w:pStyle w:val="TableNormal1"/>
              <w:rPr>
                <w:rFonts w:asciiTheme="minorHAnsi" w:hAnsiTheme="minorHAnsi"/>
                <w:color w:val="000000"/>
                <w:sz w:val="24"/>
              </w:rPr>
            </w:pPr>
          </w:p>
        </w:tc>
        <w:tc>
          <w:tcPr>
            <w:tcW w:w="179" w:type="dxa"/>
          </w:tcPr>
          <w:p w14:paraId="4677EF3F" w14:textId="77777777" w:rsidR="007B38B3" w:rsidRPr="00CF2C19" w:rsidRDefault="007B38B3" w:rsidP="000E24B4">
            <w:pPr>
              <w:pStyle w:val="TableNormal1"/>
              <w:rPr>
                <w:rFonts w:asciiTheme="minorHAnsi" w:hAnsiTheme="minorHAnsi"/>
                <w:color w:val="000000"/>
                <w:sz w:val="24"/>
              </w:rPr>
            </w:pPr>
          </w:p>
        </w:tc>
        <w:tc>
          <w:tcPr>
            <w:tcW w:w="7206" w:type="dxa"/>
          </w:tcPr>
          <w:p w14:paraId="02221497" w14:textId="77777777" w:rsidR="007B38B3" w:rsidRPr="00CF2C19" w:rsidRDefault="007B38B3" w:rsidP="000E24B4">
            <w:pPr>
              <w:pStyle w:val="TableNormal1"/>
              <w:rPr>
                <w:rFonts w:asciiTheme="minorHAnsi" w:hAnsiTheme="minorHAnsi"/>
                <w:color w:val="000000"/>
                <w:sz w:val="24"/>
              </w:rPr>
            </w:pPr>
            <w:bookmarkStart w:id="8" w:name="_GoBack"/>
            <w:bookmarkEnd w:id="8"/>
          </w:p>
        </w:tc>
      </w:tr>
      <w:tr w:rsidR="007B38B3" w:rsidRPr="00CF2C19" w14:paraId="10EA0BEC" w14:textId="77777777" w:rsidTr="000E24B4">
        <w:tc>
          <w:tcPr>
            <w:tcW w:w="2653" w:type="dxa"/>
            <w:tcBorders>
              <w:top w:val="single" w:sz="8" w:space="0" w:color="999999"/>
              <w:bottom w:val="single" w:sz="8" w:space="0" w:color="999999"/>
            </w:tcBorders>
          </w:tcPr>
          <w:p w14:paraId="74C7BF40" w14:textId="77777777" w:rsidR="007B38B3" w:rsidRPr="00CF2C19" w:rsidRDefault="007B38B3" w:rsidP="000E24B4">
            <w:pPr>
              <w:pStyle w:val="TableNormal1"/>
              <w:rPr>
                <w:rFonts w:asciiTheme="minorHAnsi" w:hAnsiTheme="minorHAnsi"/>
                <w:color w:val="000000"/>
                <w:sz w:val="24"/>
              </w:rPr>
            </w:pPr>
          </w:p>
        </w:tc>
        <w:tc>
          <w:tcPr>
            <w:tcW w:w="179" w:type="dxa"/>
            <w:tcBorders>
              <w:top w:val="single" w:sz="8" w:space="0" w:color="999999"/>
              <w:bottom w:val="single" w:sz="8" w:space="0" w:color="999999"/>
            </w:tcBorders>
          </w:tcPr>
          <w:p w14:paraId="2E00FE80" w14:textId="77777777" w:rsidR="007B38B3" w:rsidRPr="00CF2C19" w:rsidRDefault="007B38B3" w:rsidP="000E24B4">
            <w:pPr>
              <w:pStyle w:val="TableNormal1"/>
              <w:rPr>
                <w:rFonts w:asciiTheme="minorHAnsi" w:hAnsiTheme="minorHAnsi"/>
                <w:color w:val="000000"/>
                <w:sz w:val="24"/>
              </w:rPr>
            </w:pPr>
          </w:p>
        </w:tc>
        <w:tc>
          <w:tcPr>
            <w:tcW w:w="7206" w:type="dxa"/>
            <w:tcBorders>
              <w:top w:val="single" w:sz="8" w:space="0" w:color="999999"/>
              <w:bottom w:val="single" w:sz="8" w:space="0" w:color="999999"/>
            </w:tcBorders>
          </w:tcPr>
          <w:p w14:paraId="77303EE7" w14:textId="77777777" w:rsidR="007B38B3" w:rsidRPr="00CF2C19" w:rsidRDefault="007B38B3" w:rsidP="000E24B4">
            <w:pPr>
              <w:pStyle w:val="TableNormal1"/>
              <w:rPr>
                <w:rFonts w:asciiTheme="minorHAnsi" w:hAnsiTheme="minorHAnsi"/>
                <w:color w:val="000000"/>
                <w:sz w:val="24"/>
              </w:rPr>
            </w:pPr>
          </w:p>
        </w:tc>
      </w:tr>
    </w:tbl>
    <w:p w14:paraId="273BF6DD" w14:textId="7CA0F126" w:rsidR="007601A1" w:rsidRDefault="008B2468" w:rsidP="00ED2860">
      <w:pPr>
        <w:rPr>
          <w:rFonts w:ascii="Calibri" w:eastAsia="Times New Roman" w:hAnsi="Calibri" w:cs="Calibri"/>
          <w:b/>
          <w:bCs/>
          <w:color w:val="00B0F0"/>
          <w:sz w:val="36"/>
          <w:szCs w:val="36"/>
        </w:rPr>
      </w:pPr>
      <w:r>
        <w:rPr>
          <w:rFonts w:ascii="Calibri" w:eastAsia="Times New Roman" w:hAnsi="Calibri" w:cs="Calibri"/>
          <w:b/>
          <w:bCs/>
          <w:color w:val="00B0F0"/>
          <w:sz w:val="36"/>
          <w:szCs w:val="36"/>
        </w:rPr>
        <w:br w:type="page"/>
      </w:r>
    </w:p>
    <w:p w14:paraId="2D99F1CC" w14:textId="77777777" w:rsidR="00ED2860" w:rsidRDefault="0022585D" w:rsidP="00325720">
      <w:pPr>
        <w:pStyle w:val="Heading1"/>
        <w:numPr>
          <w:ilvl w:val="0"/>
          <w:numId w:val="1"/>
        </w:numPr>
      </w:pPr>
      <w:bookmarkStart w:id="9" w:name="_Toc33441466"/>
      <w:r>
        <w:lastRenderedPageBreak/>
        <w:t>Introduction</w:t>
      </w:r>
      <w:bookmarkStart w:id="10" w:name="_Toc439994667"/>
      <w:bookmarkStart w:id="11" w:name="_Toc26969056"/>
      <w:bookmarkEnd w:id="9"/>
    </w:p>
    <w:p w14:paraId="33220951" w14:textId="4B697212" w:rsidR="00306A07" w:rsidRDefault="00306A07" w:rsidP="00325720">
      <w:pPr>
        <w:pStyle w:val="Heading2"/>
        <w:numPr>
          <w:ilvl w:val="1"/>
          <w:numId w:val="1"/>
        </w:numPr>
      </w:pPr>
      <w:bookmarkStart w:id="12" w:name="_Toc33441467"/>
      <w:r w:rsidRPr="00306A07">
        <w:t>Purpose</w:t>
      </w:r>
      <w:bookmarkEnd w:id="10"/>
      <w:bookmarkEnd w:id="11"/>
      <w:bookmarkEnd w:id="12"/>
      <w:r w:rsidRPr="00306A07">
        <w:t xml:space="preserve"> </w:t>
      </w:r>
    </w:p>
    <w:p w14:paraId="274A0B82" w14:textId="171ABC9B" w:rsidR="00131923" w:rsidRPr="00131923" w:rsidRDefault="00131923" w:rsidP="00E76205">
      <w:pPr>
        <w:pStyle w:val="Quote"/>
        <w:ind w:firstLine="720"/>
      </w:pPr>
      <w:r>
        <w:t xml:space="preserve">The main purpose for this </w:t>
      </w:r>
      <w:r w:rsidR="009518A8">
        <w:t xml:space="preserve">document </w:t>
      </w:r>
      <w:r w:rsidR="009518A8" w:rsidRPr="009518A8">
        <w:t>is to present a detailed description</w:t>
      </w:r>
      <w:r w:rsidR="009518A8">
        <w:t xml:space="preserve"> for our new product </w:t>
      </w:r>
      <w:r w:rsidR="009518A8" w:rsidRPr="009518A8">
        <w:rPr>
          <w:b/>
          <w:bCs/>
        </w:rPr>
        <w:t>MOTHOL RETAIL SOULTION – MRS</w:t>
      </w:r>
      <w:r w:rsidR="009518A8">
        <w:t xml:space="preserve"> to guide</w:t>
      </w:r>
      <w:r>
        <w:t xml:space="preserve"> </w:t>
      </w:r>
      <w:r w:rsidR="009518A8">
        <w:t>development team</w:t>
      </w:r>
      <w:r>
        <w:t xml:space="preserve"> </w:t>
      </w:r>
      <w:r w:rsidR="009518A8">
        <w:t>to develop</w:t>
      </w:r>
      <w:r w:rsidR="002E1390">
        <w:t xml:space="preserve"> </w:t>
      </w:r>
      <w:r w:rsidR="002E1390" w:rsidRPr="002E1390">
        <w:t xml:space="preserve">outstanding </w:t>
      </w:r>
      <w:r w:rsidR="002E1390">
        <w:t xml:space="preserve">retail solution that will </w:t>
      </w:r>
      <w:r w:rsidR="00643E51">
        <w:t xml:space="preserve">flexible to use with </w:t>
      </w:r>
      <w:r w:rsidR="002E1390" w:rsidRPr="002E1390">
        <w:t xml:space="preserve">various </w:t>
      </w:r>
      <w:r w:rsidR="002E1390">
        <w:t xml:space="preserve">business </w:t>
      </w:r>
      <w:r w:rsidR="00643E51">
        <w:t>types</w:t>
      </w:r>
      <w:r w:rsidR="002E1390">
        <w:t xml:space="preserve"> and fully integrated with current ERP System (Microsoft Dynamics AX 2012 r3)</w:t>
      </w:r>
    </w:p>
    <w:p w14:paraId="1F8A6585" w14:textId="4EC5A7AE" w:rsidR="00306A07" w:rsidRPr="009518A8" w:rsidRDefault="00306A07" w:rsidP="00325720">
      <w:pPr>
        <w:pStyle w:val="Heading2"/>
        <w:numPr>
          <w:ilvl w:val="1"/>
          <w:numId w:val="1"/>
        </w:numPr>
      </w:pPr>
      <w:bookmarkStart w:id="13" w:name="_Toc33441468"/>
      <w:r w:rsidRPr="009518A8">
        <w:t>Document Conventions</w:t>
      </w:r>
      <w:bookmarkEnd w:id="13"/>
    </w:p>
    <w:p w14:paraId="0FBEA3E4" w14:textId="1FC5FCDF" w:rsidR="009518A8" w:rsidRPr="009518A8" w:rsidRDefault="009518A8" w:rsidP="00E76205">
      <w:pPr>
        <w:pStyle w:val="Quote"/>
        <w:ind w:firstLine="720"/>
      </w:pPr>
      <w:r w:rsidRPr="009518A8">
        <w:t>This Document was created based on the IEEE template for System Requirement Specification Documents.</w:t>
      </w:r>
    </w:p>
    <w:p w14:paraId="51E492EB" w14:textId="6F01275B" w:rsidR="00306A07" w:rsidRDefault="00306A07" w:rsidP="00325720">
      <w:pPr>
        <w:pStyle w:val="Heading2"/>
        <w:numPr>
          <w:ilvl w:val="1"/>
          <w:numId w:val="1"/>
        </w:numPr>
      </w:pPr>
      <w:bookmarkStart w:id="14" w:name="_Toc33441469"/>
      <w:r w:rsidRPr="00ED2860">
        <w:t>Intended Audience and Reading Suggestions</w:t>
      </w:r>
      <w:bookmarkEnd w:id="14"/>
    </w:p>
    <w:p w14:paraId="2AF07F0D" w14:textId="77777777" w:rsidR="000066B8" w:rsidRDefault="000066B8" w:rsidP="000066B8">
      <w:pPr>
        <w:pStyle w:val="Default"/>
        <w:ind w:left="720"/>
      </w:pPr>
    </w:p>
    <w:p w14:paraId="01F78137" w14:textId="77777777" w:rsidR="0067053C" w:rsidRDefault="000066B8" w:rsidP="00325720">
      <w:pPr>
        <w:pStyle w:val="Quote"/>
        <w:numPr>
          <w:ilvl w:val="0"/>
          <w:numId w:val="2"/>
        </w:numPr>
      </w:pPr>
      <w:r w:rsidRPr="000066B8">
        <w:t xml:space="preserve">This document is intended for use by </w:t>
      </w:r>
    </w:p>
    <w:p w14:paraId="21F5A54A" w14:textId="17671666" w:rsidR="000066B8" w:rsidRDefault="00CC6268" w:rsidP="00325720">
      <w:pPr>
        <w:pStyle w:val="Quote"/>
        <w:numPr>
          <w:ilvl w:val="1"/>
          <w:numId w:val="2"/>
        </w:numPr>
      </w:pPr>
      <w:r w:rsidRPr="000066B8">
        <w:t>Programmers,</w:t>
      </w:r>
      <w:r>
        <w:t xml:space="preserve"> developers and software testers </w:t>
      </w:r>
      <w:r w:rsidR="000066B8" w:rsidRPr="000066B8">
        <w:t xml:space="preserve">who are interested in working on the project by further developing it or fix existing bugs. </w:t>
      </w:r>
    </w:p>
    <w:p w14:paraId="1A4FCD37" w14:textId="6A3614B7" w:rsidR="00643E51" w:rsidRPr="00643E51" w:rsidRDefault="0067053C" w:rsidP="00325720">
      <w:pPr>
        <w:pStyle w:val="Quote"/>
        <w:numPr>
          <w:ilvl w:val="1"/>
          <w:numId w:val="2"/>
        </w:numPr>
      </w:pPr>
      <w:r>
        <w:t>S</w:t>
      </w:r>
      <w:r w:rsidRPr="0067053C">
        <w:t xml:space="preserve">takeholders </w:t>
      </w:r>
      <w:r>
        <w:t xml:space="preserve">and </w:t>
      </w:r>
      <w:r w:rsidR="00CC6268">
        <w:t>p</w:t>
      </w:r>
      <w:r>
        <w:t xml:space="preserve">roject consultants who are associated with </w:t>
      </w:r>
      <w:r w:rsidRPr="0067053C">
        <w:rPr>
          <w:b/>
          <w:bCs/>
        </w:rPr>
        <w:t>MRS</w:t>
      </w:r>
    </w:p>
    <w:p w14:paraId="442902C6" w14:textId="37C59A95" w:rsidR="00306A07" w:rsidRDefault="00306A07" w:rsidP="00325720">
      <w:pPr>
        <w:pStyle w:val="Heading2"/>
        <w:numPr>
          <w:ilvl w:val="1"/>
          <w:numId w:val="1"/>
        </w:numPr>
      </w:pPr>
      <w:bookmarkStart w:id="15" w:name="_Toc33441470"/>
      <w:r w:rsidRPr="00ED2860">
        <w:t>Project Scope</w:t>
      </w:r>
      <w:bookmarkEnd w:id="15"/>
    </w:p>
    <w:p w14:paraId="32C80CDD" w14:textId="56608C99" w:rsidR="00CC6268" w:rsidRDefault="00CC6268" w:rsidP="00325720">
      <w:pPr>
        <w:pStyle w:val="Quote"/>
        <w:numPr>
          <w:ilvl w:val="0"/>
          <w:numId w:val="2"/>
        </w:numPr>
      </w:pPr>
      <w:r>
        <w:t xml:space="preserve">New POS application that will help cashier and manager to handle daily sales with basic sales transaction and </w:t>
      </w:r>
      <w:r w:rsidRPr="00CC6268">
        <w:t>payments</w:t>
      </w:r>
    </w:p>
    <w:p w14:paraId="26159FA0" w14:textId="5CE30DB1" w:rsidR="005A5AC5" w:rsidRDefault="00E76205" w:rsidP="00325720">
      <w:pPr>
        <w:pStyle w:val="Quote"/>
        <w:numPr>
          <w:ilvl w:val="0"/>
          <w:numId w:val="2"/>
        </w:numPr>
      </w:pPr>
      <w:r>
        <w:t>Two-way s</w:t>
      </w:r>
      <w:r w:rsidR="005A5AC5" w:rsidRPr="005A5AC5">
        <w:t>ynchronization</w:t>
      </w:r>
      <w:r w:rsidR="005A5AC5">
        <w:t xml:space="preserve"> services that will syncs all data between HQ database and stores immediately or using schedule</w:t>
      </w:r>
    </w:p>
    <w:p w14:paraId="0D911A7E" w14:textId="524F5F56" w:rsidR="00E76205" w:rsidRDefault="00E76205" w:rsidP="00325720">
      <w:pPr>
        <w:pStyle w:val="Quote"/>
        <w:numPr>
          <w:ilvl w:val="0"/>
          <w:numId w:val="2"/>
        </w:numPr>
      </w:pPr>
      <w:r>
        <w:t xml:space="preserve">Integration module between HQ database and </w:t>
      </w:r>
      <w:r w:rsidRPr="00E76205">
        <w:t>current ERP System (Microsoft Dynamics AX 2012 r3)</w:t>
      </w:r>
      <w:r>
        <w:t xml:space="preserve"> that will handle which </w:t>
      </w:r>
      <w:r w:rsidR="006E4B54">
        <w:t xml:space="preserve">mater </w:t>
      </w:r>
      <w:r>
        <w:t xml:space="preserve">will be synced </w:t>
      </w:r>
    </w:p>
    <w:p w14:paraId="46152DD5" w14:textId="234FECF4" w:rsidR="006E4B54" w:rsidRDefault="006E4B54" w:rsidP="00325720">
      <w:pPr>
        <w:pStyle w:val="Heading2"/>
        <w:numPr>
          <w:ilvl w:val="1"/>
          <w:numId w:val="1"/>
        </w:numPr>
      </w:pPr>
      <w:bookmarkStart w:id="16" w:name="_Toc33441471"/>
      <w:r w:rsidRPr="00794130">
        <w:t>Technologies to be used</w:t>
      </w:r>
      <w:bookmarkEnd w:id="16"/>
    </w:p>
    <w:p w14:paraId="1B219C3A" w14:textId="77777777" w:rsidR="00F34995" w:rsidRPr="00F34995" w:rsidRDefault="00F34995" w:rsidP="00F34995"/>
    <w:tbl>
      <w:tblPr>
        <w:tblStyle w:val="PlainTable1"/>
        <w:tblW w:w="9445" w:type="dxa"/>
        <w:tblLook w:val="04A0" w:firstRow="1" w:lastRow="0" w:firstColumn="1" w:lastColumn="0" w:noHBand="0" w:noVBand="1"/>
      </w:tblPr>
      <w:tblGrid>
        <w:gridCol w:w="2785"/>
        <w:gridCol w:w="6660"/>
      </w:tblGrid>
      <w:tr w:rsidR="00F34995" w14:paraId="51E10E14" w14:textId="77777777" w:rsidTr="00F34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85194F" w14:textId="0204BD6F" w:rsidR="00F34995" w:rsidRDefault="00F34995" w:rsidP="00794130">
            <w:pPr>
              <w:pStyle w:val="Quote"/>
              <w:ind w:left="0"/>
            </w:pPr>
            <w:r>
              <w:t>Database</w:t>
            </w:r>
          </w:p>
        </w:tc>
        <w:tc>
          <w:tcPr>
            <w:tcW w:w="6660" w:type="dxa"/>
          </w:tcPr>
          <w:p w14:paraId="6728A491" w14:textId="5DC4FDA6" w:rsidR="00F34995" w:rsidRPr="00F34995" w:rsidRDefault="004818B4" w:rsidP="00794130">
            <w:pPr>
              <w:pStyle w:val="Quote"/>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Microsoft SQL</w:t>
            </w:r>
            <w:r w:rsidR="00F34995" w:rsidRPr="00F34995">
              <w:rPr>
                <w:b w:val="0"/>
                <w:bCs w:val="0"/>
              </w:rPr>
              <w:t xml:space="preserve"> Server 2014 or higher </w:t>
            </w:r>
          </w:p>
        </w:tc>
      </w:tr>
      <w:tr w:rsidR="00F34995" w14:paraId="38AA792B" w14:textId="77777777" w:rsidTr="00F3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1E5F001" w14:textId="6DB71E8A" w:rsidR="00F34995" w:rsidRDefault="00F34995" w:rsidP="00794130">
            <w:pPr>
              <w:pStyle w:val="Quote"/>
              <w:ind w:left="0"/>
            </w:pPr>
            <w:r>
              <w:t>Programming Language</w:t>
            </w:r>
          </w:p>
        </w:tc>
        <w:tc>
          <w:tcPr>
            <w:tcW w:w="6660" w:type="dxa"/>
          </w:tcPr>
          <w:p w14:paraId="2D352EEE" w14:textId="251B8E7E" w:rsidR="00F34995" w:rsidRDefault="00F34995" w:rsidP="00794130">
            <w:pPr>
              <w:pStyle w:val="Quote"/>
              <w:ind w:left="0"/>
              <w:cnfStyle w:val="000000100000" w:firstRow="0" w:lastRow="0" w:firstColumn="0" w:lastColumn="0" w:oddVBand="0" w:evenVBand="0" w:oddHBand="1" w:evenHBand="0" w:firstRowFirstColumn="0" w:firstRowLastColumn="0" w:lastRowFirstColumn="0" w:lastRowLastColumn="0"/>
            </w:pPr>
            <w:r>
              <w:t>C# .Net</w:t>
            </w:r>
          </w:p>
        </w:tc>
      </w:tr>
      <w:tr w:rsidR="00F34995" w14:paraId="1B5BFC54" w14:textId="77777777" w:rsidTr="00F34995">
        <w:tc>
          <w:tcPr>
            <w:cnfStyle w:val="001000000000" w:firstRow="0" w:lastRow="0" w:firstColumn="1" w:lastColumn="0" w:oddVBand="0" w:evenVBand="0" w:oddHBand="0" w:evenHBand="0" w:firstRowFirstColumn="0" w:firstRowLastColumn="0" w:lastRowFirstColumn="0" w:lastRowLastColumn="0"/>
            <w:tcW w:w="2785" w:type="dxa"/>
          </w:tcPr>
          <w:p w14:paraId="7EF747E0" w14:textId="2D364314" w:rsidR="00F34995" w:rsidRDefault="00F34995" w:rsidP="00794130">
            <w:pPr>
              <w:pStyle w:val="Quote"/>
              <w:ind w:left="0"/>
            </w:pPr>
            <w:r>
              <w:t>Interface</w:t>
            </w:r>
          </w:p>
        </w:tc>
        <w:tc>
          <w:tcPr>
            <w:tcW w:w="6660" w:type="dxa"/>
          </w:tcPr>
          <w:p w14:paraId="6F8D53BC" w14:textId="3980EECF" w:rsidR="003F19B3" w:rsidRPr="003F19B3" w:rsidRDefault="00F34995" w:rsidP="003F19B3">
            <w:pPr>
              <w:pStyle w:val="Quote"/>
              <w:ind w:left="0"/>
              <w:cnfStyle w:val="000000000000" w:firstRow="0" w:lastRow="0" w:firstColumn="0" w:lastColumn="0" w:oddVBand="0" w:evenVBand="0" w:oddHBand="0" w:evenHBand="0" w:firstRowFirstColumn="0" w:firstRowLastColumn="0" w:lastRowFirstColumn="0" w:lastRowLastColumn="0"/>
            </w:pPr>
            <w:r w:rsidRPr="00794130">
              <w:t>Windows Presentation Foundation</w:t>
            </w:r>
            <w:r>
              <w:t xml:space="preserve"> (WPF) </w:t>
            </w:r>
          </w:p>
        </w:tc>
      </w:tr>
      <w:tr w:rsidR="00F34995" w14:paraId="02D55E71" w14:textId="77777777" w:rsidTr="00F3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2EBE414" w14:textId="1E4DB4ED" w:rsidR="00F34995" w:rsidRDefault="00F34995" w:rsidP="00794130">
            <w:pPr>
              <w:pStyle w:val="Quote"/>
              <w:ind w:left="0"/>
            </w:pPr>
            <w:r>
              <w:lastRenderedPageBreak/>
              <w:t xml:space="preserve">Synchronize </w:t>
            </w:r>
          </w:p>
        </w:tc>
        <w:tc>
          <w:tcPr>
            <w:tcW w:w="6660" w:type="dxa"/>
          </w:tcPr>
          <w:p w14:paraId="1E99AAA2" w14:textId="41FC3311" w:rsidR="00F34995" w:rsidRDefault="00F34995" w:rsidP="00794130">
            <w:pPr>
              <w:pStyle w:val="Quote"/>
              <w:ind w:left="0"/>
              <w:cnfStyle w:val="000000100000" w:firstRow="0" w:lastRow="0" w:firstColumn="0" w:lastColumn="0" w:oddVBand="0" w:evenVBand="0" w:oddHBand="1" w:evenHBand="0" w:firstRowFirstColumn="0" w:firstRowLastColumn="0" w:lastRowFirstColumn="0" w:lastRowLastColumn="0"/>
            </w:pPr>
            <w:r w:rsidRPr="00794130">
              <w:t>What Is Windows Co</w:t>
            </w:r>
            <w:r>
              <w:t>mmunication Foundation (WCF)</w:t>
            </w:r>
          </w:p>
        </w:tc>
      </w:tr>
      <w:tr w:rsidR="00F34995" w14:paraId="037F85DE" w14:textId="77777777" w:rsidTr="00F34995">
        <w:tc>
          <w:tcPr>
            <w:cnfStyle w:val="001000000000" w:firstRow="0" w:lastRow="0" w:firstColumn="1" w:lastColumn="0" w:oddVBand="0" w:evenVBand="0" w:oddHBand="0" w:evenHBand="0" w:firstRowFirstColumn="0" w:firstRowLastColumn="0" w:lastRowFirstColumn="0" w:lastRowLastColumn="0"/>
            <w:tcW w:w="2785" w:type="dxa"/>
          </w:tcPr>
          <w:p w14:paraId="30669540" w14:textId="4E3F551D" w:rsidR="00F34995" w:rsidRDefault="00F34995" w:rsidP="00794130">
            <w:pPr>
              <w:pStyle w:val="Quote"/>
              <w:ind w:left="0"/>
            </w:pPr>
            <w:r>
              <w:t>Framework</w:t>
            </w:r>
          </w:p>
        </w:tc>
        <w:tc>
          <w:tcPr>
            <w:tcW w:w="6660" w:type="dxa"/>
          </w:tcPr>
          <w:p w14:paraId="6A78776A" w14:textId="6EB10D9A" w:rsidR="00F34995" w:rsidRPr="00794130" w:rsidRDefault="00F34995" w:rsidP="00794130">
            <w:pPr>
              <w:pStyle w:val="Quote"/>
              <w:ind w:left="0"/>
              <w:cnfStyle w:val="000000000000" w:firstRow="0" w:lastRow="0" w:firstColumn="0" w:lastColumn="0" w:oddVBand="0" w:evenVBand="0" w:oddHBand="0" w:evenHBand="0" w:firstRowFirstColumn="0" w:firstRowLastColumn="0" w:lastRowFirstColumn="0" w:lastRowLastColumn="0"/>
            </w:pPr>
            <w:r>
              <w:t>.Net Framework 4.6 or higher</w:t>
            </w:r>
          </w:p>
        </w:tc>
      </w:tr>
      <w:tr w:rsidR="00F34995" w14:paraId="211C554A" w14:textId="77777777" w:rsidTr="00F3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28F6DF" w14:textId="483EBA3E" w:rsidR="00F34995" w:rsidRDefault="00F34995" w:rsidP="00732EEE">
            <w:pPr>
              <w:pStyle w:val="Quote"/>
              <w:ind w:left="0"/>
            </w:pPr>
            <w:r>
              <w:t>Operation System</w:t>
            </w:r>
            <w:r w:rsidR="00732EEE">
              <w:t xml:space="preserve"> </w:t>
            </w:r>
          </w:p>
        </w:tc>
        <w:tc>
          <w:tcPr>
            <w:tcW w:w="6660" w:type="dxa"/>
          </w:tcPr>
          <w:p w14:paraId="39DD25F2" w14:textId="77777777" w:rsidR="00F34995" w:rsidRDefault="00732EEE" w:rsidP="00794130">
            <w:pPr>
              <w:pStyle w:val="Quote"/>
              <w:ind w:left="0"/>
              <w:cnfStyle w:val="000000100000" w:firstRow="0" w:lastRow="0" w:firstColumn="0" w:lastColumn="0" w:oddVBand="0" w:evenVBand="0" w:oddHBand="1" w:evenHBand="0" w:firstRowFirstColumn="0" w:firstRowLastColumn="0" w:lastRowFirstColumn="0" w:lastRowLastColumn="0"/>
            </w:pPr>
            <w:r w:rsidRPr="00732EEE">
              <w:rPr>
                <w:b/>
                <w:bCs/>
              </w:rPr>
              <w:t>For Store</w:t>
            </w:r>
            <w:r>
              <w:t xml:space="preserve">: </w:t>
            </w:r>
            <w:r w:rsidR="00F34995">
              <w:t>Windows 8.1 or higher</w:t>
            </w:r>
          </w:p>
          <w:p w14:paraId="47937DB0" w14:textId="168A1E42" w:rsidR="00732EEE" w:rsidRPr="00732EEE" w:rsidRDefault="00732EEE" w:rsidP="00732EEE">
            <w:pPr>
              <w:cnfStyle w:val="000000100000" w:firstRow="0" w:lastRow="0" w:firstColumn="0" w:lastColumn="0" w:oddVBand="0" w:evenVBand="0" w:oddHBand="1" w:evenHBand="0" w:firstRowFirstColumn="0" w:firstRowLastColumn="0" w:lastRowFirstColumn="0" w:lastRowLastColumn="0"/>
            </w:pPr>
            <w:r w:rsidRPr="003F19B3">
              <w:rPr>
                <w:b/>
                <w:bCs/>
              </w:rPr>
              <w:t>Fore HQ:</w:t>
            </w:r>
            <w:r>
              <w:t xml:space="preserve"> Windows Server </w:t>
            </w:r>
            <w:r w:rsidR="003F19B3">
              <w:t>2012 or higher</w:t>
            </w:r>
          </w:p>
        </w:tc>
      </w:tr>
    </w:tbl>
    <w:p w14:paraId="4C4200DD" w14:textId="55D8F78C" w:rsidR="006E4B54" w:rsidRPr="00794130" w:rsidRDefault="006E4B54" w:rsidP="00794130">
      <w:pPr>
        <w:pStyle w:val="Quote"/>
        <w:ind w:left="1800"/>
      </w:pPr>
    </w:p>
    <w:p w14:paraId="11378ABB" w14:textId="2082697A" w:rsidR="00ED2860" w:rsidRDefault="00306A07" w:rsidP="00325720">
      <w:pPr>
        <w:pStyle w:val="Heading2"/>
        <w:numPr>
          <w:ilvl w:val="1"/>
          <w:numId w:val="1"/>
        </w:numPr>
      </w:pPr>
      <w:bookmarkStart w:id="17" w:name="_Toc33441472"/>
      <w:r w:rsidRPr="00ED2860">
        <w:t>References</w:t>
      </w:r>
      <w:bookmarkEnd w:id="17"/>
    </w:p>
    <w:p w14:paraId="263F0D6F" w14:textId="4D477390" w:rsidR="006E4B54" w:rsidRDefault="00C9578A" w:rsidP="00325720">
      <w:pPr>
        <w:pStyle w:val="Quote"/>
        <w:numPr>
          <w:ilvl w:val="0"/>
          <w:numId w:val="2"/>
        </w:numPr>
      </w:pPr>
      <w:hyperlink r:id="rId10" w:history="1">
        <w:r w:rsidR="00E76205" w:rsidRPr="0086289A">
          <w:rPr>
            <w:rStyle w:val="Hyperlink"/>
          </w:rPr>
          <w:t xml:space="preserve">Operation </w:t>
        </w:r>
        <w:r w:rsidR="00F0575A" w:rsidRPr="0086289A">
          <w:rPr>
            <w:rStyle w:val="Hyperlink"/>
          </w:rPr>
          <w:t>list</w:t>
        </w:r>
      </w:hyperlink>
      <w:r w:rsidR="00F0575A">
        <w:t xml:space="preserve">: </w:t>
      </w:r>
      <w:r w:rsidR="00E76205">
        <w:t xml:space="preserve">provided by MIS team to describe more </w:t>
      </w:r>
      <w:r w:rsidR="006E4B54">
        <w:t>details</w:t>
      </w:r>
      <w:r w:rsidR="00E76205">
        <w:t xml:space="preserve"> for each </w:t>
      </w:r>
      <w:r w:rsidR="006E4B54">
        <w:t>operation</w:t>
      </w:r>
      <w:r w:rsidR="00E76205">
        <w:t xml:space="preserve"> </w:t>
      </w:r>
    </w:p>
    <w:p w14:paraId="313CE217" w14:textId="5168A42F" w:rsidR="00F0575A" w:rsidRPr="00F0575A" w:rsidRDefault="00C9578A" w:rsidP="00325720">
      <w:pPr>
        <w:pStyle w:val="Quote"/>
        <w:numPr>
          <w:ilvl w:val="0"/>
          <w:numId w:val="2"/>
        </w:numPr>
      </w:pPr>
      <w:hyperlink r:id="rId11" w:history="1">
        <w:proofErr w:type="spellStart"/>
        <w:r w:rsidR="00F0575A" w:rsidRPr="0086289A">
          <w:rPr>
            <w:rStyle w:val="Hyperlink"/>
          </w:rPr>
          <w:t>Mothol_retail_phases</w:t>
        </w:r>
        <w:proofErr w:type="spellEnd"/>
      </w:hyperlink>
      <w:r w:rsidR="00F0575A">
        <w:t xml:space="preserve">: provided by MIS team to clarify features by each phase </w:t>
      </w:r>
    </w:p>
    <w:p w14:paraId="19B63BAD" w14:textId="77777777" w:rsidR="006E4B54" w:rsidRDefault="006E4B54">
      <w:pPr>
        <w:rPr>
          <w:rFonts w:asciiTheme="majorHAnsi" w:eastAsiaTheme="majorEastAsia" w:hAnsiTheme="majorHAnsi" w:cstheme="majorBidi"/>
          <w:sz w:val="24"/>
          <w:szCs w:val="24"/>
        </w:rPr>
      </w:pPr>
      <w:r>
        <w:br w:type="page"/>
      </w:r>
    </w:p>
    <w:p w14:paraId="5C46E43E" w14:textId="5BF323EE" w:rsidR="0012463F" w:rsidRDefault="0012463F" w:rsidP="00325720">
      <w:pPr>
        <w:pStyle w:val="Heading1"/>
        <w:numPr>
          <w:ilvl w:val="0"/>
          <w:numId w:val="1"/>
        </w:numPr>
      </w:pPr>
      <w:bookmarkStart w:id="18" w:name="_Toc33441473"/>
      <w:r w:rsidRPr="00ED2860">
        <w:lastRenderedPageBreak/>
        <w:t>Overall Descriptio</w:t>
      </w:r>
      <w:r>
        <w:t>n</w:t>
      </w:r>
      <w:bookmarkEnd w:id="18"/>
    </w:p>
    <w:p w14:paraId="7D46990C" w14:textId="192870E3" w:rsidR="00306A07" w:rsidRDefault="00306A07" w:rsidP="00325720">
      <w:pPr>
        <w:pStyle w:val="Heading2"/>
        <w:numPr>
          <w:ilvl w:val="1"/>
          <w:numId w:val="1"/>
        </w:numPr>
      </w:pPr>
      <w:bookmarkStart w:id="19" w:name="_Toc33441474"/>
      <w:bookmarkStart w:id="20" w:name="_Hlk33102904"/>
      <w:r w:rsidRPr="00B419EF">
        <w:t>Product</w:t>
      </w:r>
      <w:r w:rsidRPr="00ED2860">
        <w:t xml:space="preserve"> Perspective</w:t>
      </w:r>
      <w:bookmarkEnd w:id="19"/>
    </w:p>
    <w:p w14:paraId="3F7F6F82" w14:textId="6D9DE9D5" w:rsidR="00660C89" w:rsidRPr="00660C89" w:rsidRDefault="00660C89" w:rsidP="00660C89">
      <w:r>
        <w:rPr>
          <w:noProof/>
          <w:lang w:eastAsia="en-US"/>
        </w:rPr>
        <w:drawing>
          <wp:inline distT="0" distB="0" distL="0" distR="0" wp14:anchorId="5E206F89" wp14:editId="35F0B87F">
            <wp:extent cx="5943600" cy="2566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hol Retail Digram 0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bookmarkEnd w:id="20"/>
    <w:p w14:paraId="1A057AE4" w14:textId="3E1B2439" w:rsidR="006E4B54" w:rsidRDefault="00EF09EC" w:rsidP="006E4B54">
      <w:pPr>
        <w:pStyle w:val="ListParagraph"/>
        <w:rPr>
          <w:szCs w:val="28"/>
        </w:rPr>
      </w:pPr>
      <w:r w:rsidRPr="00EF09EC">
        <w:rPr>
          <w:szCs w:val="28"/>
        </w:rPr>
        <w:t xml:space="preserve">Administration </w:t>
      </w:r>
      <w:r>
        <w:rPr>
          <w:szCs w:val="28"/>
        </w:rPr>
        <w:t>module (Back office)</w:t>
      </w:r>
    </w:p>
    <w:p w14:paraId="7761AF82" w14:textId="77D715A6" w:rsidR="00EF09EC" w:rsidRPr="001E6F09" w:rsidRDefault="00EF09EC" w:rsidP="00325720">
      <w:pPr>
        <w:pStyle w:val="Quote"/>
        <w:numPr>
          <w:ilvl w:val="0"/>
          <w:numId w:val="2"/>
        </w:numPr>
      </w:pPr>
      <w:r w:rsidRPr="00EF09EC">
        <w:t>The</w:t>
      </w:r>
      <w:r w:rsidRPr="001E6F09">
        <w:t xml:space="preserve"> </w:t>
      </w:r>
      <w:bookmarkStart w:id="21" w:name="_Hlk33098262"/>
      <w:r w:rsidRPr="001E6F09">
        <w:t xml:space="preserve">Administration </w:t>
      </w:r>
      <w:bookmarkEnd w:id="21"/>
      <w:r w:rsidRPr="001E6F09">
        <w:t>Module provides facilities for the administrator and key users to manage the master data and store details.</w:t>
      </w:r>
    </w:p>
    <w:p w14:paraId="2FC9203B" w14:textId="2863BEB8" w:rsidR="00EF09EC" w:rsidRPr="001E6F09" w:rsidRDefault="00EF09EC" w:rsidP="00325720">
      <w:pPr>
        <w:pStyle w:val="Quote"/>
        <w:numPr>
          <w:ilvl w:val="0"/>
          <w:numId w:val="2"/>
        </w:numPr>
      </w:pPr>
      <w:r w:rsidRPr="001E6F09">
        <w:t>Including configure products, prices, customers, promotion, gift cards and loyalty program</w:t>
      </w:r>
      <w:r w:rsidR="00C04D9F" w:rsidRPr="001E6F09">
        <w:t>.</w:t>
      </w:r>
    </w:p>
    <w:p w14:paraId="2DE73983" w14:textId="110A9C90" w:rsidR="00607D36" w:rsidRPr="001E6F09" w:rsidRDefault="00607D36" w:rsidP="00325720">
      <w:pPr>
        <w:pStyle w:val="Quote"/>
        <w:numPr>
          <w:ilvl w:val="0"/>
          <w:numId w:val="2"/>
        </w:numPr>
      </w:pPr>
      <w:r w:rsidRPr="001E6F09">
        <w:t>View reports for all stores such as sales and promotion reports</w:t>
      </w:r>
      <w:r w:rsidR="00C04D9F" w:rsidRPr="001E6F09">
        <w:t>.</w:t>
      </w:r>
      <w:r w:rsidRPr="001E6F09">
        <w:t xml:space="preserve"> </w:t>
      </w:r>
    </w:p>
    <w:p w14:paraId="4252F996" w14:textId="5845EE37" w:rsidR="00EF09EC" w:rsidRPr="00607D36" w:rsidRDefault="00607D36" w:rsidP="00607D36">
      <w:pPr>
        <w:pStyle w:val="Quote"/>
        <w:ind w:left="0"/>
        <w:rPr>
          <w:rStyle w:val="IntenseEmphasis"/>
        </w:rPr>
      </w:pPr>
      <w:r w:rsidRPr="00607D36">
        <w:rPr>
          <w:rStyle w:val="IntenseEmphasis"/>
        </w:rPr>
        <w:t xml:space="preserve">Note: </w:t>
      </w:r>
      <w:r w:rsidR="00F0575A">
        <w:rPr>
          <w:rStyle w:val="IntenseEmphasis"/>
        </w:rPr>
        <w:t>F</w:t>
      </w:r>
      <w:r w:rsidR="00EF09EC" w:rsidRPr="00607D36">
        <w:rPr>
          <w:rStyle w:val="IntenseEmphasis"/>
        </w:rPr>
        <w:t xml:space="preserve">irst release </w:t>
      </w:r>
      <w:r w:rsidRPr="00607D36">
        <w:rPr>
          <w:rStyle w:val="IntenseEmphasis"/>
        </w:rPr>
        <w:t xml:space="preserve">for MRS will use current ERP System (Microsoft Dynamics AX 2012 r3) to </w:t>
      </w:r>
      <w:r>
        <w:rPr>
          <w:rStyle w:val="IntenseEmphasis"/>
        </w:rPr>
        <w:t>create and modify</w:t>
      </w:r>
      <w:r w:rsidRPr="00607D36">
        <w:rPr>
          <w:rStyle w:val="IntenseEmphasis"/>
        </w:rPr>
        <w:t xml:space="preserve"> master data </w:t>
      </w:r>
    </w:p>
    <w:p w14:paraId="482DF0DC" w14:textId="4337A435" w:rsidR="006E4B54" w:rsidRDefault="00EF09EC" w:rsidP="00607D36">
      <w:pPr>
        <w:pStyle w:val="ListParagraph"/>
        <w:rPr>
          <w:szCs w:val="28"/>
        </w:rPr>
      </w:pPr>
      <w:r>
        <w:rPr>
          <w:szCs w:val="28"/>
        </w:rPr>
        <w:t>Point of sales (</w:t>
      </w:r>
      <w:r w:rsidR="006E4B54" w:rsidRPr="006E4B54">
        <w:rPr>
          <w:szCs w:val="28"/>
        </w:rPr>
        <w:t>POS</w:t>
      </w:r>
      <w:r>
        <w:rPr>
          <w:szCs w:val="28"/>
        </w:rPr>
        <w:t>)</w:t>
      </w:r>
      <w:r w:rsidR="006E4B54" w:rsidRPr="006E4B54">
        <w:rPr>
          <w:szCs w:val="28"/>
        </w:rPr>
        <w:t xml:space="preserve"> </w:t>
      </w:r>
    </w:p>
    <w:p w14:paraId="72D0F8A3" w14:textId="0725D557" w:rsidR="00C04D9F" w:rsidRPr="001E6F09" w:rsidRDefault="00C04D9F" w:rsidP="00325720">
      <w:pPr>
        <w:pStyle w:val="Quote"/>
        <w:numPr>
          <w:ilvl w:val="0"/>
          <w:numId w:val="2"/>
        </w:numPr>
      </w:pPr>
      <w:r w:rsidRPr="001E6F09">
        <w:t xml:space="preserve">POS application considered as the transactions module that provides facilities for the cashier and manager to record and manage customer orders. </w:t>
      </w:r>
    </w:p>
    <w:p w14:paraId="4A0AA20D" w14:textId="6F2E8AB1" w:rsidR="00306A07" w:rsidRDefault="00306A07" w:rsidP="00325720">
      <w:pPr>
        <w:pStyle w:val="Heading2"/>
        <w:numPr>
          <w:ilvl w:val="1"/>
          <w:numId w:val="1"/>
        </w:numPr>
      </w:pPr>
      <w:bookmarkStart w:id="22" w:name="_Toc33441475"/>
      <w:r w:rsidRPr="00ED2860">
        <w:t>Product Features</w:t>
      </w:r>
      <w:bookmarkEnd w:id="22"/>
    </w:p>
    <w:p w14:paraId="678B892E" w14:textId="78FC6656" w:rsidR="00035F89" w:rsidRPr="00035F89" w:rsidRDefault="00035F89" w:rsidP="00035F89">
      <w:pPr>
        <w:pStyle w:val="Quote"/>
        <w:ind w:firstLine="720"/>
      </w:pPr>
      <w:r>
        <w:t xml:space="preserve">Below are summarize list for the major features the product </w:t>
      </w:r>
      <w:r w:rsidR="00F0575A">
        <w:t>contains,</w:t>
      </w:r>
      <w:r>
        <w:t xml:space="preserve"> Details will be provided in section 3 – </w:t>
      </w:r>
      <w:hyperlink w:anchor="_System_Features_–" w:history="1">
        <w:r w:rsidRPr="00035F89">
          <w:rPr>
            <w:rStyle w:val="Hyperlink"/>
          </w:rPr>
          <w:t>System features</w:t>
        </w:r>
      </w:hyperlink>
      <w:r>
        <w:t xml:space="preserve"> </w:t>
      </w:r>
    </w:p>
    <w:p w14:paraId="34DB68A1" w14:textId="32547221" w:rsidR="007C14D5" w:rsidRDefault="007C14D5" w:rsidP="00325720">
      <w:pPr>
        <w:pStyle w:val="Quote"/>
        <w:numPr>
          <w:ilvl w:val="0"/>
          <w:numId w:val="2"/>
        </w:numPr>
      </w:pPr>
      <w:r>
        <w:t>Sales transaction and payment operation</w:t>
      </w:r>
    </w:p>
    <w:p w14:paraId="6CAB2321" w14:textId="2E8CC807" w:rsidR="00035F89" w:rsidRDefault="00035F89" w:rsidP="00325720">
      <w:pPr>
        <w:pStyle w:val="Quote"/>
        <w:numPr>
          <w:ilvl w:val="0"/>
          <w:numId w:val="2"/>
        </w:numPr>
      </w:pPr>
      <w:r>
        <w:t xml:space="preserve">Sales returns management </w:t>
      </w:r>
    </w:p>
    <w:p w14:paraId="69E27581" w14:textId="2FC2C236" w:rsidR="00035F89" w:rsidRPr="00035F89" w:rsidRDefault="00035F89" w:rsidP="00325720">
      <w:pPr>
        <w:pStyle w:val="Quote"/>
        <w:numPr>
          <w:ilvl w:val="0"/>
          <w:numId w:val="2"/>
        </w:numPr>
        <w:rPr>
          <w:rtl/>
        </w:rPr>
      </w:pPr>
      <w:r w:rsidRPr="00035F89">
        <w:t>Commission Management</w:t>
      </w:r>
    </w:p>
    <w:p w14:paraId="6BBDE59B" w14:textId="579F8437" w:rsidR="00035F89" w:rsidRDefault="00035F89" w:rsidP="00325720">
      <w:pPr>
        <w:pStyle w:val="Quote"/>
        <w:numPr>
          <w:ilvl w:val="0"/>
          <w:numId w:val="2"/>
        </w:numPr>
      </w:pPr>
      <w:r w:rsidRPr="00035F89">
        <w:lastRenderedPageBreak/>
        <w:t>Centralized store management</w:t>
      </w:r>
    </w:p>
    <w:p w14:paraId="1DA01AA8" w14:textId="5D954A5A" w:rsidR="00035F89" w:rsidRDefault="00035F89" w:rsidP="00325720">
      <w:pPr>
        <w:pStyle w:val="Quote"/>
        <w:numPr>
          <w:ilvl w:val="0"/>
          <w:numId w:val="2"/>
        </w:numPr>
      </w:pPr>
      <w:r>
        <w:t xml:space="preserve">Pricing and </w:t>
      </w:r>
      <w:r w:rsidRPr="00035F89">
        <w:t>Promotions</w:t>
      </w:r>
    </w:p>
    <w:p w14:paraId="43524978" w14:textId="08A35C8A" w:rsidR="00035F89" w:rsidRDefault="00035F89" w:rsidP="00325720">
      <w:pPr>
        <w:pStyle w:val="Quote"/>
        <w:numPr>
          <w:ilvl w:val="0"/>
          <w:numId w:val="2"/>
        </w:numPr>
      </w:pPr>
      <w:r w:rsidRPr="00035F89">
        <w:t>Loyalty Program</w:t>
      </w:r>
    </w:p>
    <w:p w14:paraId="7E21D6F9" w14:textId="3949D76F" w:rsidR="00035F89" w:rsidRPr="00035F89" w:rsidRDefault="00035F89" w:rsidP="00325720">
      <w:pPr>
        <w:pStyle w:val="Quote"/>
        <w:numPr>
          <w:ilvl w:val="0"/>
          <w:numId w:val="2"/>
        </w:numPr>
      </w:pPr>
      <w:r w:rsidRPr="00035F89">
        <w:t>Email Marketing</w:t>
      </w:r>
    </w:p>
    <w:p w14:paraId="60DA98BC" w14:textId="5583AE97" w:rsidR="00035F89" w:rsidRPr="00035F89" w:rsidRDefault="00035F89" w:rsidP="00325720">
      <w:pPr>
        <w:pStyle w:val="Quote"/>
        <w:numPr>
          <w:ilvl w:val="0"/>
          <w:numId w:val="2"/>
        </w:numPr>
      </w:pPr>
      <w:r w:rsidRPr="00035F89">
        <w:t>Employee Management</w:t>
      </w:r>
    </w:p>
    <w:p w14:paraId="37CDB93D" w14:textId="0EBE4F05" w:rsidR="00035F89" w:rsidRPr="00035F89" w:rsidRDefault="00035F89" w:rsidP="00325720">
      <w:pPr>
        <w:pStyle w:val="Quote"/>
        <w:numPr>
          <w:ilvl w:val="0"/>
          <w:numId w:val="2"/>
        </w:numPr>
      </w:pPr>
      <w:r w:rsidRPr="00035F89">
        <w:t>Purchase Order Management</w:t>
      </w:r>
    </w:p>
    <w:p w14:paraId="35EA3BA6" w14:textId="67B4D082" w:rsidR="00035F89" w:rsidRDefault="00035F89" w:rsidP="00325720">
      <w:pPr>
        <w:pStyle w:val="Quote"/>
        <w:numPr>
          <w:ilvl w:val="0"/>
          <w:numId w:val="2"/>
        </w:numPr>
      </w:pPr>
      <w:r w:rsidRPr="00035F89">
        <w:t>Reporting/Analytics</w:t>
      </w:r>
    </w:p>
    <w:p w14:paraId="1EB00C41" w14:textId="1998AE70" w:rsidR="00F0575A" w:rsidRPr="00F0575A" w:rsidRDefault="00F0575A" w:rsidP="00F0575A">
      <w:pPr>
        <w:pStyle w:val="Quote"/>
        <w:ind w:left="0"/>
        <w:rPr>
          <w:rStyle w:val="IntenseEmphasis"/>
        </w:rPr>
      </w:pPr>
      <w:r w:rsidRPr="00F0575A">
        <w:rPr>
          <w:rStyle w:val="IntenseEmphasis"/>
        </w:rPr>
        <w:t xml:space="preserve">Note: </w:t>
      </w:r>
      <w:r>
        <w:rPr>
          <w:rStyle w:val="IntenseEmphasis"/>
        </w:rPr>
        <w:t>F</w:t>
      </w:r>
      <w:r w:rsidRPr="00F0575A">
        <w:rPr>
          <w:rStyle w:val="IntenseEmphasis"/>
        </w:rPr>
        <w:t xml:space="preserve">irst release </w:t>
      </w:r>
      <w:r>
        <w:rPr>
          <w:rStyle w:val="IntenseEmphasis"/>
        </w:rPr>
        <w:t>will contain only basic features that provided on</w:t>
      </w:r>
      <w:bookmarkStart w:id="23" w:name="_Hlk33104486"/>
      <w:r>
        <w:rPr>
          <w:rStyle w:val="IntenseEmphasis"/>
        </w:rPr>
        <w:t xml:space="preserve"> </w:t>
      </w:r>
      <w:hyperlink r:id="rId13" w:history="1">
        <w:proofErr w:type="spellStart"/>
        <w:r w:rsidRPr="00F0575A">
          <w:rPr>
            <w:rStyle w:val="Hyperlink"/>
            <w:rFonts w:asciiTheme="minorHAnsi" w:eastAsiaTheme="minorEastAsia" w:hAnsiTheme="minorHAnsi" w:cstheme="minorBidi"/>
            <w:sz w:val="20"/>
            <w:szCs w:val="20"/>
          </w:rPr>
          <w:t>Mothol_retail_phases</w:t>
        </w:r>
        <w:proofErr w:type="spellEnd"/>
      </w:hyperlink>
      <w:bookmarkEnd w:id="23"/>
      <w:r>
        <w:rPr>
          <w:rStyle w:val="IntenseEmphasis"/>
        </w:rPr>
        <w:t xml:space="preserve"> document</w:t>
      </w:r>
    </w:p>
    <w:p w14:paraId="69C167EF" w14:textId="77777777" w:rsidR="00035F89" w:rsidRPr="00035F89" w:rsidRDefault="00035F89" w:rsidP="00035F89"/>
    <w:p w14:paraId="7F77FDE1" w14:textId="77777777" w:rsidR="00035F89" w:rsidRPr="00035F89" w:rsidRDefault="00035F89" w:rsidP="00035F89"/>
    <w:p w14:paraId="2081E5AA" w14:textId="77777777" w:rsidR="00035F89" w:rsidRPr="00035F89" w:rsidRDefault="00035F89" w:rsidP="00035F89"/>
    <w:p w14:paraId="4212B840" w14:textId="77777777" w:rsidR="007C14D5" w:rsidRPr="007C14D5" w:rsidRDefault="007C14D5" w:rsidP="007C14D5"/>
    <w:p w14:paraId="7AB17F5A" w14:textId="77777777" w:rsidR="007C14D5" w:rsidRPr="007C14D5" w:rsidRDefault="007C14D5" w:rsidP="007C14D5"/>
    <w:p w14:paraId="6FD9894E" w14:textId="7A7A9603" w:rsidR="00247C17" w:rsidRDefault="00247C17" w:rsidP="00325720">
      <w:pPr>
        <w:pStyle w:val="Heading2"/>
        <w:numPr>
          <w:ilvl w:val="1"/>
          <w:numId w:val="1"/>
        </w:numPr>
      </w:pPr>
      <w:bookmarkStart w:id="24" w:name="_Toc33441476"/>
      <w:r w:rsidRPr="00ED2860">
        <w:t>User Classes and Characteristics</w:t>
      </w:r>
      <w:bookmarkEnd w:id="24"/>
    </w:p>
    <w:p w14:paraId="4BD9E8AD" w14:textId="3F6ACE56" w:rsidR="0086289A" w:rsidRPr="0086289A" w:rsidRDefault="0086289A" w:rsidP="0086289A">
      <w:r>
        <w:rPr>
          <w:noProof/>
          <w:lang w:eastAsia="en-US"/>
        </w:rPr>
        <w:drawing>
          <wp:inline distT="0" distB="0" distL="0" distR="0" wp14:anchorId="7F7A82BF" wp14:editId="2787078B">
            <wp:extent cx="5943600" cy="2625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inline>
        </w:drawing>
      </w:r>
    </w:p>
    <w:p w14:paraId="3E46FC74" w14:textId="2E9D25BA" w:rsidR="00C04D9F" w:rsidRDefault="00C04D9F" w:rsidP="00C04D9F">
      <w:pPr>
        <w:pStyle w:val="ListParagraph"/>
      </w:pPr>
      <w:r>
        <w:t>Administrators</w:t>
      </w:r>
    </w:p>
    <w:p w14:paraId="5DBD27B6" w14:textId="7226DA28" w:rsidR="00C04D9F" w:rsidRDefault="00C04D9F" w:rsidP="00C04D9F">
      <w:pPr>
        <w:pStyle w:val="ListParagraph"/>
      </w:pPr>
      <w:r>
        <w:t xml:space="preserve">Key users </w:t>
      </w:r>
    </w:p>
    <w:p w14:paraId="578C35D4" w14:textId="3F1DCD3F" w:rsidR="00C04D9F" w:rsidRDefault="00C04D9F" w:rsidP="00C04D9F">
      <w:pPr>
        <w:pStyle w:val="ListParagraph"/>
      </w:pPr>
      <w:r>
        <w:t xml:space="preserve">Managers </w:t>
      </w:r>
    </w:p>
    <w:p w14:paraId="7557B3D7" w14:textId="177757C5" w:rsidR="00C04D9F" w:rsidRPr="00C04D9F" w:rsidRDefault="00C04D9F" w:rsidP="00C04D9F">
      <w:pPr>
        <w:pStyle w:val="ListParagraph"/>
      </w:pPr>
      <w:r>
        <w:t>Cashiers</w:t>
      </w:r>
    </w:p>
    <w:p w14:paraId="3DB4F6AC" w14:textId="0F1FDF6E" w:rsidR="00781EFC" w:rsidRPr="00D109E9" w:rsidRDefault="00247C17" w:rsidP="00781EFC">
      <w:pPr>
        <w:pStyle w:val="Heading2"/>
        <w:numPr>
          <w:ilvl w:val="1"/>
          <w:numId w:val="1"/>
        </w:numPr>
      </w:pPr>
      <w:bookmarkStart w:id="25" w:name="_Toc33441477"/>
      <w:r w:rsidRPr="00D109E9">
        <w:lastRenderedPageBreak/>
        <w:t>Design and Implementation Constraints</w:t>
      </w:r>
      <w:bookmarkEnd w:id="25"/>
    </w:p>
    <w:p w14:paraId="4CFCDC06" w14:textId="5BB62E7A" w:rsidR="00781EFC" w:rsidRDefault="00781EFC" w:rsidP="00781EFC">
      <w:pPr>
        <w:pStyle w:val="Quote"/>
        <w:numPr>
          <w:ilvl w:val="0"/>
          <w:numId w:val="2"/>
        </w:numPr>
      </w:pPr>
      <w:r w:rsidRPr="00781EFC">
        <w:t>Each store must have Offline database</w:t>
      </w:r>
    </w:p>
    <w:p w14:paraId="5319CBDB" w14:textId="4FD5E7A9" w:rsidR="00781EFC" w:rsidRPr="00781EFC" w:rsidRDefault="00781EFC" w:rsidP="00781EFC">
      <w:pPr>
        <w:pStyle w:val="Quote"/>
        <w:numPr>
          <w:ilvl w:val="0"/>
          <w:numId w:val="2"/>
        </w:numPr>
      </w:pPr>
      <w:r>
        <w:t>Able to determine the synchronize schedule for each store</w:t>
      </w:r>
    </w:p>
    <w:p w14:paraId="661D0B58" w14:textId="576447EC" w:rsidR="00781EFC" w:rsidRDefault="00781EFC" w:rsidP="00BF3833">
      <w:pPr>
        <w:pStyle w:val="Quote"/>
        <w:numPr>
          <w:ilvl w:val="0"/>
          <w:numId w:val="2"/>
        </w:numPr>
      </w:pPr>
      <w:r>
        <w:t xml:space="preserve">Transaction able to be like real time as possible  </w:t>
      </w:r>
    </w:p>
    <w:p w14:paraId="60EB01B0" w14:textId="77777777" w:rsidR="00BF3833" w:rsidRPr="00BF3833" w:rsidRDefault="00BF3833" w:rsidP="00BF3833"/>
    <w:p w14:paraId="43C7AA18" w14:textId="58635DCB" w:rsidR="00247C17" w:rsidRDefault="00247C17" w:rsidP="00325720">
      <w:pPr>
        <w:pStyle w:val="Heading2"/>
        <w:numPr>
          <w:ilvl w:val="1"/>
          <w:numId w:val="1"/>
        </w:numPr>
      </w:pPr>
      <w:bookmarkStart w:id="26" w:name="_Toc33441478"/>
      <w:r w:rsidRPr="00ED2860">
        <w:t>User Documentation</w:t>
      </w:r>
      <w:bookmarkEnd w:id="26"/>
    </w:p>
    <w:p w14:paraId="0AB0DDE8" w14:textId="43C10FCC" w:rsidR="00CB14E9" w:rsidRDefault="00CB14E9" w:rsidP="00CB14E9">
      <w:pPr>
        <w:pStyle w:val="Quote"/>
        <w:ind w:firstLine="720"/>
      </w:pPr>
      <w:r>
        <w:t xml:space="preserve">Below is the list of user </w:t>
      </w:r>
      <w:r w:rsidRPr="00CB14E9">
        <w:t>documentation</w:t>
      </w:r>
      <w:r>
        <w:t xml:space="preserve"> that will be delivered along with the software</w:t>
      </w:r>
    </w:p>
    <w:p w14:paraId="24B8EC1D" w14:textId="19134A5E" w:rsidR="00CB14E9" w:rsidRDefault="00CB14E9" w:rsidP="00325720">
      <w:pPr>
        <w:pStyle w:val="Quote"/>
        <w:numPr>
          <w:ilvl w:val="0"/>
          <w:numId w:val="2"/>
        </w:numPr>
      </w:pPr>
      <w:r>
        <w:t>User manuals</w:t>
      </w:r>
    </w:p>
    <w:p w14:paraId="3DE5811C" w14:textId="0BD5BC25" w:rsidR="00ED2860" w:rsidRPr="0086289A" w:rsidRDefault="00CB14E9" w:rsidP="0086289A">
      <w:pPr>
        <w:pStyle w:val="Quote"/>
        <w:numPr>
          <w:ilvl w:val="0"/>
          <w:numId w:val="2"/>
        </w:numPr>
      </w:pPr>
      <w:r>
        <w:t xml:space="preserve">POS Tutorials </w:t>
      </w:r>
      <w:r w:rsidR="00ED2860">
        <w:br w:type="page"/>
      </w:r>
    </w:p>
    <w:p w14:paraId="5EA8FB37" w14:textId="5E3ECFAA" w:rsidR="0012463F" w:rsidRDefault="0012463F" w:rsidP="00325720">
      <w:pPr>
        <w:pStyle w:val="Heading1"/>
        <w:numPr>
          <w:ilvl w:val="0"/>
          <w:numId w:val="1"/>
        </w:numPr>
      </w:pPr>
      <w:bookmarkStart w:id="27" w:name="_System_Features"/>
      <w:bookmarkStart w:id="28" w:name="_Toc33441479"/>
      <w:bookmarkEnd w:id="27"/>
      <w:r w:rsidRPr="0012463F">
        <w:lastRenderedPageBreak/>
        <w:t>System Features</w:t>
      </w:r>
      <w:r w:rsidR="00CB14E9">
        <w:t xml:space="preserve"> – </w:t>
      </w:r>
      <w:r w:rsidR="00083FBB" w:rsidRPr="00083FBB">
        <w:t>Administration module (Back office)</w:t>
      </w:r>
      <w:bookmarkEnd w:id="28"/>
    </w:p>
    <w:p w14:paraId="67CBA792" w14:textId="77777777" w:rsidR="009448F1" w:rsidRPr="009448F1" w:rsidRDefault="009448F1" w:rsidP="00325720">
      <w:pPr>
        <w:pStyle w:val="Heading2"/>
        <w:numPr>
          <w:ilvl w:val="1"/>
          <w:numId w:val="1"/>
        </w:numPr>
      </w:pPr>
      <w:bookmarkStart w:id="29" w:name="_Toc33441480"/>
      <w:r w:rsidRPr="009448F1">
        <w:t>Stores Configuration</w:t>
      </w:r>
      <w:bookmarkEnd w:id="29"/>
      <w:r w:rsidRPr="009448F1">
        <w:t xml:space="preserve"> </w:t>
      </w:r>
    </w:p>
    <w:p w14:paraId="4828F80F" w14:textId="1ED9FB0C" w:rsidR="009448F1" w:rsidRDefault="009448F1" w:rsidP="009448F1">
      <w:pPr>
        <w:pStyle w:val="ListParagraph"/>
      </w:pPr>
      <w:r w:rsidRPr="00083FBB">
        <w:t>Description and Priority</w:t>
      </w:r>
    </w:p>
    <w:p w14:paraId="2B80AD90" w14:textId="70526746" w:rsidR="009448F1" w:rsidRDefault="009448F1" w:rsidP="009448F1">
      <w:pPr>
        <w:pStyle w:val="ListParagraph"/>
      </w:pPr>
      <w:r w:rsidRPr="00083FBB">
        <w:t>Functional Requirements</w:t>
      </w:r>
    </w:p>
    <w:p w14:paraId="4C5E1989" w14:textId="77777777" w:rsidR="003D3579" w:rsidRPr="003D3579" w:rsidRDefault="003D3579" w:rsidP="00325720">
      <w:pPr>
        <w:pStyle w:val="ListParagraph"/>
        <w:numPr>
          <w:ilvl w:val="3"/>
          <w:numId w:val="1"/>
        </w:numPr>
      </w:pPr>
      <w:r w:rsidRPr="003D3579">
        <w:t>Stores</w:t>
      </w:r>
    </w:p>
    <w:p w14:paraId="2450E1F7" w14:textId="58782E5D" w:rsidR="003D3579" w:rsidRDefault="003D3579" w:rsidP="00325720">
      <w:pPr>
        <w:pStyle w:val="ListParagraph"/>
        <w:numPr>
          <w:ilvl w:val="3"/>
          <w:numId w:val="1"/>
        </w:numPr>
      </w:pPr>
      <w:r w:rsidRPr="003D3579">
        <w:t>Cashier</w:t>
      </w:r>
    </w:p>
    <w:p w14:paraId="14FE48BB" w14:textId="77777777" w:rsidR="003D3579" w:rsidRDefault="003D3579" w:rsidP="00325720">
      <w:pPr>
        <w:pStyle w:val="Quote"/>
        <w:numPr>
          <w:ilvl w:val="1"/>
          <w:numId w:val="2"/>
        </w:numPr>
        <w:spacing w:before="0" w:after="0"/>
      </w:pPr>
      <w:r>
        <w:t xml:space="preserve">Basic configuration </w:t>
      </w:r>
    </w:p>
    <w:p w14:paraId="7A38EF58" w14:textId="77777777" w:rsidR="003D3579" w:rsidRDefault="003D3579" w:rsidP="00325720">
      <w:pPr>
        <w:pStyle w:val="Quote"/>
        <w:numPr>
          <w:ilvl w:val="1"/>
          <w:numId w:val="2"/>
        </w:numPr>
        <w:spacing w:before="0" w:after="0"/>
      </w:pPr>
      <w:r>
        <w:t>POS Permissions</w:t>
      </w:r>
    </w:p>
    <w:p w14:paraId="15979309" w14:textId="4B12BB84" w:rsidR="003D3579" w:rsidRDefault="003D3579" w:rsidP="00325720">
      <w:pPr>
        <w:pStyle w:val="Quote"/>
        <w:numPr>
          <w:ilvl w:val="1"/>
          <w:numId w:val="2"/>
        </w:numPr>
        <w:spacing w:before="0" w:after="0"/>
      </w:pPr>
      <w:r>
        <w:t>Assigned stores (Address books)</w:t>
      </w:r>
    </w:p>
    <w:p w14:paraId="21ACABE9" w14:textId="77777777" w:rsidR="003D3579" w:rsidRPr="003D3579" w:rsidRDefault="003D3579" w:rsidP="00325720">
      <w:pPr>
        <w:pStyle w:val="ListParagraph"/>
        <w:numPr>
          <w:ilvl w:val="3"/>
          <w:numId w:val="1"/>
        </w:numPr>
      </w:pPr>
      <w:r w:rsidRPr="003D3579">
        <w:t>Screen Layout</w:t>
      </w:r>
    </w:p>
    <w:p w14:paraId="2DC5D6B3" w14:textId="77777777" w:rsidR="003D3579" w:rsidRPr="003D3579" w:rsidRDefault="003D3579" w:rsidP="00325720">
      <w:pPr>
        <w:pStyle w:val="ListParagraph"/>
        <w:numPr>
          <w:ilvl w:val="3"/>
          <w:numId w:val="1"/>
        </w:numPr>
      </w:pPr>
      <w:r w:rsidRPr="003D3579">
        <w:t xml:space="preserve">POS Registers </w:t>
      </w:r>
    </w:p>
    <w:p w14:paraId="427B1C29" w14:textId="77777777" w:rsidR="003D3579" w:rsidRPr="003D3579" w:rsidRDefault="003D3579" w:rsidP="00325720">
      <w:pPr>
        <w:pStyle w:val="ListParagraph"/>
        <w:numPr>
          <w:ilvl w:val="3"/>
          <w:numId w:val="1"/>
        </w:numPr>
      </w:pPr>
      <w:r w:rsidRPr="003D3579">
        <w:t>Receipt Formats</w:t>
      </w:r>
    </w:p>
    <w:p w14:paraId="6040FC5D" w14:textId="77777777" w:rsidR="003D3579" w:rsidRPr="003D3579" w:rsidRDefault="003D3579" w:rsidP="00325720">
      <w:pPr>
        <w:pStyle w:val="ListParagraph"/>
        <w:numPr>
          <w:ilvl w:val="3"/>
          <w:numId w:val="1"/>
        </w:numPr>
      </w:pPr>
      <w:r w:rsidRPr="003D3579">
        <w:t>POS Operations</w:t>
      </w:r>
    </w:p>
    <w:p w14:paraId="05FD30A2" w14:textId="2D00A4E3" w:rsidR="003D3579" w:rsidRDefault="003D3579" w:rsidP="00325720">
      <w:pPr>
        <w:pStyle w:val="ListParagraph"/>
        <w:numPr>
          <w:ilvl w:val="3"/>
          <w:numId w:val="1"/>
        </w:numPr>
      </w:pPr>
      <w:r w:rsidRPr="003D3579">
        <w:t>Payment Methods</w:t>
      </w:r>
    </w:p>
    <w:p w14:paraId="0CC26AF7" w14:textId="1986A517" w:rsidR="003D3579" w:rsidRPr="003D3579" w:rsidRDefault="003D3579" w:rsidP="00325720">
      <w:pPr>
        <w:pStyle w:val="Quote"/>
        <w:numPr>
          <w:ilvl w:val="1"/>
          <w:numId w:val="2"/>
        </w:numPr>
        <w:spacing w:before="0" w:after="0"/>
      </w:pPr>
      <w:r w:rsidRPr="00861F13">
        <w:t>denominations</w:t>
      </w:r>
    </w:p>
    <w:p w14:paraId="63EE1117" w14:textId="77777777" w:rsidR="003D3579" w:rsidRPr="00B66792" w:rsidRDefault="003D3579" w:rsidP="00325720">
      <w:pPr>
        <w:pStyle w:val="ListParagraph"/>
        <w:numPr>
          <w:ilvl w:val="3"/>
          <w:numId w:val="1"/>
        </w:numPr>
      </w:pPr>
      <w:r>
        <w:t>Loyalty</w:t>
      </w:r>
    </w:p>
    <w:p w14:paraId="3912389D" w14:textId="37BFE9C6" w:rsidR="003D3579" w:rsidRDefault="003D3579" w:rsidP="00325720">
      <w:pPr>
        <w:pStyle w:val="ListParagraph"/>
        <w:numPr>
          <w:ilvl w:val="3"/>
          <w:numId w:val="1"/>
        </w:numPr>
      </w:pPr>
      <w:r>
        <w:t>Gift cards</w:t>
      </w:r>
    </w:p>
    <w:p w14:paraId="1552462A" w14:textId="77777777" w:rsidR="009448F1" w:rsidRPr="009448F1" w:rsidRDefault="009448F1" w:rsidP="00325720">
      <w:pPr>
        <w:pStyle w:val="Heading2"/>
        <w:numPr>
          <w:ilvl w:val="1"/>
          <w:numId w:val="1"/>
        </w:numPr>
      </w:pPr>
      <w:bookmarkStart w:id="30" w:name="_Toc33441481"/>
      <w:r w:rsidRPr="009448F1">
        <w:t>Master Data</w:t>
      </w:r>
      <w:bookmarkEnd w:id="30"/>
    </w:p>
    <w:p w14:paraId="3A8866B7" w14:textId="77777777" w:rsidR="009448F1" w:rsidRDefault="009448F1" w:rsidP="009448F1">
      <w:pPr>
        <w:pStyle w:val="ListParagraph"/>
      </w:pPr>
      <w:r w:rsidRPr="00083FBB">
        <w:t>Description and Priority</w:t>
      </w:r>
    </w:p>
    <w:p w14:paraId="1DD945B6" w14:textId="28B08CBF" w:rsidR="009448F1" w:rsidRDefault="009448F1" w:rsidP="009448F1">
      <w:pPr>
        <w:pStyle w:val="ListParagraph"/>
      </w:pPr>
      <w:r w:rsidRPr="00083FBB">
        <w:t>Functional Requirements</w:t>
      </w:r>
    </w:p>
    <w:p w14:paraId="40B6AE9E" w14:textId="77777777" w:rsidR="003D3579" w:rsidRDefault="003D3579" w:rsidP="00325720">
      <w:pPr>
        <w:pStyle w:val="ListParagraph"/>
        <w:numPr>
          <w:ilvl w:val="3"/>
          <w:numId w:val="1"/>
        </w:numPr>
      </w:pPr>
      <w:r>
        <w:t xml:space="preserve">Products (Assortments concept) </w:t>
      </w:r>
    </w:p>
    <w:p w14:paraId="3B55B3B9" w14:textId="77777777" w:rsidR="003D3579" w:rsidRDefault="003D3579" w:rsidP="00325720">
      <w:pPr>
        <w:pStyle w:val="ListParagraph"/>
        <w:numPr>
          <w:ilvl w:val="3"/>
          <w:numId w:val="1"/>
        </w:numPr>
      </w:pPr>
      <w:r>
        <w:t>Pricing and discounts</w:t>
      </w:r>
    </w:p>
    <w:p w14:paraId="61DC8F41" w14:textId="77777777" w:rsidR="003D3579" w:rsidRDefault="003D3579" w:rsidP="00325720">
      <w:pPr>
        <w:pStyle w:val="ListParagraph"/>
        <w:numPr>
          <w:ilvl w:val="3"/>
          <w:numId w:val="1"/>
        </w:numPr>
      </w:pPr>
      <w:r>
        <w:t xml:space="preserve">Customers </w:t>
      </w:r>
    </w:p>
    <w:p w14:paraId="6570A2A7" w14:textId="77777777" w:rsidR="003D3579" w:rsidRDefault="003D3579" w:rsidP="00325720">
      <w:pPr>
        <w:pStyle w:val="ListParagraph"/>
        <w:numPr>
          <w:ilvl w:val="3"/>
          <w:numId w:val="1"/>
        </w:numPr>
      </w:pPr>
      <w:r>
        <w:t>Currency</w:t>
      </w:r>
    </w:p>
    <w:p w14:paraId="2D1CCC0B" w14:textId="77777777" w:rsidR="003D3579" w:rsidRDefault="003D3579" w:rsidP="00325720">
      <w:pPr>
        <w:pStyle w:val="ListParagraph"/>
        <w:numPr>
          <w:ilvl w:val="3"/>
          <w:numId w:val="1"/>
        </w:numPr>
      </w:pPr>
      <w:r>
        <w:t>Reason codes</w:t>
      </w:r>
    </w:p>
    <w:p w14:paraId="18145467" w14:textId="31928F65" w:rsidR="003D3579" w:rsidRDefault="003D3579" w:rsidP="00325720">
      <w:pPr>
        <w:pStyle w:val="ListParagraph"/>
        <w:numPr>
          <w:ilvl w:val="3"/>
          <w:numId w:val="1"/>
        </w:numPr>
      </w:pPr>
      <w:r>
        <w:t>Tax</w:t>
      </w:r>
    </w:p>
    <w:p w14:paraId="6C1F4855" w14:textId="77777777" w:rsidR="009448F1" w:rsidRDefault="009448F1" w:rsidP="00325720">
      <w:pPr>
        <w:pStyle w:val="Heading2"/>
        <w:numPr>
          <w:ilvl w:val="1"/>
          <w:numId w:val="1"/>
        </w:numPr>
      </w:pPr>
      <w:bookmarkStart w:id="31" w:name="_Toc33441482"/>
      <w:r w:rsidRPr="009448F1">
        <w:lastRenderedPageBreak/>
        <w:t>Transactions</w:t>
      </w:r>
      <w:bookmarkEnd w:id="31"/>
    </w:p>
    <w:p w14:paraId="3C43A294" w14:textId="77777777" w:rsidR="009448F1" w:rsidRDefault="009448F1" w:rsidP="009448F1">
      <w:pPr>
        <w:pStyle w:val="ListParagraph"/>
      </w:pPr>
      <w:r w:rsidRPr="00083FBB">
        <w:t>Description and Priority</w:t>
      </w:r>
    </w:p>
    <w:p w14:paraId="09C0D9AA" w14:textId="77777777" w:rsidR="009448F1" w:rsidRDefault="009448F1" w:rsidP="009448F1">
      <w:pPr>
        <w:pStyle w:val="ListParagraph"/>
      </w:pPr>
      <w:r w:rsidRPr="00083FBB">
        <w:t>Functional Requirements</w:t>
      </w:r>
    </w:p>
    <w:p w14:paraId="447F0102" w14:textId="77777777" w:rsidR="009448F1" w:rsidRPr="00D109E9" w:rsidRDefault="009448F1" w:rsidP="00325720">
      <w:pPr>
        <w:pStyle w:val="Heading2"/>
        <w:numPr>
          <w:ilvl w:val="1"/>
          <w:numId w:val="1"/>
        </w:numPr>
      </w:pPr>
      <w:bookmarkStart w:id="32" w:name="_Toc33441483"/>
      <w:r w:rsidRPr="00D109E9">
        <w:t>Synchronization and Real time Services</w:t>
      </w:r>
      <w:bookmarkEnd w:id="32"/>
      <w:r w:rsidRPr="00D109E9">
        <w:t xml:space="preserve"> </w:t>
      </w:r>
    </w:p>
    <w:p w14:paraId="2472EF66" w14:textId="77777777" w:rsidR="009448F1" w:rsidRPr="00D109E9" w:rsidRDefault="009448F1" w:rsidP="009448F1">
      <w:pPr>
        <w:pStyle w:val="ListParagraph"/>
      </w:pPr>
      <w:r w:rsidRPr="00D109E9">
        <w:t>Description and Priority</w:t>
      </w:r>
    </w:p>
    <w:p w14:paraId="6856EF4C" w14:textId="24F26410" w:rsidR="009448F1" w:rsidRPr="00D109E9" w:rsidRDefault="009448F1" w:rsidP="009448F1">
      <w:pPr>
        <w:pStyle w:val="ListParagraph"/>
      </w:pPr>
      <w:r w:rsidRPr="00D109E9">
        <w:t>Functional Requirements</w:t>
      </w:r>
    </w:p>
    <w:p w14:paraId="49B4F5CA" w14:textId="77777777" w:rsidR="00573870" w:rsidRPr="00D109E9" w:rsidRDefault="00573870" w:rsidP="00325720">
      <w:pPr>
        <w:pStyle w:val="ListParagraph"/>
        <w:numPr>
          <w:ilvl w:val="3"/>
          <w:numId w:val="1"/>
        </w:numPr>
      </w:pPr>
      <w:r w:rsidRPr="00D109E9">
        <w:t xml:space="preserve">Synchronization between HQ and stores </w:t>
      </w:r>
    </w:p>
    <w:p w14:paraId="3E4610F0" w14:textId="77777777" w:rsidR="00573870" w:rsidRPr="00D109E9" w:rsidRDefault="00573870" w:rsidP="00325720">
      <w:pPr>
        <w:pStyle w:val="ListParagraph"/>
        <w:numPr>
          <w:ilvl w:val="3"/>
          <w:numId w:val="1"/>
        </w:numPr>
      </w:pPr>
      <w:r w:rsidRPr="00D109E9">
        <w:t xml:space="preserve">Integration between Dynamics AX and HQ  </w:t>
      </w:r>
    </w:p>
    <w:p w14:paraId="571C1025" w14:textId="23C43A38" w:rsidR="009448F1" w:rsidRPr="00D109E9" w:rsidRDefault="00573870" w:rsidP="00325720">
      <w:pPr>
        <w:pStyle w:val="ListParagraph"/>
        <w:numPr>
          <w:ilvl w:val="3"/>
          <w:numId w:val="1"/>
        </w:numPr>
      </w:pPr>
      <w:r w:rsidRPr="00D109E9">
        <w:t xml:space="preserve">Product Availability </w:t>
      </w:r>
    </w:p>
    <w:p w14:paraId="76820BBD" w14:textId="3ACC781B" w:rsidR="00083FBB" w:rsidRDefault="00083FBB" w:rsidP="00325720">
      <w:pPr>
        <w:pStyle w:val="Heading1"/>
        <w:numPr>
          <w:ilvl w:val="0"/>
          <w:numId w:val="1"/>
        </w:numPr>
      </w:pPr>
      <w:bookmarkStart w:id="33" w:name="_System_Features_–"/>
      <w:bookmarkStart w:id="34" w:name="_Toc33441484"/>
      <w:bookmarkEnd w:id="33"/>
      <w:r w:rsidRPr="0012463F">
        <w:t>System Features</w:t>
      </w:r>
      <w:r>
        <w:t xml:space="preserve"> – Point of sale</w:t>
      </w:r>
      <w:bookmarkEnd w:id="34"/>
    </w:p>
    <w:p w14:paraId="37415604" w14:textId="77777777" w:rsidR="00573870" w:rsidRPr="00573870" w:rsidRDefault="00573870" w:rsidP="00325720">
      <w:pPr>
        <w:pStyle w:val="Heading2"/>
        <w:numPr>
          <w:ilvl w:val="1"/>
          <w:numId w:val="1"/>
        </w:numPr>
      </w:pPr>
      <w:bookmarkStart w:id="35" w:name="_Toc33441485"/>
      <w:r w:rsidRPr="00573870">
        <w:t>Store Configuration</w:t>
      </w:r>
      <w:bookmarkEnd w:id="35"/>
    </w:p>
    <w:p w14:paraId="6FD40C2C" w14:textId="1040378C" w:rsidR="0002195D" w:rsidRPr="0002195D" w:rsidRDefault="00573870" w:rsidP="00325720">
      <w:pPr>
        <w:pStyle w:val="Heading2"/>
        <w:numPr>
          <w:ilvl w:val="1"/>
          <w:numId w:val="1"/>
        </w:numPr>
      </w:pPr>
      <w:bookmarkStart w:id="36" w:name="_Toc33441486"/>
      <w:r w:rsidRPr="00573870">
        <w:t>Synchronization and Real time Services</w:t>
      </w:r>
      <w:bookmarkEnd w:id="36"/>
    </w:p>
    <w:p w14:paraId="51286991" w14:textId="25ADC2BF" w:rsidR="00083FBB" w:rsidRDefault="00083FBB" w:rsidP="00325720">
      <w:pPr>
        <w:pStyle w:val="Heading2"/>
        <w:numPr>
          <w:ilvl w:val="1"/>
          <w:numId w:val="1"/>
        </w:numPr>
      </w:pPr>
      <w:bookmarkStart w:id="37" w:name="_Toc33441487"/>
      <w:r w:rsidRPr="00083FBB">
        <w:t>Transaction operations and details</w:t>
      </w:r>
      <w:bookmarkEnd w:id="37"/>
    </w:p>
    <w:p w14:paraId="4B7F5C90" w14:textId="66765970" w:rsidR="00083FBB" w:rsidRDefault="00083FBB" w:rsidP="00083FBB">
      <w:pPr>
        <w:pStyle w:val="ListParagraph"/>
      </w:pPr>
      <w:r w:rsidRPr="00083FBB">
        <w:t>Description and Priority</w:t>
      </w:r>
    </w:p>
    <w:p w14:paraId="3FC58762" w14:textId="6D4E65D0" w:rsidR="008C3228" w:rsidRPr="008C3228" w:rsidRDefault="00B42ED3" w:rsidP="005F1F37">
      <w:pPr>
        <w:ind w:firstLine="720"/>
        <w:rPr>
          <w:rFonts w:asciiTheme="majorHAnsi" w:eastAsiaTheme="majorEastAsia" w:hAnsiTheme="majorHAnsi" w:cstheme="majorBidi"/>
          <w:sz w:val="24"/>
          <w:szCs w:val="24"/>
        </w:rPr>
      </w:pPr>
      <w:r w:rsidRPr="008C3228">
        <w:rPr>
          <w:rFonts w:asciiTheme="majorHAnsi" w:eastAsiaTheme="majorEastAsia" w:hAnsiTheme="majorHAnsi" w:cstheme="majorBidi"/>
          <w:sz w:val="24"/>
          <w:szCs w:val="24"/>
        </w:rPr>
        <w:t xml:space="preserve">Users can use the POS to create sales and return transaction through the main </w:t>
      </w:r>
      <w:r w:rsidR="008C3228" w:rsidRPr="008C3228">
        <w:rPr>
          <w:rFonts w:asciiTheme="majorHAnsi" w:eastAsiaTheme="majorEastAsia" w:hAnsiTheme="majorHAnsi" w:cstheme="majorBidi"/>
          <w:sz w:val="24"/>
          <w:szCs w:val="24"/>
        </w:rPr>
        <w:t xml:space="preserve">screen, there </w:t>
      </w:r>
      <w:r w:rsidRPr="008C3228">
        <w:rPr>
          <w:rFonts w:asciiTheme="majorHAnsi" w:eastAsiaTheme="majorEastAsia" w:hAnsiTheme="majorHAnsi" w:cstheme="majorBidi"/>
          <w:sz w:val="24"/>
          <w:szCs w:val="24"/>
        </w:rPr>
        <w:t xml:space="preserve">are </w:t>
      </w:r>
      <w:r w:rsidR="008C3228" w:rsidRPr="008C3228">
        <w:rPr>
          <w:rFonts w:asciiTheme="majorHAnsi" w:eastAsiaTheme="majorEastAsia" w:hAnsiTheme="majorHAnsi" w:cstheme="majorBidi"/>
          <w:sz w:val="24"/>
          <w:szCs w:val="24"/>
        </w:rPr>
        <w:t xml:space="preserve">a lot of data should be viewed and stored when sales or return transaction created </w:t>
      </w:r>
    </w:p>
    <w:p w14:paraId="6552071C" w14:textId="586AC697" w:rsidR="00E83276" w:rsidRPr="008C3228" w:rsidRDefault="008C3228" w:rsidP="005F1F37">
      <w:pPr>
        <w:ind w:firstLine="720"/>
        <w:rPr>
          <w:rFonts w:asciiTheme="majorHAnsi" w:eastAsiaTheme="majorEastAsia" w:hAnsiTheme="majorHAnsi" w:cstheme="majorBidi"/>
          <w:sz w:val="24"/>
          <w:szCs w:val="24"/>
        </w:rPr>
      </w:pPr>
      <w:r w:rsidRPr="008C3228">
        <w:rPr>
          <w:rFonts w:asciiTheme="majorHAnsi" w:eastAsiaTheme="majorEastAsia" w:hAnsiTheme="majorHAnsi" w:cstheme="majorBidi"/>
          <w:sz w:val="24"/>
          <w:szCs w:val="24"/>
        </w:rPr>
        <w:t>Below are the transaction details needed to be saved</w:t>
      </w:r>
    </w:p>
    <w:p w14:paraId="7E47D6C0" w14:textId="77777777" w:rsidR="00DA09AB" w:rsidRDefault="00DA09AB" w:rsidP="00325720">
      <w:pPr>
        <w:pStyle w:val="ListParagraph"/>
        <w:numPr>
          <w:ilvl w:val="1"/>
          <w:numId w:val="3"/>
        </w:numPr>
        <w:pBdr>
          <w:left w:val="none" w:sz="0" w:space="0" w:color="auto"/>
        </w:pBdr>
        <w:spacing w:before="0" w:after="160" w:line="259" w:lineRule="auto"/>
      </w:pPr>
      <w:r w:rsidRPr="0062444E">
        <w:rPr>
          <w:i/>
          <w:iCs/>
          <w:szCs w:val="28"/>
        </w:rPr>
        <w:t>Transaction</w:t>
      </w:r>
      <w:r>
        <w:t xml:space="preserve"> details</w:t>
      </w:r>
    </w:p>
    <w:p w14:paraId="25068D9F" w14:textId="77777777" w:rsidR="00DA09AB" w:rsidRDefault="00DA09AB" w:rsidP="00325720">
      <w:pPr>
        <w:pStyle w:val="Quote"/>
        <w:numPr>
          <w:ilvl w:val="1"/>
          <w:numId w:val="2"/>
        </w:numPr>
        <w:spacing w:before="0" w:after="0"/>
      </w:pPr>
      <w:r>
        <w:t>Store ID</w:t>
      </w:r>
    </w:p>
    <w:p w14:paraId="0773C8A2" w14:textId="77777777" w:rsidR="00DA09AB" w:rsidRDefault="00DA09AB" w:rsidP="00325720">
      <w:pPr>
        <w:pStyle w:val="Quote"/>
        <w:numPr>
          <w:ilvl w:val="1"/>
          <w:numId w:val="2"/>
        </w:numPr>
        <w:spacing w:before="0" w:after="0"/>
      </w:pPr>
      <w:r>
        <w:t xml:space="preserve">Shift ID </w:t>
      </w:r>
    </w:p>
    <w:p w14:paraId="7FE4A758" w14:textId="77777777" w:rsidR="00DA09AB" w:rsidRDefault="00DA09AB" w:rsidP="00325720">
      <w:pPr>
        <w:pStyle w:val="Quote"/>
        <w:numPr>
          <w:ilvl w:val="1"/>
          <w:numId w:val="2"/>
        </w:numPr>
        <w:spacing w:before="0" w:after="0"/>
      </w:pPr>
      <w:r>
        <w:t xml:space="preserve">Register ID </w:t>
      </w:r>
    </w:p>
    <w:p w14:paraId="01F4D987" w14:textId="77777777" w:rsidR="00DA09AB" w:rsidRDefault="00DA09AB" w:rsidP="00325720">
      <w:pPr>
        <w:pStyle w:val="Quote"/>
        <w:numPr>
          <w:ilvl w:val="1"/>
          <w:numId w:val="2"/>
        </w:numPr>
        <w:spacing w:before="0" w:after="0"/>
      </w:pPr>
      <w:r>
        <w:t xml:space="preserve">Transaction ID </w:t>
      </w:r>
    </w:p>
    <w:p w14:paraId="2949BB94" w14:textId="77777777" w:rsidR="00DA09AB" w:rsidRDefault="00DA09AB" w:rsidP="00325720">
      <w:pPr>
        <w:pStyle w:val="Quote"/>
        <w:numPr>
          <w:ilvl w:val="1"/>
          <w:numId w:val="2"/>
        </w:numPr>
        <w:spacing w:before="0" w:after="0"/>
      </w:pPr>
      <w:r>
        <w:t xml:space="preserve">Transaction comment </w:t>
      </w:r>
    </w:p>
    <w:p w14:paraId="0CADE4B4" w14:textId="77777777" w:rsidR="00DA09AB" w:rsidRDefault="00DA09AB" w:rsidP="00325720">
      <w:pPr>
        <w:pStyle w:val="Quote"/>
        <w:numPr>
          <w:ilvl w:val="1"/>
          <w:numId w:val="2"/>
        </w:numPr>
        <w:spacing w:before="0" w:after="0"/>
      </w:pPr>
      <w:r>
        <w:t xml:space="preserve">Currency </w:t>
      </w:r>
    </w:p>
    <w:p w14:paraId="062B7FE5" w14:textId="77777777" w:rsidR="00DA09AB" w:rsidRDefault="00DA09AB" w:rsidP="00325720">
      <w:pPr>
        <w:pStyle w:val="Quote"/>
        <w:numPr>
          <w:ilvl w:val="1"/>
          <w:numId w:val="2"/>
        </w:numPr>
        <w:spacing w:before="0" w:after="0"/>
      </w:pPr>
      <w:r>
        <w:t xml:space="preserve">Customer Account </w:t>
      </w:r>
    </w:p>
    <w:p w14:paraId="4DD63800" w14:textId="77777777" w:rsidR="00DA09AB" w:rsidRDefault="00DA09AB" w:rsidP="00325720">
      <w:pPr>
        <w:pStyle w:val="Quote"/>
        <w:numPr>
          <w:ilvl w:val="1"/>
          <w:numId w:val="2"/>
        </w:numPr>
        <w:spacing w:before="0" w:after="0"/>
      </w:pPr>
      <w:r>
        <w:t xml:space="preserve">Total Discount amount </w:t>
      </w:r>
    </w:p>
    <w:p w14:paraId="2E2F409A" w14:textId="77777777" w:rsidR="00DA09AB" w:rsidRDefault="00DA09AB" w:rsidP="00325720">
      <w:pPr>
        <w:pStyle w:val="Quote"/>
        <w:numPr>
          <w:ilvl w:val="1"/>
          <w:numId w:val="2"/>
        </w:numPr>
        <w:spacing w:before="0" w:after="0"/>
      </w:pPr>
      <w:r>
        <w:t xml:space="preserve">Gross Amount </w:t>
      </w:r>
    </w:p>
    <w:p w14:paraId="65CE1D4C" w14:textId="77777777" w:rsidR="00DA09AB" w:rsidRDefault="00DA09AB" w:rsidP="00325720">
      <w:pPr>
        <w:pStyle w:val="Quote"/>
        <w:numPr>
          <w:ilvl w:val="1"/>
          <w:numId w:val="2"/>
        </w:numPr>
        <w:spacing w:before="0" w:after="0"/>
      </w:pPr>
      <w:r>
        <w:t>Sales tax</w:t>
      </w:r>
    </w:p>
    <w:p w14:paraId="2F46E625" w14:textId="77777777" w:rsidR="00DA09AB" w:rsidRDefault="00DA09AB" w:rsidP="00325720">
      <w:pPr>
        <w:pStyle w:val="Quote"/>
        <w:numPr>
          <w:ilvl w:val="1"/>
          <w:numId w:val="2"/>
        </w:numPr>
        <w:spacing w:before="0" w:after="0"/>
      </w:pPr>
      <w:r>
        <w:lastRenderedPageBreak/>
        <w:t xml:space="preserve">Net Amount </w:t>
      </w:r>
    </w:p>
    <w:p w14:paraId="4DF7E4BE" w14:textId="77777777" w:rsidR="00DA09AB" w:rsidRDefault="00DA09AB" w:rsidP="00325720">
      <w:pPr>
        <w:pStyle w:val="Quote"/>
        <w:numPr>
          <w:ilvl w:val="1"/>
          <w:numId w:val="2"/>
        </w:numPr>
        <w:spacing w:before="0" w:after="0"/>
      </w:pPr>
      <w:r>
        <w:t xml:space="preserve">Number of product lines </w:t>
      </w:r>
    </w:p>
    <w:p w14:paraId="3A0F3BEB" w14:textId="77777777" w:rsidR="00DA09AB" w:rsidRDefault="00DA09AB" w:rsidP="00325720">
      <w:pPr>
        <w:pStyle w:val="Quote"/>
        <w:numPr>
          <w:ilvl w:val="1"/>
          <w:numId w:val="2"/>
        </w:numPr>
        <w:spacing w:before="0" w:after="0"/>
      </w:pPr>
      <w:r>
        <w:t>Number of products</w:t>
      </w:r>
    </w:p>
    <w:p w14:paraId="757A799D" w14:textId="77777777" w:rsidR="00DA09AB" w:rsidRDefault="00DA09AB" w:rsidP="00325720">
      <w:pPr>
        <w:pStyle w:val="Quote"/>
        <w:numPr>
          <w:ilvl w:val="1"/>
          <w:numId w:val="2"/>
        </w:numPr>
        <w:spacing w:before="0" w:after="0"/>
      </w:pPr>
      <w:r>
        <w:t xml:space="preserve">Payment amount </w:t>
      </w:r>
    </w:p>
    <w:p w14:paraId="769874AB" w14:textId="77777777" w:rsidR="00DA09AB" w:rsidRDefault="00DA09AB" w:rsidP="00325720">
      <w:pPr>
        <w:pStyle w:val="Quote"/>
        <w:numPr>
          <w:ilvl w:val="1"/>
          <w:numId w:val="2"/>
        </w:numPr>
        <w:spacing w:before="0" w:after="0"/>
      </w:pPr>
      <w:r>
        <w:t xml:space="preserve">Amount to customer  </w:t>
      </w:r>
    </w:p>
    <w:p w14:paraId="51C0AF0B" w14:textId="77777777" w:rsidR="00DA09AB" w:rsidRDefault="00DA09AB" w:rsidP="00325720">
      <w:pPr>
        <w:pStyle w:val="Quote"/>
        <w:numPr>
          <w:ilvl w:val="1"/>
          <w:numId w:val="2"/>
        </w:numPr>
        <w:spacing w:before="0" w:after="0"/>
      </w:pPr>
      <w:r>
        <w:t>Receipt ID</w:t>
      </w:r>
    </w:p>
    <w:p w14:paraId="68081AA0" w14:textId="77777777" w:rsidR="00DA09AB" w:rsidRDefault="00DA09AB" w:rsidP="00325720">
      <w:pPr>
        <w:pStyle w:val="Quote"/>
        <w:numPr>
          <w:ilvl w:val="1"/>
          <w:numId w:val="2"/>
        </w:numPr>
        <w:spacing w:before="0" w:after="0"/>
      </w:pPr>
      <w:r>
        <w:t xml:space="preserve">Reference </w:t>
      </w:r>
    </w:p>
    <w:p w14:paraId="19F25FF7" w14:textId="77777777" w:rsidR="00DA09AB" w:rsidRDefault="00DA09AB" w:rsidP="00325720">
      <w:pPr>
        <w:pStyle w:val="Quote"/>
        <w:numPr>
          <w:ilvl w:val="1"/>
          <w:numId w:val="2"/>
        </w:numPr>
        <w:spacing w:before="0" w:after="0"/>
      </w:pPr>
      <w:r>
        <w:t>Sales Rep – Cashier ID</w:t>
      </w:r>
    </w:p>
    <w:p w14:paraId="02585988" w14:textId="77777777" w:rsidR="00DA09AB" w:rsidRDefault="00DA09AB" w:rsidP="00325720">
      <w:pPr>
        <w:pStyle w:val="Quote"/>
        <w:numPr>
          <w:ilvl w:val="1"/>
          <w:numId w:val="2"/>
        </w:numPr>
        <w:spacing w:before="0" w:after="0"/>
      </w:pPr>
      <w:r>
        <w:t>Staff (Cashier ID)</w:t>
      </w:r>
    </w:p>
    <w:p w14:paraId="126F5EDF" w14:textId="77777777" w:rsidR="00DA09AB" w:rsidRDefault="00DA09AB" w:rsidP="00325720">
      <w:pPr>
        <w:pStyle w:val="Quote"/>
        <w:numPr>
          <w:ilvl w:val="1"/>
          <w:numId w:val="2"/>
        </w:numPr>
        <w:spacing w:before="0" w:after="0"/>
      </w:pPr>
      <w:r>
        <w:t xml:space="preserve">Transaction date and time </w:t>
      </w:r>
    </w:p>
    <w:p w14:paraId="559747C9" w14:textId="77777777" w:rsidR="00DA09AB" w:rsidRDefault="00DA09AB" w:rsidP="00325720">
      <w:pPr>
        <w:pStyle w:val="Quote"/>
        <w:numPr>
          <w:ilvl w:val="1"/>
          <w:numId w:val="2"/>
        </w:numPr>
        <w:spacing w:before="0" w:after="0"/>
      </w:pPr>
      <w:r>
        <w:t>Transaction Type</w:t>
      </w:r>
    </w:p>
    <w:p w14:paraId="27A9D265" w14:textId="77777777" w:rsidR="00DA09AB" w:rsidRDefault="00DA09AB" w:rsidP="00325720">
      <w:pPr>
        <w:pStyle w:val="Quote"/>
        <w:numPr>
          <w:ilvl w:val="2"/>
          <w:numId w:val="2"/>
        </w:numPr>
        <w:spacing w:before="0" w:after="0"/>
      </w:pPr>
      <w:r>
        <w:t xml:space="preserve">Order </w:t>
      </w:r>
    </w:p>
    <w:p w14:paraId="38F94781" w14:textId="77777777" w:rsidR="00DA09AB" w:rsidRDefault="00DA09AB" w:rsidP="00325720">
      <w:pPr>
        <w:pStyle w:val="Quote"/>
        <w:numPr>
          <w:ilvl w:val="2"/>
          <w:numId w:val="2"/>
        </w:numPr>
        <w:spacing w:before="0" w:after="0"/>
      </w:pPr>
      <w:r>
        <w:t>Sales</w:t>
      </w:r>
    </w:p>
    <w:p w14:paraId="4E38FF65" w14:textId="77777777" w:rsidR="00DA09AB" w:rsidRDefault="00DA09AB" w:rsidP="00325720">
      <w:pPr>
        <w:pStyle w:val="Quote"/>
        <w:numPr>
          <w:ilvl w:val="2"/>
          <w:numId w:val="2"/>
        </w:numPr>
        <w:spacing w:before="0" w:after="0"/>
      </w:pPr>
      <w:r>
        <w:t>Return</w:t>
      </w:r>
    </w:p>
    <w:p w14:paraId="395ADE9C" w14:textId="23A7FD8E" w:rsidR="00DA09AB" w:rsidRDefault="00DA09AB" w:rsidP="00325720">
      <w:pPr>
        <w:pStyle w:val="Quote"/>
        <w:numPr>
          <w:ilvl w:val="1"/>
          <w:numId w:val="2"/>
        </w:numPr>
        <w:spacing w:before="0" w:after="0"/>
      </w:pPr>
      <w:r>
        <w:t xml:space="preserve">Transaction Status </w:t>
      </w:r>
    </w:p>
    <w:p w14:paraId="16934283" w14:textId="386878B8" w:rsidR="00083FBB" w:rsidRDefault="00083FBB" w:rsidP="00083FBB">
      <w:pPr>
        <w:pStyle w:val="ListParagraph"/>
      </w:pPr>
      <w:r w:rsidRPr="00083FBB">
        <w:t>Functional Requirements</w:t>
      </w:r>
    </w:p>
    <w:p w14:paraId="6327334B" w14:textId="77777777" w:rsidR="00DA09AB" w:rsidRPr="00D109E9" w:rsidRDefault="00DA09AB" w:rsidP="00325720">
      <w:pPr>
        <w:pStyle w:val="ListParagraph"/>
        <w:numPr>
          <w:ilvl w:val="1"/>
          <w:numId w:val="3"/>
        </w:numPr>
        <w:pBdr>
          <w:left w:val="none" w:sz="0" w:space="0" w:color="auto"/>
        </w:pBdr>
        <w:spacing w:before="0" w:after="160" w:line="259" w:lineRule="auto"/>
        <w:rPr>
          <w:i/>
          <w:iCs/>
        </w:rPr>
      </w:pPr>
      <w:r w:rsidRPr="00D109E9">
        <w:rPr>
          <w:i/>
          <w:iCs/>
        </w:rPr>
        <w:t>By default, each transaction should contain cashier ID</w:t>
      </w:r>
    </w:p>
    <w:p w14:paraId="71E79D1C" w14:textId="77777777" w:rsidR="00DA09AB" w:rsidRPr="00D109E9" w:rsidRDefault="00DA09AB" w:rsidP="00325720">
      <w:pPr>
        <w:pStyle w:val="ListParagraph"/>
        <w:numPr>
          <w:ilvl w:val="2"/>
          <w:numId w:val="3"/>
        </w:numPr>
        <w:pBdr>
          <w:left w:val="none" w:sz="0" w:space="0" w:color="auto"/>
        </w:pBdr>
        <w:spacing w:before="0" w:after="160" w:line="259" w:lineRule="auto"/>
        <w:rPr>
          <w:i/>
          <w:iCs/>
          <w:sz w:val="24"/>
          <w:szCs w:val="24"/>
        </w:rPr>
      </w:pPr>
      <w:r w:rsidRPr="00D109E9">
        <w:rPr>
          <w:i/>
          <w:iCs/>
          <w:sz w:val="24"/>
          <w:szCs w:val="24"/>
        </w:rPr>
        <w:t xml:space="preserve">This operation can be used to choose the sales rep from available cashiers in this store, this selection will be used for all transaction lines that are added later </w:t>
      </w:r>
    </w:p>
    <w:p w14:paraId="5D832558" w14:textId="6F7F6550"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Clear sales representative on transaction</w:t>
      </w:r>
    </w:p>
    <w:p w14:paraId="0B3C89A6"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bookmarkStart w:id="38" w:name="OLE_LINK2"/>
      <w:r w:rsidRPr="008C3228">
        <w:rPr>
          <w:i/>
          <w:iCs/>
          <w:szCs w:val="28"/>
        </w:rPr>
        <w:t xml:space="preserve">Add product </w:t>
      </w:r>
    </w:p>
    <w:bookmarkEnd w:id="38"/>
    <w:p w14:paraId="2C794F44" w14:textId="77777777" w:rsidR="00DA09AB" w:rsidRPr="008C3228" w:rsidRDefault="00DA09AB" w:rsidP="00325720">
      <w:pPr>
        <w:pStyle w:val="ListParagraph"/>
        <w:numPr>
          <w:ilvl w:val="2"/>
          <w:numId w:val="4"/>
        </w:numPr>
        <w:pBdr>
          <w:left w:val="none" w:sz="0" w:space="0" w:color="auto"/>
        </w:pBdr>
        <w:spacing w:before="0" w:after="160" w:line="259" w:lineRule="auto"/>
        <w:rPr>
          <w:sz w:val="24"/>
          <w:szCs w:val="24"/>
        </w:rPr>
      </w:pPr>
      <w:r w:rsidRPr="008C3228">
        <w:rPr>
          <w:sz w:val="24"/>
          <w:szCs w:val="24"/>
        </w:rPr>
        <w:t xml:space="preserve"> </w:t>
      </w:r>
      <w:r w:rsidRPr="008C3228">
        <w:rPr>
          <w:i/>
          <w:iCs/>
          <w:sz w:val="24"/>
          <w:szCs w:val="24"/>
        </w:rPr>
        <w:t>This operation can be used to add specific product to current transaction there’re more then way to add product</w:t>
      </w:r>
      <w:r w:rsidRPr="008C3228">
        <w:rPr>
          <w:sz w:val="24"/>
          <w:szCs w:val="24"/>
        </w:rPr>
        <w:t xml:space="preserve"> </w:t>
      </w:r>
    </w:p>
    <w:p w14:paraId="44E2B2C1"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Scan product barcode</w:t>
      </w:r>
    </w:p>
    <w:p w14:paraId="47F061CA"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 xml:space="preserve">Enter item number or barcode manually on numpad bar then click return </w:t>
      </w:r>
    </w:p>
    <w:p w14:paraId="6BE46DC1"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 xml:space="preserve">From search product screen using add product button </w:t>
      </w:r>
    </w:p>
    <w:p w14:paraId="35536A1E"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 xml:space="preserve">From price check screen using add product button </w:t>
      </w:r>
    </w:p>
    <w:p w14:paraId="5C1AD50B"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 xml:space="preserve">From inventory lookup using add product button </w:t>
      </w:r>
    </w:p>
    <w:p w14:paraId="0C6BE02A" w14:textId="77777777" w:rsidR="00DA09AB" w:rsidRPr="008C3228" w:rsidRDefault="00DA09AB" w:rsidP="00325720">
      <w:pPr>
        <w:pStyle w:val="ListParagraph"/>
        <w:numPr>
          <w:ilvl w:val="3"/>
          <w:numId w:val="5"/>
        </w:numPr>
        <w:pBdr>
          <w:left w:val="none" w:sz="0" w:space="0" w:color="auto"/>
        </w:pBdr>
        <w:spacing w:before="0" w:after="160" w:line="259" w:lineRule="auto"/>
        <w:rPr>
          <w:i/>
          <w:iCs/>
          <w:sz w:val="24"/>
          <w:szCs w:val="24"/>
        </w:rPr>
      </w:pPr>
      <w:r w:rsidRPr="008C3228">
        <w:rPr>
          <w:i/>
          <w:iCs/>
          <w:sz w:val="24"/>
          <w:szCs w:val="24"/>
        </w:rPr>
        <w:t xml:space="preserve">From product details screen using product button </w:t>
      </w:r>
    </w:p>
    <w:p w14:paraId="21836495"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When add new product on transaction price may change according to selected customer</w:t>
      </w:r>
    </w:p>
    <w:p w14:paraId="48B659E2"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Discounts and promotions executed from HQ should applied when add new product to transaction </w:t>
      </w:r>
    </w:p>
    <w:p w14:paraId="16A2FDF5"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Transaction comment</w:t>
      </w:r>
    </w:p>
    <w:p w14:paraId="05F56517"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lastRenderedPageBreak/>
        <w:t xml:space="preserve">This operation can be user to add comments current transaction </w:t>
      </w:r>
    </w:p>
    <w:p w14:paraId="3233E8F7"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For many reasons, it’s required to add information about transaction  </w:t>
      </w:r>
    </w:p>
    <w:p w14:paraId="0C7D1BC2"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In addition, we need to configure transaction comment as a mandatory for specific sales scenario such as the reason to void or suspend transaction </w:t>
      </w:r>
    </w:p>
    <w:p w14:paraId="369E94A7"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Void transaction</w:t>
      </w:r>
    </w:p>
    <w:p w14:paraId="7CB9A6D4"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For any reason after cashier added items to transaction, the customer has decided to cancel entire transaction at this time cashier need to void this transaction </w:t>
      </w:r>
    </w:p>
    <w:p w14:paraId="7941FCE3"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The cashier will click void transaction</w:t>
      </w:r>
    </w:p>
    <w:p w14:paraId="738F83A0"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The Cashier will be asked to choose reason code to void transaction  </w:t>
      </w:r>
    </w:p>
    <w:p w14:paraId="63B9985E"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The cashier will be asked to confirm voiding entire transaction </w:t>
      </w:r>
    </w:p>
    <w:p w14:paraId="6217491B"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The transaction will be stored on database with status voided and will not printed a receipt </w:t>
      </w:r>
    </w:p>
    <w:p w14:paraId="325C6D6C"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bookmarkStart w:id="39" w:name="_Hlk32673982"/>
      <w:r w:rsidRPr="008C3228">
        <w:rPr>
          <w:i/>
          <w:iCs/>
          <w:sz w:val="24"/>
          <w:szCs w:val="24"/>
        </w:rPr>
        <w:t>Before void transaction, all payment transaction should be voided by cashier</w:t>
      </w:r>
    </w:p>
    <w:bookmarkEnd w:id="39"/>
    <w:p w14:paraId="1EDE8F32"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It's important to note that the permissions for the cashier will need to be configured correctly to allow transaction voiding based on sales process</w:t>
      </w:r>
    </w:p>
    <w:p w14:paraId="5B28252A" w14:textId="77777777" w:rsidR="00DA09AB" w:rsidRPr="008C3228" w:rsidRDefault="00DA09AB" w:rsidP="00325720">
      <w:pPr>
        <w:pStyle w:val="ListParagraph"/>
        <w:numPr>
          <w:ilvl w:val="2"/>
          <w:numId w:val="4"/>
        </w:numPr>
        <w:pBdr>
          <w:left w:val="none" w:sz="0" w:space="0" w:color="auto"/>
        </w:pBdr>
        <w:spacing w:before="0" w:after="160" w:line="259" w:lineRule="auto"/>
        <w:rPr>
          <w:i/>
          <w:iCs/>
          <w:sz w:val="24"/>
          <w:szCs w:val="24"/>
        </w:rPr>
      </w:pPr>
      <w:r w:rsidRPr="008C3228">
        <w:rPr>
          <w:i/>
          <w:iCs/>
          <w:sz w:val="24"/>
          <w:szCs w:val="24"/>
        </w:rPr>
        <w:t xml:space="preserve">If the cashier doesn’t have the permission to void transaction, new screen will open to enter manager user name and password to complete this operation </w:t>
      </w:r>
    </w:p>
    <w:p w14:paraId="2E269859"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Suspend transaction</w:t>
      </w:r>
    </w:p>
    <w:p w14:paraId="19AF4AE0"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For many reasons cashier need to use suspend transaction operation for example, if customer need to add products to his order but he will pick it first from inside the store and cashier need to serve the next customer , or the customer needs to go out to their car because he forgot his wallet.  </w:t>
      </w:r>
    </w:p>
    <w:p w14:paraId="74D84438"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Before suspend transaction, all payment transaction should be voided</w:t>
      </w:r>
    </w:p>
    <w:p w14:paraId="27BE182C"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When cashier suspend a transaction, it can be recalled later on by using the recall transaction function.</w:t>
      </w:r>
    </w:p>
    <w:p w14:paraId="42B22554"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Maybe we need to configure POS to ignore close the current shift if any suspended transaction exists </w:t>
      </w:r>
    </w:p>
    <w:p w14:paraId="474EDD15"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Recall transaction</w:t>
      </w:r>
    </w:p>
    <w:p w14:paraId="3784591A"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When the customer is back and ready to finish his transaction, the cashier can use recall operation to choose transaction form suspended transaction </w:t>
      </w:r>
    </w:p>
    <w:p w14:paraId="6B5B188E"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The suspended transactions can be called form any register inside the same store </w:t>
      </w:r>
    </w:p>
    <w:p w14:paraId="20C9DED2"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lastRenderedPageBreak/>
        <w:t xml:space="preserve">After cashier recall transaction he can add payments to finish transaction </w:t>
      </w:r>
    </w:p>
    <w:p w14:paraId="7B75F308"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Return product</w:t>
      </w:r>
    </w:p>
    <w:p w14:paraId="76F96474"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The operation can be used to add product to current transaction with negative quantity without link with pervious transaction </w:t>
      </w:r>
    </w:p>
    <w:p w14:paraId="588F9B5E"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Return transaction</w:t>
      </w:r>
    </w:p>
    <w:p w14:paraId="18484E47"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This operation can be used to return sales transaction that are created from current store or any other retail store </w:t>
      </w:r>
    </w:p>
    <w:p w14:paraId="28EFA734"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Cashier can perform to return an entire transaction or just specific lines and items from a transaction</w:t>
      </w:r>
    </w:p>
    <w:p w14:paraId="0CEE2C38" w14:textId="0A868A5A"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There are two ways to return transaction to </w:t>
      </w:r>
      <w:r w:rsidR="00E83276" w:rsidRPr="008C3228">
        <w:rPr>
          <w:i/>
          <w:iCs/>
          <w:sz w:val="24"/>
          <w:szCs w:val="24"/>
        </w:rPr>
        <w:t>choose</w:t>
      </w:r>
      <w:r w:rsidRPr="008C3228">
        <w:rPr>
          <w:i/>
          <w:iCs/>
          <w:sz w:val="24"/>
          <w:szCs w:val="24"/>
        </w:rPr>
        <w:t xml:space="preserve"> from transaction list or enter or scan receipt ID</w:t>
      </w:r>
    </w:p>
    <w:p w14:paraId="282307E8"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Once you've selected a valid receipt, the system will display a screen with the returnable items. Then you can mark the checkbox next to each item that you want to return. Then click return items. This will create a new line on the transaction with negative quantity.</w:t>
      </w:r>
    </w:p>
    <w:p w14:paraId="62F32586"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Calculate total</w:t>
      </w:r>
    </w:p>
    <w:p w14:paraId="24F36225" w14:textId="77777777"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This operation can be used to check if all discount and promotion are applied for current transaction and calculate total amount for transaction</w:t>
      </w:r>
    </w:p>
    <w:p w14:paraId="2808DE77" w14:textId="77777777" w:rsidR="00DA09AB" w:rsidRPr="008C3228" w:rsidRDefault="00DA09AB" w:rsidP="00325720">
      <w:pPr>
        <w:pStyle w:val="ListParagraph"/>
        <w:numPr>
          <w:ilvl w:val="1"/>
          <w:numId w:val="3"/>
        </w:numPr>
        <w:pBdr>
          <w:left w:val="none" w:sz="0" w:space="0" w:color="auto"/>
        </w:pBdr>
        <w:spacing w:before="0" w:after="160" w:line="259" w:lineRule="auto"/>
        <w:rPr>
          <w:i/>
          <w:iCs/>
          <w:szCs w:val="28"/>
        </w:rPr>
      </w:pPr>
      <w:r w:rsidRPr="008C3228">
        <w:rPr>
          <w:i/>
          <w:iCs/>
          <w:szCs w:val="28"/>
        </w:rPr>
        <w:t>Display total</w:t>
      </w:r>
    </w:p>
    <w:p w14:paraId="1AEC0DC0" w14:textId="61FA7859" w:rsidR="00DA09AB" w:rsidRPr="008C3228" w:rsidRDefault="00DA09AB" w:rsidP="00325720">
      <w:pPr>
        <w:pStyle w:val="ListParagraph"/>
        <w:numPr>
          <w:ilvl w:val="3"/>
          <w:numId w:val="4"/>
        </w:numPr>
        <w:pBdr>
          <w:left w:val="none" w:sz="0" w:space="0" w:color="auto"/>
        </w:pBdr>
        <w:spacing w:before="0" w:after="160" w:line="259" w:lineRule="auto"/>
        <w:ind w:left="2520"/>
        <w:rPr>
          <w:i/>
          <w:iCs/>
          <w:sz w:val="24"/>
          <w:szCs w:val="24"/>
        </w:rPr>
      </w:pPr>
      <w:r w:rsidRPr="008C3228">
        <w:rPr>
          <w:i/>
          <w:iCs/>
          <w:sz w:val="24"/>
          <w:szCs w:val="24"/>
        </w:rPr>
        <w:t xml:space="preserve">After end of transaction cashier can use this to the balance of transaction on the customer display </w:t>
      </w:r>
    </w:p>
    <w:p w14:paraId="44050481" w14:textId="31226816" w:rsidR="00083FBB" w:rsidRDefault="00083FBB" w:rsidP="00325720">
      <w:pPr>
        <w:pStyle w:val="Heading2"/>
        <w:numPr>
          <w:ilvl w:val="1"/>
          <w:numId w:val="1"/>
        </w:numPr>
      </w:pPr>
      <w:bookmarkStart w:id="40" w:name="_Toc33441488"/>
      <w:r w:rsidRPr="00083FBB">
        <w:t>Transaction line operations and details</w:t>
      </w:r>
      <w:bookmarkEnd w:id="40"/>
    </w:p>
    <w:p w14:paraId="654BB8F7" w14:textId="63FFB271" w:rsidR="00083FBB" w:rsidRDefault="00083FBB" w:rsidP="00083FBB">
      <w:pPr>
        <w:pStyle w:val="ListParagraph"/>
      </w:pPr>
      <w:r w:rsidRPr="00083FBB">
        <w:t>Description and Priority</w:t>
      </w:r>
    </w:p>
    <w:p w14:paraId="636D8445" w14:textId="684C124A" w:rsidR="00791B8F" w:rsidRPr="00791B8F" w:rsidRDefault="00791B8F" w:rsidP="00791B8F">
      <w:pPr>
        <w:ind w:firstLine="720"/>
        <w:rPr>
          <w:rFonts w:asciiTheme="majorHAnsi" w:eastAsiaTheme="majorEastAsia" w:hAnsiTheme="majorHAnsi" w:cstheme="majorBidi"/>
          <w:sz w:val="24"/>
          <w:szCs w:val="24"/>
        </w:rPr>
      </w:pPr>
      <w:r w:rsidRPr="00791B8F">
        <w:rPr>
          <w:rFonts w:asciiTheme="majorHAnsi" w:eastAsiaTheme="majorEastAsia" w:hAnsiTheme="majorHAnsi" w:cstheme="majorBidi"/>
          <w:sz w:val="24"/>
          <w:szCs w:val="24"/>
        </w:rPr>
        <w:t xml:space="preserve">There are several different actions that the cashier can take to edit </w:t>
      </w:r>
      <w:r>
        <w:rPr>
          <w:rFonts w:asciiTheme="majorHAnsi" w:eastAsiaTheme="majorEastAsia" w:hAnsiTheme="majorHAnsi" w:cstheme="majorBidi"/>
          <w:sz w:val="24"/>
          <w:szCs w:val="24"/>
        </w:rPr>
        <w:t xml:space="preserve">transaction </w:t>
      </w:r>
      <w:r w:rsidRPr="00791B8F">
        <w:rPr>
          <w:rFonts w:asciiTheme="majorHAnsi" w:eastAsiaTheme="majorEastAsia" w:hAnsiTheme="majorHAnsi" w:cstheme="majorBidi"/>
          <w:sz w:val="24"/>
          <w:szCs w:val="24"/>
        </w:rPr>
        <w:t>lines at the point of sale register.</w:t>
      </w:r>
    </w:p>
    <w:p w14:paraId="4DC9CAF3" w14:textId="77777777" w:rsidR="0062444E" w:rsidRPr="0062444E" w:rsidRDefault="0062444E" w:rsidP="00325720">
      <w:pPr>
        <w:pStyle w:val="ListParagraph"/>
        <w:numPr>
          <w:ilvl w:val="1"/>
          <w:numId w:val="3"/>
        </w:numPr>
        <w:pBdr>
          <w:left w:val="none" w:sz="0" w:space="0" w:color="auto"/>
        </w:pBdr>
        <w:spacing w:before="0" w:after="160" w:line="259" w:lineRule="auto"/>
        <w:rPr>
          <w:i/>
          <w:iCs/>
          <w:szCs w:val="28"/>
        </w:rPr>
      </w:pPr>
      <w:r w:rsidRPr="0062444E">
        <w:rPr>
          <w:i/>
          <w:iCs/>
          <w:szCs w:val="28"/>
        </w:rPr>
        <w:t>Transaction line details</w:t>
      </w:r>
    </w:p>
    <w:p w14:paraId="517BB733" w14:textId="77777777" w:rsidR="0062444E" w:rsidRDefault="0062444E" w:rsidP="00325720">
      <w:pPr>
        <w:pStyle w:val="Quote"/>
        <w:numPr>
          <w:ilvl w:val="1"/>
          <w:numId w:val="2"/>
        </w:numPr>
        <w:spacing w:before="0" w:after="0"/>
      </w:pPr>
      <w:r>
        <w:t>Store ID</w:t>
      </w:r>
    </w:p>
    <w:p w14:paraId="12300116" w14:textId="77777777" w:rsidR="0062444E" w:rsidRDefault="0062444E" w:rsidP="00325720">
      <w:pPr>
        <w:pStyle w:val="Quote"/>
        <w:numPr>
          <w:ilvl w:val="1"/>
          <w:numId w:val="2"/>
        </w:numPr>
        <w:spacing w:before="0" w:after="0"/>
      </w:pPr>
      <w:r>
        <w:t xml:space="preserve">Shift ID </w:t>
      </w:r>
    </w:p>
    <w:p w14:paraId="56A66F80" w14:textId="77777777" w:rsidR="0062444E" w:rsidRDefault="0062444E" w:rsidP="00325720">
      <w:pPr>
        <w:pStyle w:val="Quote"/>
        <w:numPr>
          <w:ilvl w:val="1"/>
          <w:numId w:val="2"/>
        </w:numPr>
        <w:spacing w:before="0" w:after="0"/>
      </w:pPr>
      <w:r>
        <w:t xml:space="preserve">Register ID </w:t>
      </w:r>
    </w:p>
    <w:p w14:paraId="4A10586B" w14:textId="77777777" w:rsidR="0062444E" w:rsidRDefault="0062444E" w:rsidP="00325720">
      <w:pPr>
        <w:pStyle w:val="Quote"/>
        <w:numPr>
          <w:ilvl w:val="1"/>
          <w:numId w:val="2"/>
        </w:numPr>
        <w:spacing w:before="0" w:after="0"/>
      </w:pPr>
      <w:r>
        <w:t xml:space="preserve">Transaction ID </w:t>
      </w:r>
    </w:p>
    <w:p w14:paraId="701CCF52" w14:textId="77777777" w:rsidR="0062444E" w:rsidRDefault="0062444E" w:rsidP="00325720">
      <w:pPr>
        <w:pStyle w:val="Quote"/>
        <w:numPr>
          <w:ilvl w:val="1"/>
          <w:numId w:val="2"/>
        </w:numPr>
        <w:spacing w:before="0" w:after="0"/>
      </w:pPr>
      <w:r>
        <w:t xml:space="preserve">Transaction line comment </w:t>
      </w:r>
    </w:p>
    <w:p w14:paraId="1C4A5D73" w14:textId="77777777" w:rsidR="0062444E" w:rsidRDefault="0062444E" w:rsidP="00325720">
      <w:pPr>
        <w:pStyle w:val="Quote"/>
        <w:numPr>
          <w:ilvl w:val="1"/>
          <w:numId w:val="2"/>
        </w:numPr>
        <w:spacing w:before="0" w:after="0"/>
      </w:pPr>
      <w:r>
        <w:t xml:space="preserve">Total Discount amount </w:t>
      </w:r>
    </w:p>
    <w:p w14:paraId="6BEFC48A" w14:textId="77777777" w:rsidR="0062444E" w:rsidRDefault="0062444E" w:rsidP="00325720">
      <w:pPr>
        <w:pStyle w:val="Quote"/>
        <w:numPr>
          <w:ilvl w:val="1"/>
          <w:numId w:val="2"/>
        </w:numPr>
        <w:spacing w:before="0" w:after="0"/>
      </w:pPr>
      <w:r>
        <w:t xml:space="preserve">Original price </w:t>
      </w:r>
    </w:p>
    <w:p w14:paraId="6853D213" w14:textId="77777777" w:rsidR="0062444E" w:rsidRDefault="0062444E" w:rsidP="00325720">
      <w:pPr>
        <w:pStyle w:val="Quote"/>
        <w:numPr>
          <w:ilvl w:val="1"/>
          <w:numId w:val="2"/>
        </w:numPr>
        <w:spacing w:before="0" w:after="0"/>
      </w:pPr>
      <w:r>
        <w:lastRenderedPageBreak/>
        <w:t>Price override (Yes, No)</w:t>
      </w:r>
    </w:p>
    <w:p w14:paraId="72AF0B20" w14:textId="77777777" w:rsidR="0062444E" w:rsidRDefault="0062444E" w:rsidP="00325720">
      <w:pPr>
        <w:pStyle w:val="Quote"/>
        <w:numPr>
          <w:ilvl w:val="1"/>
          <w:numId w:val="2"/>
        </w:numPr>
        <w:spacing w:before="0" w:after="0"/>
      </w:pPr>
      <w:r>
        <w:t xml:space="preserve">Gross Amount </w:t>
      </w:r>
    </w:p>
    <w:p w14:paraId="404ABDDD" w14:textId="77777777" w:rsidR="0062444E" w:rsidRDefault="0062444E" w:rsidP="00325720">
      <w:pPr>
        <w:pStyle w:val="Quote"/>
        <w:numPr>
          <w:ilvl w:val="1"/>
          <w:numId w:val="2"/>
        </w:numPr>
        <w:spacing w:before="0" w:after="0"/>
      </w:pPr>
      <w:r>
        <w:t>Sales tax</w:t>
      </w:r>
    </w:p>
    <w:p w14:paraId="0E62AF37" w14:textId="77777777" w:rsidR="0062444E" w:rsidRDefault="0062444E" w:rsidP="00325720">
      <w:pPr>
        <w:pStyle w:val="Quote"/>
        <w:numPr>
          <w:ilvl w:val="1"/>
          <w:numId w:val="2"/>
        </w:numPr>
        <w:spacing w:before="0" w:after="0"/>
      </w:pPr>
      <w:r>
        <w:t xml:space="preserve">Net Amount </w:t>
      </w:r>
    </w:p>
    <w:p w14:paraId="7AE881FB" w14:textId="77777777" w:rsidR="0062444E" w:rsidRDefault="0062444E" w:rsidP="00325720">
      <w:pPr>
        <w:pStyle w:val="Quote"/>
        <w:numPr>
          <w:ilvl w:val="1"/>
          <w:numId w:val="2"/>
        </w:numPr>
        <w:spacing w:before="0" w:after="0"/>
      </w:pPr>
      <w:r>
        <w:t>Quantity</w:t>
      </w:r>
    </w:p>
    <w:p w14:paraId="44CF7272" w14:textId="77777777" w:rsidR="0062444E" w:rsidRPr="00D109E9" w:rsidRDefault="0062444E" w:rsidP="00325720">
      <w:pPr>
        <w:pStyle w:val="Quote"/>
        <w:numPr>
          <w:ilvl w:val="1"/>
          <w:numId w:val="2"/>
        </w:numPr>
        <w:spacing w:before="0" w:after="0"/>
      </w:pPr>
      <w:r w:rsidRPr="00D109E9">
        <w:t>Sales Rep – Cashier ID</w:t>
      </w:r>
    </w:p>
    <w:p w14:paraId="6566476B" w14:textId="77777777" w:rsidR="0062444E" w:rsidRDefault="0062444E" w:rsidP="00325720">
      <w:pPr>
        <w:pStyle w:val="Quote"/>
        <w:numPr>
          <w:ilvl w:val="1"/>
          <w:numId w:val="2"/>
        </w:numPr>
        <w:spacing w:before="0" w:after="0"/>
      </w:pPr>
      <w:r>
        <w:t xml:space="preserve">Transaction line date and time </w:t>
      </w:r>
    </w:p>
    <w:p w14:paraId="1FCEC311" w14:textId="77777777" w:rsidR="0062444E" w:rsidRDefault="0062444E" w:rsidP="00325720">
      <w:pPr>
        <w:pStyle w:val="Quote"/>
        <w:numPr>
          <w:ilvl w:val="1"/>
          <w:numId w:val="2"/>
        </w:numPr>
        <w:spacing w:before="0" w:after="0"/>
      </w:pPr>
      <w:r>
        <w:t xml:space="preserve">Reference transaction </w:t>
      </w:r>
    </w:p>
    <w:p w14:paraId="3EE24974" w14:textId="1AF3ED06" w:rsidR="0062444E" w:rsidRDefault="0062444E" w:rsidP="00325720">
      <w:pPr>
        <w:pStyle w:val="Quote"/>
        <w:numPr>
          <w:ilvl w:val="1"/>
          <w:numId w:val="2"/>
        </w:numPr>
        <w:spacing w:before="0" w:after="0"/>
      </w:pPr>
      <w:r>
        <w:t xml:space="preserve">Transaction line status </w:t>
      </w:r>
    </w:p>
    <w:p w14:paraId="0FFFD99B" w14:textId="69888F5B" w:rsidR="00083FBB" w:rsidRDefault="00083FBB" w:rsidP="00083FBB">
      <w:pPr>
        <w:pStyle w:val="ListParagraph"/>
      </w:pPr>
      <w:r w:rsidRPr="00083FBB">
        <w:t>Functional Requirements</w:t>
      </w:r>
    </w:p>
    <w:p w14:paraId="46935C15" w14:textId="77777777" w:rsidR="00791B8F" w:rsidRPr="00D109E9" w:rsidRDefault="00791B8F" w:rsidP="00325720">
      <w:pPr>
        <w:pStyle w:val="ListParagraph"/>
        <w:numPr>
          <w:ilvl w:val="1"/>
          <w:numId w:val="3"/>
        </w:numPr>
        <w:pBdr>
          <w:left w:val="none" w:sz="0" w:space="0" w:color="auto"/>
        </w:pBdr>
        <w:spacing w:before="0" w:after="160" w:line="259" w:lineRule="auto"/>
        <w:rPr>
          <w:i/>
          <w:iCs/>
          <w:szCs w:val="28"/>
        </w:rPr>
      </w:pPr>
      <w:r w:rsidRPr="00D109E9">
        <w:rPr>
          <w:i/>
          <w:iCs/>
          <w:szCs w:val="28"/>
        </w:rPr>
        <w:t>Set sales representative on line</w:t>
      </w:r>
    </w:p>
    <w:p w14:paraId="1E40603B" w14:textId="77777777" w:rsidR="00791B8F" w:rsidRPr="00D109E9" w:rsidRDefault="00791B8F" w:rsidP="00325720">
      <w:pPr>
        <w:pStyle w:val="ListParagraph"/>
        <w:numPr>
          <w:ilvl w:val="3"/>
          <w:numId w:val="4"/>
        </w:numPr>
        <w:pBdr>
          <w:left w:val="none" w:sz="0" w:space="0" w:color="auto"/>
        </w:pBdr>
        <w:spacing w:before="0" w:after="160" w:line="259" w:lineRule="auto"/>
        <w:ind w:left="2520"/>
        <w:rPr>
          <w:i/>
          <w:iCs/>
          <w:sz w:val="24"/>
          <w:szCs w:val="24"/>
        </w:rPr>
      </w:pPr>
      <w:r w:rsidRPr="00D109E9">
        <w:rPr>
          <w:i/>
          <w:iCs/>
          <w:sz w:val="24"/>
          <w:szCs w:val="24"/>
        </w:rPr>
        <w:t>By default, each transaction line should contain cashier ID</w:t>
      </w:r>
    </w:p>
    <w:p w14:paraId="26B87FAB" w14:textId="77777777" w:rsidR="00791B8F" w:rsidRPr="00D109E9" w:rsidRDefault="00791B8F" w:rsidP="00325720">
      <w:pPr>
        <w:pStyle w:val="ListParagraph"/>
        <w:numPr>
          <w:ilvl w:val="3"/>
          <w:numId w:val="4"/>
        </w:numPr>
        <w:pBdr>
          <w:left w:val="none" w:sz="0" w:space="0" w:color="auto"/>
        </w:pBdr>
        <w:spacing w:before="0" w:after="160" w:line="259" w:lineRule="auto"/>
        <w:ind w:left="2520"/>
        <w:rPr>
          <w:i/>
          <w:iCs/>
          <w:sz w:val="24"/>
          <w:szCs w:val="24"/>
        </w:rPr>
      </w:pPr>
      <w:r w:rsidRPr="00D109E9">
        <w:rPr>
          <w:i/>
          <w:iCs/>
          <w:sz w:val="24"/>
          <w:szCs w:val="24"/>
        </w:rPr>
        <w:t xml:space="preserve">This operation can be used to choose the sales rep from available cashiers in this store, this selection will be used for only this transaction line </w:t>
      </w:r>
    </w:p>
    <w:p w14:paraId="0F067A7F"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Set quantity</w:t>
      </w:r>
    </w:p>
    <w:p w14:paraId="06961688" w14:textId="77777777" w:rsidR="00791B8F" w:rsidRPr="00791B8F" w:rsidRDefault="00791B8F" w:rsidP="00325720">
      <w:pPr>
        <w:pStyle w:val="ListParagraph"/>
        <w:numPr>
          <w:ilvl w:val="3"/>
          <w:numId w:val="4"/>
        </w:numPr>
        <w:pBdr>
          <w:left w:val="none" w:sz="0" w:space="0" w:color="auto"/>
        </w:pBdr>
        <w:spacing w:before="0" w:after="160" w:line="259" w:lineRule="auto"/>
        <w:ind w:left="2520"/>
        <w:rPr>
          <w:i/>
          <w:iCs/>
          <w:sz w:val="24"/>
          <w:szCs w:val="24"/>
        </w:rPr>
      </w:pPr>
      <w:bookmarkStart w:id="41" w:name="_Hlk32499886"/>
      <w:r w:rsidRPr="00791B8F">
        <w:rPr>
          <w:i/>
          <w:iCs/>
          <w:sz w:val="24"/>
          <w:szCs w:val="24"/>
        </w:rPr>
        <w:t>This operation can be used to change the quantity of any product line in the point of sale</w:t>
      </w:r>
    </w:p>
    <w:p w14:paraId="46EB2251" w14:textId="77777777" w:rsidR="00791B8F" w:rsidRPr="00791B8F" w:rsidRDefault="00791B8F" w:rsidP="00325720">
      <w:pPr>
        <w:pStyle w:val="ListParagraph"/>
        <w:numPr>
          <w:ilvl w:val="3"/>
          <w:numId w:val="4"/>
        </w:numPr>
        <w:pBdr>
          <w:left w:val="none" w:sz="0" w:space="0" w:color="auto"/>
        </w:pBdr>
        <w:spacing w:before="0" w:after="160" w:line="259" w:lineRule="auto"/>
        <w:ind w:left="2520"/>
        <w:rPr>
          <w:i/>
          <w:iCs/>
          <w:sz w:val="24"/>
          <w:szCs w:val="24"/>
        </w:rPr>
      </w:pPr>
      <w:r w:rsidRPr="00791B8F">
        <w:rPr>
          <w:i/>
          <w:iCs/>
          <w:sz w:val="24"/>
          <w:szCs w:val="24"/>
        </w:rPr>
        <w:t>The cashier can highlight the line which he wants to change quantity Then type quantity on numpad bar then click this operation to set the new quantity for the highlighted line</w:t>
      </w:r>
    </w:p>
    <w:p w14:paraId="45905F22" w14:textId="77777777" w:rsidR="00791B8F" w:rsidRPr="00791B8F" w:rsidRDefault="00791B8F" w:rsidP="00325720">
      <w:pPr>
        <w:pStyle w:val="ListParagraph"/>
        <w:numPr>
          <w:ilvl w:val="3"/>
          <w:numId w:val="4"/>
        </w:numPr>
        <w:pBdr>
          <w:left w:val="none" w:sz="0" w:space="0" w:color="auto"/>
        </w:pBdr>
        <w:spacing w:before="0" w:after="160" w:line="259" w:lineRule="auto"/>
        <w:ind w:left="2520"/>
        <w:rPr>
          <w:i/>
          <w:iCs/>
          <w:sz w:val="24"/>
          <w:szCs w:val="24"/>
        </w:rPr>
      </w:pPr>
      <w:r w:rsidRPr="00791B8F">
        <w:rPr>
          <w:i/>
          <w:iCs/>
          <w:sz w:val="24"/>
          <w:szCs w:val="24"/>
        </w:rPr>
        <w:t>Also, if he clicks set quantity while the bar is blank, he will be asked to enter new quantity</w:t>
      </w:r>
    </w:p>
    <w:bookmarkEnd w:id="41"/>
    <w:p w14:paraId="4E9E6FCC"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Clear quantity</w:t>
      </w:r>
    </w:p>
    <w:p w14:paraId="2F33B3C9" w14:textId="7D2DF8A5"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bookmarkStart w:id="42" w:name="_Hlk32502901"/>
      <w:r w:rsidRPr="00791B8F">
        <w:rPr>
          <w:i/>
          <w:iCs/>
          <w:sz w:val="24"/>
          <w:szCs w:val="24"/>
        </w:rPr>
        <w:t>This operation can be used to</w:t>
      </w:r>
      <w:bookmarkEnd w:id="42"/>
      <w:r w:rsidRPr="00791B8F">
        <w:rPr>
          <w:i/>
          <w:iCs/>
          <w:sz w:val="24"/>
          <w:szCs w:val="24"/>
        </w:rPr>
        <w:t xml:space="preserve"> clear the quantity of selected product line and set the product to be one</w:t>
      </w:r>
    </w:p>
    <w:p w14:paraId="6D84F537"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The cashier can highlight the line which he wants to clear quantity Then use clear quantity operation</w:t>
      </w:r>
    </w:p>
    <w:p w14:paraId="20C03EF6"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Transaction line comment</w:t>
      </w:r>
    </w:p>
    <w:p w14:paraId="0A3C2023"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This operation can be user to add comments to s specific line </w:t>
      </w:r>
    </w:p>
    <w:p w14:paraId="3FA99E1B"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For many reasons, it’s required to add information about transaction line such as the reason for override price or add line discount  </w:t>
      </w:r>
    </w:p>
    <w:p w14:paraId="69233EE8" w14:textId="77777777" w:rsidR="00791B8F" w:rsidRPr="00084226" w:rsidRDefault="00791B8F" w:rsidP="00325720">
      <w:pPr>
        <w:pStyle w:val="ListParagraph"/>
        <w:numPr>
          <w:ilvl w:val="2"/>
          <w:numId w:val="4"/>
        </w:numPr>
        <w:pBdr>
          <w:left w:val="none" w:sz="0" w:space="0" w:color="auto"/>
        </w:pBdr>
        <w:spacing w:before="0" w:after="160" w:line="259" w:lineRule="auto"/>
        <w:rPr>
          <w:i/>
          <w:iCs/>
        </w:rPr>
      </w:pPr>
      <w:r w:rsidRPr="00791B8F">
        <w:rPr>
          <w:i/>
          <w:iCs/>
          <w:sz w:val="24"/>
          <w:szCs w:val="24"/>
        </w:rPr>
        <w:t>In addition, we need to configure transaction line comment as a mandatory for specific sales scenario</w:t>
      </w:r>
      <w:r>
        <w:rPr>
          <w:i/>
          <w:iCs/>
        </w:rPr>
        <w:t xml:space="preserve"> </w:t>
      </w:r>
    </w:p>
    <w:p w14:paraId="083146F7"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Change unit of measure</w:t>
      </w:r>
    </w:p>
    <w:p w14:paraId="657C2ECC"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This operation can be used to change the unit of measure for a selected product line.</w:t>
      </w:r>
    </w:p>
    <w:p w14:paraId="681C235F"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lastRenderedPageBreak/>
        <w:t>The unit of measure and conversion between them should be configured for product</w:t>
      </w:r>
    </w:p>
    <w:p w14:paraId="1A85D67F"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This is useful, for example if you offer products in each and in box</w:t>
      </w:r>
    </w:p>
    <w:p w14:paraId="1B827798"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Price override</w:t>
      </w:r>
    </w:p>
    <w:p w14:paraId="7732B132"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This operation can be used to override the price on any selected line in the current sale</w:t>
      </w:r>
    </w:p>
    <w:p w14:paraId="6EC4C718"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When the cashier clicks price override, he will be prompted to enter new price</w:t>
      </w:r>
    </w:p>
    <w:p w14:paraId="0E16CE58"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The product should be configured to allow for price overrides.</w:t>
      </w:r>
    </w:p>
    <w:p w14:paraId="1BF6CBBB"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View product details</w:t>
      </w:r>
    </w:p>
    <w:p w14:paraId="65F27C87"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This operation can be used to view product details for select line </w:t>
      </w:r>
    </w:p>
    <w:p w14:paraId="22A03EB5"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The product has a lot of information can be showed such as Item number, name, description, category, picture, usage and unit of measure </w:t>
      </w:r>
    </w:p>
    <w:p w14:paraId="78925C4C"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Also, we can use the same function when we search for a product and need to know more details  </w:t>
      </w:r>
    </w:p>
    <w:p w14:paraId="21EBD8CE" w14:textId="77777777" w:rsidR="00791B8F" w:rsidRPr="00791B8F" w:rsidRDefault="00791B8F" w:rsidP="00325720">
      <w:pPr>
        <w:pStyle w:val="ListParagraph"/>
        <w:numPr>
          <w:ilvl w:val="1"/>
          <w:numId w:val="3"/>
        </w:numPr>
        <w:pBdr>
          <w:left w:val="none" w:sz="0" w:space="0" w:color="auto"/>
        </w:pBdr>
        <w:spacing w:before="0" w:after="160" w:line="259" w:lineRule="auto"/>
        <w:rPr>
          <w:i/>
          <w:iCs/>
          <w:szCs w:val="28"/>
        </w:rPr>
      </w:pPr>
      <w:r w:rsidRPr="00791B8F">
        <w:rPr>
          <w:i/>
          <w:iCs/>
          <w:szCs w:val="28"/>
        </w:rPr>
        <w:t>Void product</w:t>
      </w:r>
    </w:p>
    <w:p w14:paraId="6FE920CA"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bookmarkStart w:id="43" w:name="_Hlk32487554"/>
      <w:r w:rsidRPr="00791B8F">
        <w:rPr>
          <w:i/>
          <w:iCs/>
          <w:sz w:val="24"/>
          <w:szCs w:val="24"/>
        </w:rPr>
        <w:t xml:space="preserve">For any reason after cashier added item to transaction, the customer doesn’t need it at this time cashier need to void this line </w:t>
      </w:r>
    </w:p>
    <w:p w14:paraId="5D9BC9EF"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The cashier will highlight the line then click void product </w:t>
      </w:r>
    </w:p>
    <w:p w14:paraId="3C9ECD09"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The system will put a strike through on this line to indicate that it's removed from the sale </w:t>
      </w:r>
    </w:p>
    <w:p w14:paraId="332CABBC"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The transaction line will be stored on database with line status voided and will not printed on receipt</w:t>
      </w:r>
    </w:p>
    <w:p w14:paraId="53C5207D" w14:textId="77777777"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It's important to note that the permissions for the cashier will need to be configured correctly to allow transaction item voiding based on sales process</w:t>
      </w:r>
    </w:p>
    <w:p w14:paraId="36F09510" w14:textId="5425FAD8" w:rsidR="00791B8F" w:rsidRPr="00791B8F" w:rsidRDefault="00791B8F" w:rsidP="00325720">
      <w:pPr>
        <w:pStyle w:val="ListParagraph"/>
        <w:numPr>
          <w:ilvl w:val="2"/>
          <w:numId w:val="4"/>
        </w:numPr>
        <w:pBdr>
          <w:left w:val="none" w:sz="0" w:space="0" w:color="auto"/>
        </w:pBdr>
        <w:spacing w:before="0" w:after="160" w:line="259" w:lineRule="auto"/>
        <w:rPr>
          <w:i/>
          <w:iCs/>
          <w:sz w:val="24"/>
          <w:szCs w:val="24"/>
        </w:rPr>
      </w:pPr>
      <w:r w:rsidRPr="00791B8F">
        <w:rPr>
          <w:i/>
          <w:iCs/>
          <w:sz w:val="24"/>
          <w:szCs w:val="24"/>
        </w:rPr>
        <w:t xml:space="preserve">If the cashier doesn’t have the permission to void product, new screen will open to enter manager user name and password to complete this operation </w:t>
      </w:r>
      <w:bookmarkEnd w:id="43"/>
    </w:p>
    <w:p w14:paraId="5094BFD9" w14:textId="14A7AF37" w:rsidR="00083FBB" w:rsidRDefault="00083FBB" w:rsidP="00325720">
      <w:pPr>
        <w:pStyle w:val="Heading2"/>
        <w:numPr>
          <w:ilvl w:val="1"/>
          <w:numId w:val="1"/>
        </w:numPr>
      </w:pPr>
      <w:bookmarkStart w:id="44" w:name="_Toc33441489"/>
      <w:r w:rsidRPr="00083FBB">
        <w:t>Payment</w:t>
      </w:r>
      <w:bookmarkEnd w:id="44"/>
    </w:p>
    <w:p w14:paraId="2205120F" w14:textId="5B2AAA23" w:rsidR="00083FBB" w:rsidRDefault="00083FBB" w:rsidP="00083FBB">
      <w:pPr>
        <w:pStyle w:val="ListParagraph"/>
      </w:pPr>
      <w:r w:rsidRPr="00083FBB">
        <w:t>Description and Priority</w:t>
      </w:r>
    </w:p>
    <w:p w14:paraId="5020EFCA" w14:textId="77777777" w:rsidR="005D353D" w:rsidRPr="005D353D" w:rsidRDefault="005D353D" w:rsidP="005D353D">
      <w:pPr>
        <w:ind w:firstLine="720"/>
        <w:rPr>
          <w:rFonts w:asciiTheme="majorHAnsi" w:eastAsiaTheme="majorEastAsia" w:hAnsiTheme="majorHAnsi" w:cstheme="majorBidi"/>
          <w:sz w:val="24"/>
          <w:szCs w:val="24"/>
        </w:rPr>
      </w:pPr>
      <w:r w:rsidRPr="005D353D">
        <w:rPr>
          <w:rFonts w:asciiTheme="majorHAnsi" w:eastAsiaTheme="majorEastAsia" w:hAnsiTheme="majorHAnsi" w:cstheme="majorBidi"/>
          <w:sz w:val="24"/>
          <w:szCs w:val="24"/>
        </w:rPr>
        <w:t>A very critical part of the sales process is to pay and check out. The POS register gives customers multiple options when paying for a transaction. These buttons should configure from headquarters according to each store available payment methods.</w:t>
      </w:r>
    </w:p>
    <w:p w14:paraId="0ECDE93E" w14:textId="1A9BFDEA" w:rsidR="00336EC9" w:rsidRPr="005D353D" w:rsidRDefault="005D353D" w:rsidP="005D353D">
      <w:pPr>
        <w:ind w:firstLine="720"/>
        <w:rPr>
          <w:rFonts w:asciiTheme="majorHAnsi" w:eastAsiaTheme="majorEastAsia" w:hAnsiTheme="majorHAnsi" w:cstheme="majorBidi"/>
          <w:sz w:val="24"/>
          <w:szCs w:val="24"/>
        </w:rPr>
      </w:pPr>
      <w:r w:rsidRPr="005D353D">
        <w:rPr>
          <w:rFonts w:asciiTheme="majorHAnsi" w:eastAsiaTheme="majorEastAsia" w:hAnsiTheme="majorHAnsi" w:cstheme="majorBidi"/>
          <w:sz w:val="24"/>
          <w:szCs w:val="24"/>
        </w:rPr>
        <w:t>below are different payment methods and operation.</w:t>
      </w:r>
    </w:p>
    <w:p w14:paraId="7FF98234" w14:textId="4AC89CEB" w:rsidR="00083FBB" w:rsidRDefault="00083FBB" w:rsidP="00083FBB">
      <w:pPr>
        <w:pStyle w:val="ListParagraph"/>
      </w:pPr>
      <w:r w:rsidRPr="00083FBB">
        <w:lastRenderedPageBreak/>
        <w:t>Functional Requirements</w:t>
      </w:r>
    </w:p>
    <w:p w14:paraId="50F0CF0F" w14:textId="77777777" w:rsidR="00DE05A0" w:rsidRPr="00D109E9" w:rsidRDefault="00DE05A0" w:rsidP="00325720">
      <w:pPr>
        <w:pStyle w:val="ListParagraph"/>
        <w:numPr>
          <w:ilvl w:val="1"/>
          <w:numId w:val="3"/>
        </w:numPr>
        <w:pBdr>
          <w:left w:val="none" w:sz="0" w:space="0" w:color="auto"/>
        </w:pBdr>
        <w:spacing w:before="0" w:after="160" w:line="259" w:lineRule="auto"/>
      </w:pPr>
      <w:r w:rsidRPr="00D109E9">
        <w:t>Complete Transaction:</w:t>
      </w:r>
    </w:p>
    <w:p w14:paraId="4144409A" w14:textId="77777777" w:rsidR="00DE05A0" w:rsidRPr="00D109E9" w:rsidRDefault="00DE05A0" w:rsidP="00325720">
      <w:pPr>
        <w:pStyle w:val="ListParagraph"/>
        <w:numPr>
          <w:ilvl w:val="2"/>
          <w:numId w:val="3"/>
        </w:numPr>
        <w:pBdr>
          <w:left w:val="none" w:sz="0" w:space="0" w:color="auto"/>
        </w:pBdr>
        <w:spacing w:before="0" w:after="160" w:line="259" w:lineRule="auto"/>
        <w:rPr>
          <w:sz w:val="24"/>
          <w:szCs w:val="32"/>
        </w:rPr>
      </w:pPr>
      <w:r w:rsidRPr="00D109E9">
        <w:rPr>
          <w:sz w:val="24"/>
          <w:szCs w:val="32"/>
        </w:rPr>
        <w:t>Prompts user to select payment method</w:t>
      </w:r>
    </w:p>
    <w:p w14:paraId="726F18BA"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 xml:space="preserve">Pay Cash: </w:t>
      </w:r>
    </w:p>
    <w:p w14:paraId="2B148E09"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When a cash payment is used, the drawer will open automatically and the customer will provide the cash, the cashier will add the cash into the drawer, and, if required, the cashier will provide change back to the customer</w:t>
      </w:r>
    </w:p>
    <w:p w14:paraId="4E99A97D"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Exact Cash:</w:t>
      </w:r>
    </w:p>
    <w:p w14:paraId="7807FF6B"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The exact payment option is used when a customer pays the exact amount of cash that's required for transaction.  With this particular payment method, the system will not prompt the cashier for providing change</w:t>
      </w:r>
    </w:p>
    <w:p w14:paraId="65DE91FF"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Pay Card:</w:t>
      </w:r>
    </w:p>
    <w:p w14:paraId="2693D3A8" w14:textId="77777777" w:rsidR="00DE05A0" w:rsidRPr="00D109E9" w:rsidRDefault="00DE05A0" w:rsidP="00325720">
      <w:pPr>
        <w:pStyle w:val="ListParagraph"/>
        <w:numPr>
          <w:ilvl w:val="2"/>
          <w:numId w:val="4"/>
        </w:numPr>
        <w:pBdr>
          <w:left w:val="none" w:sz="0" w:space="0" w:color="auto"/>
        </w:pBdr>
        <w:spacing w:before="0" w:after="160" w:line="259" w:lineRule="auto"/>
        <w:rPr>
          <w:i/>
          <w:iCs/>
          <w:sz w:val="24"/>
          <w:szCs w:val="32"/>
        </w:rPr>
      </w:pPr>
      <w:r w:rsidRPr="00D109E9">
        <w:rPr>
          <w:i/>
          <w:iCs/>
          <w:sz w:val="24"/>
          <w:szCs w:val="32"/>
        </w:rPr>
        <w:t xml:space="preserve">Payment service should be configured and ready to integrate with multiple devices </w:t>
      </w:r>
    </w:p>
    <w:p w14:paraId="102B9CB7" w14:textId="77777777" w:rsidR="00DE05A0" w:rsidRPr="00D109E9" w:rsidRDefault="00DE05A0" w:rsidP="00325720">
      <w:pPr>
        <w:pStyle w:val="ListParagraph"/>
        <w:numPr>
          <w:ilvl w:val="2"/>
          <w:numId w:val="4"/>
        </w:numPr>
        <w:pBdr>
          <w:left w:val="none" w:sz="0" w:space="0" w:color="auto"/>
        </w:pBdr>
        <w:spacing w:before="0" w:after="160" w:line="259" w:lineRule="auto"/>
        <w:rPr>
          <w:i/>
          <w:iCs/>
          <w:sz w:val="24"/>
          <w:szCs w:val="32"/>
        </w:rPr>
      </w:pPr>
      <w:r w:rsidRPr="00D109E9">
        <w:rPr>
          <w:i/>
          <w:iCs/>
          <w:sz w:val="24"/>
          <w:szCs w:val="32"/>
        </w:rPr>
        <w:t>When a card payment is used, the customer will provide his card and cashier will swipe into integrated device once payment transaction is approved the sales transaction is completed and sales receipt will be printed with payment transaction details</w:t>
      </w:r>
    </w:p>
    <w:p w14:paraId="7427D34C" w14:textId="77777777" w:rsidR="00DE05A0" w:rsidRPr="00D109E9" w:rsidRDefault="00DE05A0" w:rsidP="00325720">
      <w:pPr>
        <w:pStyle w:val="ListParagraph"/>
        <w:numPr>
          <w:ilvl w:val="2"/>
          <w:numId w:val="4"/>
        </w:numPr>
        <w:pBdr>
          <w:left w:val="none" w:sz="0" w:space="0" w:color="auto"/>
        </w:pBdr>
        <w:spacing w:before="0" w:after="160" w:line="259" w:lineRule="auto"/>
        <w:rPr>
          <w:i/>
          <w:iCs/>
          <w:sz w:val="24"/>
          <w:szCs w:val="32"/>
        </w:rPr>
      </w:pPr>
      <w:r w:rsidRPr="00D109E9">
        <w:rPr>
          <w:i/>
          <w:iCs/>
          <w:sz w:val="24"/>
          <w:szCs w:val="32"/>
        </w:rPr>
        <w:t xml:space="preserve">No change allowed for all card payments </w:t>
      </w:r>
    </w:p>
    <w:p w14:paraId="36E1FB01"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 xml:space="preserve">Pay Customer account </w:t>
      </w:r>
    </w:p>
    <w:p w14:paraId="16671A86"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 xml:space="preserve">This payment method is used when customer will be paid later for current transaction </w:t>
      </w:r>
    </w:p>
    <w:p w14:paraId="0C715343"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Pay Cash Currency</w:t>
      </w:r>
    </w:p>
    <w:p w14:paraId="7293D6E0"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This is used to change the currency of the current transaction and pay for the order in cash using that selected currency</w:t>
      </w:r>
    </w:p>
    <w:p w14:paraId="2CA74FA7"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Pay gift card</w:t>
      </w:r>
    </w:p>
    <w:p w14:paraId="29A7924F"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 xml:space="preserve">Pay loyalty points </w:t>
      </w:r>
    </w:p>
    <w:p w14:paraId="1CA4B5F8"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Open Cash drawer</w:t>
      </w:r>
    </w:p>
    <w:p w14:paraId="75E5B9B1" w14:textId="77777777" w:rsidR="00DE05A0" w:rsidRPr="00DE05A0" w:rsidRDefault="00DE05A0" w:rsidP="00325720">
      <w:pPr>
        <w:pStyle w:val="ListParagraph"/>
        <w:numPr>
          <w:ilvl w:val="1"/>
          <w:numId w:val="3"/>
        </w:numPr>
        <w:pBdr>
          <w:left w:val="none" w:sz="0" w:space="0" w:color="auto"/>
        </w:pBdr>
        <w:spacing w:before="0" w:after="160" w:line="259" w:lineRule="auto"/>
      </w:pPr>
      <w:r w:rsidRPr="00DE05A0">
        <w:t>Void payment</w:t>
      </w:r>
    </w:p>
    <w:p w14:paraId="0911A9E6"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 xml:space="preserve">For any reason after cashier added payment to transaction, the customer has decided to pay by other payment instead at this time cashier need to void this payment line </w:t>
      </w:r>
    </w:p>
    <w:p w14:paraId="05AF93EE"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 xml:space="preserve">The cashier will highlight the payment line then click void payment </w:t>
      </w:r>
    </w:p>
    <w:p w14:paraId="3BCACDDB"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 xml:space="preserve">The system will put a strike through on this line to indicate that it's removed from the sale </w:t>
      </w:r>
    </w:p>
    <w:p w14:paraId="6E480D78"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lastRenderedPageBreak/>
        <w:t xml:space="preserve">The payment line will be stored on database with line status voided and will not printed on receipt </w:t>
      </w:r>
    </w:p>
    <w:p w14:paraId="5D39964C"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bookmarkStart w:id="45" w:name="_Hlk32488689"/>
      <w:r w:rsidRPr="00DE05A0">
        <w:rPr>
          <w:i/>
          <w:iCs/>
          <w:sz w:val="24"/>
          <w:szCs w:val="32"/>
        </w:rPr>
        <w:t>It's important to note that the permissions for the cashier will need to be configured correctly to allow transaction payment voiding based on sales process</w:t>
      </w:r>
    </w:p>
    <w:p w14:paraId="0547DC6C"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 xml:space="preserve">If the cashier doesn’t have the permission to void payment, new screen will open to enter manager user name and password to complete this operation </w:t>
      </w:r>
      <w:bookmarkEnd w:id="45"/>
    </w:p>
    <w:p w14:paraId="0D38B3C6" w14:textId="77777777" w:rsidR="00DE05A0" w:rsidRDefault="00DE05A0" w:rsidP="00DE05A0">
      <w:pPr>
        <w:ind w:left="1080"/>
      </w:pPr>
    </w:p>
    <w:p w14:paraId="5E7A7892" w14:textId="339E838B" w:rsidR="00083FBB" w:rsidRDefault="00083FBB" w:rsidP="00325720">
      <w:pPr>
        <w:pStyle w:val="Heading2"/>
        <w:numPr>
          <w:ilvl w:val="1"/>
          <w:numId w:val="1"/>
        </w:numPr>
      </w:pPr>
      <w:bookmarkStart w:id="46" w:name="_Toc33441490"/>
      <w:r w:rsidRPr="00083FBB">
        <w:t>Shift operations</w:t>
      </w:r>
      <w:bookmarkEnd w:id="46"/>
    </w:p>
    <w:p w14:paraId="407B4FBE" w14:textId="462A666B" w:rsidR="00083FBB" w:rsidRDefault="00083FBB" w:rsidP="00083FBB">
      <w:pPr>
        <w:pStyle w:val="ListParagraph"/>
      </w:pPr>
      <w:r w:rsidRPr="00083FBB">
        <w:t>Description and Priority</w:t>
      </w:r>
    </w:p>
    <w:p w14:paraId="021BF389" w14:textId="77777777" w:rsidR="00DE05A0" w:rsidRPr="00DE05A0" w:rsidRDefault="00DE05A0" w:rsidP="00DE05A0">
      <w:pPr>
        <w:ind w:firstLine="720"/>
        <w:rPr>
          <w:rFonts w:asciiTheme="majorHAnsi" w:eastAsiaTheme="majorEastAsia" w:hAnsiTheme="majorHAnsi" w:cstheme="majorBidi"/>
          <w:sz w:val="24"/>
          <w:szCs w:val="24"/>
        </w:rPr>
      </w:pPr>
      <w:r w:rsidRPr="00DE05A0">
        <w:rPr>
          <w:rFonts w:asciiTheme="majorHAnsi" w:eastAsiaTheme="majorEastAsia" w:hAnsiTheme="majorHAnsi" w:cstheme="majorBidi"/>
          <w:sz w:val="24"/>
          <w:szCs w:val="24"/>
        </w:rPr>
        <w:t>Typically, at the beginning of the day a cashier open new shift, enters a starting amount then performs sales and return transactions during the day</w:t>
      </w:r>
    </w:p>
    <w:p w14:paraId="055A72BD" w14:textId="77777777" w:rsidR="00DE05A0" w:rsidRPr="00DE05A0" w:rsidRDefault="00DE05A0" w:rsidP="00DE05A0">
      <w:pPr>
        <w:ind w:firstLine="720"/>
        <w:rPr>
          <w:rFonts w:asciiTheme="majorHAnsi" w:eastAsiaTheme="majorEastAsia" w:hAnsiTheme="majorHAnsi" w:cstheme="majorBidi"/>
          <w:sz w:val="24"/>
          <w:szCs w:val="24"/>
        </w:rPr>
      </w:pPr>
      <w:r w:rsidRPr="00DE05A0">
        <w:rPr>
          <w:rFonts w:asciiTheme="majorHAnsi" w:eastAsiaTheme="majorEastAsia" w:hAnsiTheme="majorHAnsi" w:cstheme="majorBidi"/>
          <w:sz w:val="24"/>
          <w:szCs w:val="24"/>
        </w:rPr>
        <w:t>at the end of the day the cashier performs a tender declaration then closes the shift and the Z report will be printed to see whether there is an overage or shortage.</w:t>
      </w:r>
    </w:p>
    <w:p w14:paraId="63A7EB04" w14:textId="0C6CB211" w:rsidR="00DE05A0" w:rsidRPr="00DE05A0" w:rsidRDefault="00DE05A0" w:rsidP="00DE05A0">
      <w:pPr>
        <w:ind w:firstLine="720"/>
        <w:rPr>
          <w:rFonts w:asciiTheme="majorHAnsi" w:eastAsiaTheme="majorEastAsia" w:hAnsiTheme="majorHAnsi" w:cstheme="majorBidi"/>
          <w:sz w:val="24"/>
          <w:szCs w:val="24"/>
        </w:rPr>
      </w:pPr>
      <w:r w:rsidRPr="00DE05A0">
        <w:rPr>
          <w:rFonts w:asciiTheme="majorHAnsi" w:eastAsiaTheme="majorEastAsia" w:hAnsiTheme="majorHAnsi" w:cstheme="majorBidi"/>
          <w:sz w:val="24"/>
          <w:szCs w:val="24"/>
        </w:rPr>
        <w:t>These transactions are stored in the POS database and copied to HQ</w:t>
      </w:r>
    </w:p>
    <w:p w14:paraId="63293FA4" w14:textId="11D8FC21" w:rsidR="00083FBB" w:rsidRDefault="00083FBB" w:rsidP="00083FBB">
      <w:pPr>
        <w:pStyle w:val="ListParagraph"/>
      </w:pPr>
      <w:r w:rsidRPr="00083FBB">
        <w:t>Functional Requirements</w:t>
      </w:r>
    </w:p>
    <w:p w14:paraId="4A8BDB97" w14:textId="77777777" w:rsidR="00DE05A0" w:rsidRDefault="00DE05A0" w:rsidP="00325720">
      <w:pPr>
        <w:pStyle w:val="ListParagraph"/>
        <w:numPr>
          <w:ilvl w:val="1"/>
          <w:numId w:val="3"/>
        </w:numPr>
        <w:pBdr>
          <w:left w:val="none" w:sz="0" w:space="0" w:color="auto"/>
        </w:pBdr>
        <w:spacing w:before="0" w:after="160" w:line="259" w:lineRule="auto"/>
      </w:pPr>
      <w:r>
        <w:t xml:space="preserve">Opening new shift </w:t>
      </w:r>
    </w:p>
    <w:p w14:paraId="727401C0"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When starting a new day, it is advised to create a new shift, what means that the previous shift is closed. A shift records all drawer procedures during the day and holds the daily totals. A shift is the record of one register’s activity from the close of the previous shift to the close of the current shift. A shift typically includes the opening amount, the sales transactions, and the closing amount for each tender type used during shift.</w:t>
      </w:r>
    </w:p>
    <w:p w14:paraId="6774110B"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After cashier login in and the previous shift has been closed, he should ask to open new shift or perform transaction without cash drawer.   </w:t>
      </w:r>
    </w:p>
    <w:p w14:paraId="6ABEBB38"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If a cashier logs on to two different registers, the cashier is logging on to two different shifts.</w:t>
      </w:r>
    </w:p>
    <w:p w14:paraId="32214696"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Multiple cashiers can share the same register during the same shift.</w:t>
      </w:r>
    </w:p>
    <w:p w14:paraId="419DA9E8"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Performing a close shift operation is the only way to close a shift and open a new one</w:t>
      </w:r>
    </w:p>
    <w:p w14:paraId="588BF2B6" w14:textId="77777777" w:rsidR="00DE05A0" w:rsidRDefault="00DE05A0" w:rsidP="00325720">
      <w:pPr>
        <w:pStyle w:val="ListParagraph"/>
        <w:numPr>
          <w:ilvl w:val="1"/>
          <w:numId w:val="3"/>
        </w:numPr>
        <w:pBdr>
          <w:left w:val="none" w:sz="0" w:space="0" w:color="auto"/>
        </w:pBdr>
        <w:spacing w:before="0" w:after="160" w:line="259" w:lineRule="auto"/>
      </w:pPr>
      <w:r w:rsidRPr="000D5DE4">
        <w:t>Declare start amount</w:t>
      </w:r>
    </w:p>
    <w:p w14:paraId="0BEB0A42"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lastRenderedPageBreak/>
        <w:t>After open new shift the cashier should enter the amount that is in the cash drawer when the day or shift start</w:t>
      </w:r>
    </w:p>
    <w:p w14:paraId="52F54D28"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bookmarkStart w:id="47" w:name="_Hlk32266044"/>
      <w:r w:rsidRPr="005A6CD4">
        <w:rPr>
          <w:i/>
          <w:iCs/>
          <w:sz w:val="24"/>
          <w:szCs w:val="32"/>
        </w:rPr>
        <w:t>A store transaction will be created with the type “</w:t>
      </w:r>
      <w:r w:rsidRPr="005A6CD4">
        <w:rPr>
          <w:b/>
          <w:bCs/>
          <w:i/>
          <w:iCs/>
          <w:sz w:val="24"/>
          <w:szCs w:val="32"/>
        </w:rPr>
        <w:t>Starting amount</w:t>
      </w:r>
      <w:r w:rsidRPr="005A6CD4">
        <w:rPr>
          <w:i/>
          <w:iCs/>
          <w:sz w:val="24"/>
          <w:szCs w:val="32"/>
        </w:rPr>
        <w:t>”.</w:t>
      </w:r>
    </w:p>
    <w:p w14:paraId="279DE6CD"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The starting Amount </w:t>
      </w:r>
      <w:bookmarkStart w:id="48" w:name="_Hlk32264595"/>
      <w:r w:rsidRPr="005A6CD4">
        <w:rPr>
          <w:i/>
          <w:iCs/>
          <w:sz w:val="24"/>
          <w:szCs w:val="32"/>
        </w:rPr>
        <w:t xml:space="preserve">Receipt </w:t>
      </w:r>
      <w:bookmarkEnd w:id="48"/>
      <w:r w:rsidRPr="005A6CD4">
        <w:rPr>
          <w:i/>
          <w:iCs/>
          <w:sz w:val="24"/>
          <w:szCs w:val="32"/>
        </w:rPr>
        <w:t>is printed.</w:t>
      </w:r>
    </w:p>
    <w:bookmarkEnd w:id="47"/>
    <w:p w14:paraId="6FAC1632"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At any time, cashier can use this function to increase or decrease start amount </w:t>
      </w:r>
    </w:p>
    <w:p w14:paraId="37DC6032" w14:textId="77777777" w:rsidR="00DE05A0" w:rsidRDefault="00DE05A0" w:rsidP="00325720">
      <w:pPr>
        <w:pStyle w:val="ListParagraph"/>
        <w:numPr>
          <w:ilvl w:val="1"/>
          <w:numId w:val="3"/>
        </w:numPr>
        <w:pBdr>
          <w:left w:val="none" w:sz="0" w:space="0" w:color="auto"/>
        </w:pBdr>
        <w:spacing w:before="0" w:after="160" w:line="259" w:lineRule="auto"/>
      </w:pPr>
      <w:bookmarkStart w:id="49" w:name="_Hlk32266055"/>
      <w:r w:rsidRPr="000D5DE4">
        <w:t>Float entry</w:t>
      </w:r>
    </w:p>
    <w:bookmarkEnd w:id="49"/>
    <w:p w14:paraId="1C632486"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Register a float entry to the cash drawer, such as an addition or a change.</w:t>
      </w:r>
    </w:p>
    <w:p w14:paraId="227CF1A9"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A store transaction will be created with the type “</w:t>
      </w:r>
      <w:r w:rsidRPr="005A6CD4">
        <w:rPr>
          <w:b/>
          <w:bCs/>
          <w:i/>
          <w:iCs/>
          <w:sz w:val="24"/>
          <w:szCs w:val="32"/>
        </w:rPr>
        <w:t>Float entry</w:t>
      </w:r>
      <w:r w:rsidRPr="005A6CD4">
        <w:rPr>
          <w:i/>
          <w:iCs/>
          <w:sz w:val="24"/>
          <w:szCs w:val="32"/>
        </w:rPr>
        <w:t>”.</w:t>
      </w:r>
    </w:p>
    <w:p w14:paraId="2E4FB717"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The float entry Receipt is printed.</w:t>
      </w:r>
    </w:p>
    <w:p w14:paraId="432FA6E7" w14:textId="77777777" w:rsidR="00DE05A0" w:rsidRPr="00EC65B7" w:rsidRDefault="00DE05A0" w:rsidP="00325720">
      <w:pPr>
        <w:pStyle w:val="ListParagraph"/>
        <w:numPr>
          <w:ilvl w:val="1"/>
          <w:numId w:val="3"/>
        </w:numPr>
        <w:pBdr>
          <w:left w:val="none" w:sz="0" w:space="0" w:color="auto"/>
        </w:pBdr>
        <w:spacing w:before="0" w:after="160" w:line="259" w:lineRule="auto"/>
      </w:pPr>
      <w:r w:rsidRPr="000D5DE4">
        <w:t>Bank drop</w:t>
      </w:r>
      <w:r>
        <w:t xml:space="preserve"> - </w:t>
      </w:r>
      <w:r w:rsidRPr="00EC65B7">
        <w:t>Safe drop</w:t>
      </w:r>
    </w:p>
    <w:p w14:paraId="1622B294"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Record the amount of money that is sent to the bank or to the safe. Make a cash drop, to reduce the amount of money that is in the cash drawer.</w:t>
      </w:r>
    </w:p>
    <w:p w14:paraId="4C299641"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A store transaction will be created with the type “</w:t>
      </w:r>
      <w:r w:rsidRPr="005A6CD4">
        <w:rPr>
          <w:b/>
          <w:bCs/>
          <w:i/>
          <w:iCs/>
          <w:sz w:val="24"/>
          <w:szCs w:val="32"/>
        </w:rPr>
        <w:t>Bank drop or Safe drop</w:t>
      </w:r>
      <w:r w:rsidRPr="005A6CD4">
        <w:rPr>
          <w:i/>
          <w:iCs/>
          <w:sz w:val="24"/>
          <w:szCs w:val="32"/>
        </w:rPr>
        <w:t>”.</w:t>
      </w:r>
    </w:p>
    <w:p w14:paraId="7276282E"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The Bank drop or Safe drop Receipt is printed.</w:t>
      </w:r>
    </w:p>
    <w:p w14:paraId="39F0747B" w14:textId="77777777" w:rsidR="00DE05A0" w:rsidRPr="007350A1" w:rsidRDefault="00DE05A0" w:rsidP="00325720">
      <w:pPr>
        <w:pStyle w:val="ListParagraph"/>
        <w:numPr>
          <w:ilvl w:val="1"/>
          <w:numId w:val="3"/>
        </w:numPr>
        <w:pBdr>
          <w:left w:val="none" w:sz="0" w:space="0" w:color="auto"/>
        </w:pBdr>
        <w:spacing w:before="0" w:after="160" w:line="259" w:lineRule="auto"/>
      </w:pPr>
      <w:bookmarkStart w:id="50" w:name="_Hlk32266221"/>
      <w:r w:rsidRPr="007350A1">
        <w:t>Tender removal</w:t>
      </w:r>
    </w:p>
    <w:bookmarkEnd w:id="50"/>
    <w:p w14:paraId="58B1719E"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Record the removal of money from the cash drawer.</w:t>
      </w:r>
    </w:p>
    <w:p w14:paraId="2A60998F"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bookmarkStart w:id="51" w:name="_Hlk32266500"/>
      <w:r w:rsidRPr="005A6CD4">
        <w:rPr>
          <w:i/>
          <w:iCs/>
          <w:sz w:val="24"/>
          <w:szCs w:val="32"/>
        </w:rPr>
        <w:t>A store transaction will be created with the type “</w:t>
      </w:r>
      <w:r w:rsidRPr="005A6CD4">
        <w:rPr>
          <w:b/>
          <w:bCs/>
          <w:i/>
          <w:iCs/>
          <w:sz w:val="24"/>
          <w:szCs w:val="32"/>
        </w:rPr>
        <w:t>Tender removal</w:t>
      </w:r>
      <w:r w:rsidRPr="005A6CD4">
        <w:rPr>
          <w:i/>
          <w:iCs/>
          <w:sz w:val="24"/>
          <w:szCs w:val="32"/>
        </w:rPr>
        <w:t>”.</w:t>
      </w:r>
    </w:p>
    <w:p w14:paraId="56EFD0A6"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The Tender removal Receipt is printed.</w:t>
      </w:r>
      <w:bookmarkEnd w:id="51"/>
    </w:p>
    <w:p w14:paraId="49245801" w14:textId="77777777" w:rsidR="00DE05A0" w:rsidRDefault="00DE05A0" w:rsidP="00325720">
      <w:pPr>
        <w:pStyle w:val="ListParagraph"/>
        <w:numPr>
          <w:ilvl w:val="1"/>
          <w:numId w:val="3"/>
        </w:numPr>
        <w:pBdr>
          <w:left w:val="none" w:sz="0" w:space="0" w:color="auto"/>
        </w:pBdr>
        <w:spacing w:before="0" w:after="160" w:line="259" w:lineRule="auto"/>
      </w:pPr>
      <w:bookmarkStart w:id="52" w:name="_Hlk32266516"/>
      <w:r w:rsidRPr="00587C9B">
        <w:t xml:space="preserve">Expense </w:t>
      </w:r>
      <w:bookmarkEnd w:id="52"/>
      <w:r w:rsidRPr="00587C9B">
        <w:t>accounts</w:t>
      </w:r>
    </w:p>
    <w:p w14:paraId="12510731"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Record money that is removed from the cash drawer for an occasional expense.</w:t>
      </w:r>
    </w:p>
    <w:p w14:paraId="498D9AB2"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Cashier will Choose one of preconfigured expense accounts and enter amount and reason code  </w:t>
      </w:r>
    </w:p>
    <w:p w14:paraId="58748BD5"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A store transaction will be created with the type “</w:t>
      </w:r>
      <w:bookmarkStart w:id="53" w:name="_Hlk32266533"/>
      <w:r w:rsidRPr="005A6CD4">
        <w:rPr>
          <w:b/>
          <w:bCs/>
          <w:i/>
          <w:iCs/>
          <w:sz w:val="24"/>
          <w:szCs w:val="32"/>
        </w:rPr>
        <w:t>Expenses</w:t>
      </w:r>
      <w:bookmarkEnd w:id="53"/>
      <w:r w:rsidRPr="005A6CD4">
        <w:rPr>
          <w:i/>
          <w:iCs/>
          <w:sz w:val="24"/>
          <w:szCs w:val="32"/>
        </w:rPr>
        <w:t>”.</w:t>
      </w:r>
    </w:p>
    <w:p w14:paraId="0A255D2C"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The Expenses Receipt is printed.</w:t>
      </w:r>
    </w:p>
    <w:p w14:paraId="56741EF3" w14:textId="77777777" w:rsidR="00DE05A0" w:rsidRDefault="00DE05A0" w:rsidP="00325720">
      <w:pPr>
        <w:pStyle w:val="ListParagraph"/>
        <w:numPr>
          <w:ilvl w:val="1"/>
          <w:numId w:val="3"/>
        </w:numPr>
        <w:pBdr>
          <w:left w:val="none" w:sz="0" w:space="0" w:color="auto"/>
        </w:pBdr>
        <w:spacing w:before="0" w:after="160" w:line="259" w:lineRule="auto"/>
      </w:pPr>
      <w:r>
        <w:t>Income</w:t>
      </w:r>
      <w:r w:rsidRPr="00587C9B">
        <w:t xml:space="preserve"> accounts</w:t>
      </w:r>
    </w:p>
    <w:p w14:paraId="3FD4326F"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Record money that is put into the cash drawer for a reason other than a sale, for example expense changes or any other earning.</w:t>
      </w:r>
    </w:p>
    <w:p w14:paraId="4A9FA437"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Cashier will Choose one of preconfigured </w:t>
      </w:r>
      <w:bookmarkStart w:id="54" w:name="_Hlk32301946"/>
      <w:r w:rsidRPr="005A6CD4">
        <w:rPr>
          <w:i/>
          <w:iCs/>
          <w:sz w:val="24"/>
          <w:szCs w:val="32"/>
        </w:rPr>
        <w:t xml:space="preserve">income </w:t>
      </w:r>
      <w:bookmarkEnd w:id="54"/>
      <w:r w:rsidRPr="005A6CD4">
        <w:rPr>
          <w:i/>
          <w:iCs/>
          <w:sz w:val="24"/>
          <w:szCs w:val="32"/>
        </w:rPr>
        <w:t xml:space="preserve">accounts and enter amount and reason code  </w:t>
      </w:r>
    </w:p>
    <w:p w14:paraId="696BAE4A"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A store transaction will be created with the type “</w:t>
      </w:r>
      <w:r w:rsidRPr="005A6CD4">
        <w:rPr>
          <w:b/>
          <w:bCs/>
          <w:i/>
          <w:iCs/>
          <w:sz w:val="24"/>
          <w:szCs w:val="32"/>
        </w:rPr>
        <w:t>income</w:t>
      </w:r>
      <w:r w:rsidRPr="005A6CD4">
        <w:rPr>
          <w:i/>
          <w:iCs/>
          <w:sz w:val="24"/>
          <w:szCs w:val="32"/>
        </w:rPr>
        <w:t>”.</w:t>
      </w:r>
    </w:p>
    <w:p w14:paraId="630A44B1"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The income Receipt is printed.</w:t>
      </w:r>
    </w:p>
    <w:p w14:paraId="1BFA2527" w14:textId="77777777" w:rsidR="00DE05A0" w:rsidRDefault="00DE05A0" w:rsidP="00325720">
      <w:pPr>
        <w:pStyle w:val="ListParagraph"/>
        <w:numPr>
          <w:ilvl w:val="1"/>
          <w:numId w:val="3"/>
        </w:numPr>
        <w:pBdr>
          <w:left w:val="none" w:sz="0" w:space="0" w:color="auto"/>
        </w:pBdr>
        <w:spacing w:before="0" w:after="160" w:line="259" w:lineRule="auto"/>
      </w:pPr>
      <w:r w:rsidRPr="000D5DE4">
        <w:t>Suspend shift</w:t>
      </w:r>
    </w:p>
    <w:p w14:paraId="666FFD64"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lastRenderedPageBreak/>
        <w:t xml:space="preserve">Suspend shift option used to suspend a current shift and log of POS, when log on again cashier have two options to open new shift or resume a suspended shift </w:t>
      </w:r>
    </w:p>
    <w:p w14:paraId="7158D651" w14:textId="77777777" w:rsidR="00DE05A0" w:rsidRDefault="00DE05A0" w:rsidP="00325720">
      <w:pPr>
        <w:pStyle w:val="ListParagraph"/>
        <w:numPr>
          <w:ilvl w:val="1"/>
          <w:numId w:val="3"/>
        </w:numPr>
        <w:pBdr>
          <w:left w:val="none" w:sz="0" w:space="0" w:color="auto"/>
        </w:pBdr>
        <w:spacing w:before="0" w:after="160" w:line="259" w:lineRule="auto"/>
      </w:pPr>
      <w:r w:rsidRPr="00FB140F">
        <w:t>Print X</w:t>
      </w:r>
    </w:p>
    <w:p w14:paraId="7822DE54"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Through this report manager can view overview of cumulative </w:t>
      </w:r>
      <w:r w:rsidRPr="005A6CD4">
        <w:rPr>
          <w:b/>
          <w:bCs/>
          <w:i/>
          <w:iCs/>
          <w:sz w:val="24"/>
          <w:szCs w:val="32"/>
        </w:rPr>
        <w:t>current</w:t>
      </w:r>
      <w:r w:rsidRPr="005A6CD4">
        <w:rPr>
          <w:i/>
          <w:iCs/>
          <w:sz w:val="24"/>
          <w:szCs w:val="32"/>
        </w:rPr>
        <w:t xml:space="preserve"> shift transactions</w:t>
      </w:r>
    </w:p>
    <w:p w14:paraId="6CB834EC" w14:textId="77777777" w:rsidR="00DE05A0" w:rsidRDefault="00DE05A0" w:rsidP="00325720">
      <w:pPr>
        <w:pStyle w:val="ListParagraph"/>
        <w:numPr>
          <w:ilvl w:val="1"/>
          <w:numId w:val="3"/>
        </w:numPr>
        <w:pBdr>
          <w:left w:val="none" w:sz="0" w:space="0" w:color="auto"/>
        </w:pBdr>
        <w:spacing w:before="0" w:after="160" w:line="259" w:lineRule="auto"/>
      </w:pPr>
      <w:r w:rsidRPr="00FB140F">
        <w:t>Reprint Z</w:t>
      </w:r>
    </w:p>
    <w:p w14:paraId="71D33E0A"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Through this report manager can view overview of cumulative </w:t>
      </w:r>
      <w:r w:rsidRPr="005A6CD4">
        <w:rPr>
          <w:b/>
          <w:bCs/>
          <w:i/>
          <w:iCs/>
          <w:sz w:val="24"/>
          <w:szCs w:val="32"/>
        </w:rPr>
        <w:t>pervious</w:t>
      </w:r>
      <w:r w:rsidRPr="005A6CD4">
        <w:rPr>
          <w:i/>
          <w:iCs/>
          <w:sz w:val="24"/>
          <w:szCs w:val="32"/>
        </w:rPr>
        <w:t xml:space="preserve"> shift transactions and over/short for each tender type </w:t>
      </w:r>
    </w:p>
    <w:p w14:paraId="4FFFECA9"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This report will be printed also when perform close shift </w:t>
      </w:r>
    </w:p>
    <w:p w14:paraId="2826DFF2" w14:textId="77777777" w:rsidR="00DE05A0" w:rsidRDefault="00DE05A0" w:rsidP="00325720">
      <w:pPr>
        <w:pStyle w:val="ListParagraph"/>
        <w:numPr>
          <w:ilvl w:val="1"/>
          <w:numId w:val="3"/>
        </w:numPr>
        <w:pBdr>
          <w:left w:val="none" w:sz="0" w:space="0" w:color="auto"/>
        </w:pBdr>
        <w:spacing w:before="0" w:after="160" w:line="259" w:lineRule="auto"/>
      </w:pPr>
      <w:r w:rsidRPr="000D5DE4">
        <w:t>Blind close shift</w:t>
      </w:r>
    </w:p>
    <w:p w14:paraId="766A0481"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Set the current shift to blind close, and log off the cashier. </w:t>
      </w:r>
    </w:p>
    <w:p w14:paraId="5C3BAE8A"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Reason could be that cashier cannot count drawer at the register.</w:t>
      </w:r>
    </w:p>
    <w:p w14:paraId="78A3D0B3"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In this case Z report will printed and show shortage of total transactions amount because of no tender declaration has been done for current shift </w:t>
      </w:r>
    </w:p>
    <w:p w14:paraId="3F8A6ACC" w14:textId="77777777" w:rsidR="00DE05A0" w:rsidRDefault="00DE05A0" w:rsidP="00325720">
      <w:pPr>
        <w:pStyle w:val="ListParagraph"/>
        <w:numPr>
          <w:ilvl w:val="1"/>
          <w:numId w:val="3"/>
        </w:numPr>
        <w:pBdr>
          <w:left w:val="none" w:sz="0" w:space="0" w:color="auto"/>
        </w:pBdr>
        <w:spacing w:before="0" w:after="160" w:line="259" w:lineRule="auto"/>
      </w:pPr>
      <w:r w:rsidRPr="000D5DE4">
        <w:t>Tender declaration</w:t>
      </w:r>
    </w:p>
    <w:p w14:paraId="3C2FF30B"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This is a typically end of day scenario to release the cash drawer and put the amounts at a save place.</w:t>
      </w:r>
    </w:p>
    <w:p w14:paraId="168BCC28"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Cashier or manager can count contents of the cash drawer and enter the amounts in the tender declaration form </w:t>
      </w:r>
    </w:p>
    <w:p w14:paraId="0C23E83C"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The cashier or manager should confirm that all values are correct to save tendered amount to the database </w:t>
      </w:r>
    </w:p>
    <w:p w14:paraId="58910722"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If cashier or manager open tender declaration form again before closing shift, he will be asked if he wants to clear last tender delectation amounts then perform new tender declaration</w:t>
      </w:r>
    </w:p>
    <w:p w14:paraId="4ECB8C2D" w14:textId="77777777" w:rsidR="00DE05A0" w:rsidRDefault="00DE05A0" w:rsidP="00325720">
      <w:pPr>
        <w:pStyle w:val="ListParagraph"/>
        <w:numPr>
          <w:ilvl w:val="1"/>
          <w:numId w:val="3"/>
        </w:numPr>
        <w:pBdr>
          <w:left w:val="none" w:sz="0" w:space="0" w:color="auto"/>
        </w:pBdr>
        <w:spacing w:before="0" w:after="160" w:line="259" w:lineRule="auto"/>
      </w:pPr>
      <w:r w:rsidRPr="00FB140F">
        <w:t>Close shift</w:t>
      </w:r>
    </w:p>
    <w:p w14:paraId="71CD789B"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A cashier typically closes the register at the end of the day or work shift. This operation closes the current shift and opens a new shift</w:t>
      </w:r>
    </w:p>
    <w:p w14:paraId="7298BF7A" w14:textId="77777777" w:rsidR="00DE05A0" w:rsidRPr="005A6CD4"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 xml:space="preserve">Tender declaration is mandatory step before closing shift, if manager performs close shift without tender declaration, he will be asked to perform tender deceleration </w:t>
      </w:r>
    </w:p>
    <w:p w14:paraId="68F69E2F" w14:textId="77777777" w:rsidR="00DE05A0" w:rsidRDefault="00DE05A0" w:rsidP="00325720">
      <w:pPr>
        <w:pStyle w:val="ListParagraph"/>
        <w:numPr>
          <w:ilvl w:val="1"/>
          <w:numId w:val="3"/>
        </w:numPr>
        <w:pBdr>
          <w:left w:val="none" w:sz="0" w:space="0" w:color="auto"/>
        </w:pBdr>
        <w:spacing w:before="0" w:after="160" w:line="259" w:lineRule="auto"/>
      </w:pPr>
      <w:r w:rsidRPr="00FB140F">
        <w:t>Manage shifts</w:t>
      </w:r>
    </w:p>
    <w:p w14:paraId="4C4D3F8D" w14:textId="62352CC0"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5A6CD4">
        <w:rPr>
          <w:i/>
          <w:iCs/>
          <w:sz w:val="24"/>
          <w:szCs w:val="32"/>
        </w:rPr>
        <w:t>Show a list of active, suspended, and blind closed shifts.</w:t>
      </w:r>
    </w:p>
    <w:p w14:paraId="589E78D1" w14:textId="04A7F56E" w:rsidR="00083FBB" w:rsidRDefault="00083FBB" w:rsidP="00325720">
      <w:pPr>
        <w:pStyle w:val="Heading2"/>
        <w:numPr>
          <w:ilvl w:val="1"/>
          <w:numId w:val="1"/>
        </w:numPr>
      </w:pPr>
      <w:bookmarkStart w:id="55" w:name="_Toc33441491"/>
      <w:r w:rsidRPr="00083FBB">
        <w:t>Discount operations</w:t>
      </w:r>
      <w:bookmarkEnd w:id="55"/>
    </w:p>
    <w:p w14:paraId="293C844B" w14:textId="6F461225" w:rsidR="00DE05A0" w:rsidRDefault="00083FBB" w:rsidP="00DE05A0">
      <w:pPr>
        <w:pStyle w:val="ListParagraph"/>
      </w:pPr>
      <w:r w:rsidRPr="00083FBB">
        <w:t>Description and Priority</w:t>
      </w:r>
    </w:p>
    <w:p w14:paraId="3A7F40D9" w14:textId="6E32FB44" w:rsidR="00083FBB" w:rsidRDefault="00083FBB" w:rsidP="00083FBB">
      <w:pPr>
        <w:pStyle w:val="ListParagraph"/>
      </w:pPr>
      <w:r w:rsidRPr="00083FBB">
        <w:t>Functional Requirements</w:t>
      </w:r>
    </w:p>
    <w:p w14:paraId="42798016" w14:textId="77777777" w:rsidR="00DE05A0" w:rsidRDefault="00DE05A0" w:rsidP="00325720">
      <w:pPr>
        <w:pStyle w:val="ListParagraph"/>
        <w:numPr>
          <w:ilvl w:val="1"/>
          <w:numId w:val="3"/>
        </w:numPr>
        <w:pBdr>
          <w:left w:val="none" w:sz="0" w:space="0" w:color="auto"/>
        </w:pBdr>
        <w:spacing w:before="0" w:after="160" w:line="259" w:lineRule="auto"/>
      </w:pPr>
      <w:r w:rsidRPr="00FB140F">
        <w:lastRenderedPageBreak/>
        <w:t>Line discount amount</w:t>
      </w:r>
    </w:p>
    <w:p w14:paraId="4A33B69D"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bookmarkStart w:id="56" w:name="_Hlk32503008"/>
      <w:r w:rsidRPr="00DE05A0">
        <w:rPr>
          <w:i/>
          <w:iCs/>
          <w:sz w:val="24"/>
          <w:szCs w:val="32"/>
        </w:rPr>
        <w:t>This operation can be used to the discount amount on a specific line.</w:t>
      </w:r>
    </w:p>
    <w:p w14:paraId="3CF19115"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If you've overridden the price and then you use the line discount amount, the system will revert the price back to the original price and apply the line amount discount</w:t>
      </w:r>
    </w:p>
    <w:bookmarkEnd w:id="56"/>
    <w:p w14:paraId="1A57A9A0" w14:textId="77777777" w:rsidR="00DE05A0" w:rsidRDefault="00DE05A0" w:rsidP="00325720">
      <w:pPr>
        <w:pStyle w:val="ListParagraph"/>
        <w:numPr>
          <w:ilvl w:val="1"/>
          <w:numId w:val="3"/>
        </w:numPr>
        <w:pBdr>
          <w:left w:val="none" w:sz="0" w:space="0" w:color="auto"/>
        </w:pBdr>
        <w:spacing w:before="0" w:after="160" w:line="259" w:lineRule="auto"/>
      </w:pPr>
      <w:r>
        <w:t>Line discount percent</w:t>
      </w:r>
    </w:p>
    <w:p w14:paraId="30130E2E"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This operation can be used to the discount percent on a specific line.</w:t>
      </w:r>
    </w:p>
    <w:p w14:paraId="6613D73F"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If you've overridden the price and then you use the line discount percent, the system will revert the price back to the original price and apply the line percent discount</w:t>
      </w:r>
    </w:p>
    <w:p w14:paraId="2235723E" w14:textId="77777777" w:rsidR="00DE05A0" w:rsidRDefault="00DE05A0" w:rsidP="00325720">
      <w:pPr>
        <w:pStyle w:val="ListParagraph"/>
        <w:numPr>
          <w:ilvl w:val="1"/>
          <w:numId w:val="3"/>
        </w:numPr>
        <w:pBdr>
          <w:left w:val="none" w:sz="0" w:space="0" w:color="auto"/>
        </w:pBdr>
        <w:spacing w:before="0" w:after="160" w:line="259" w:lineRule="auto"/>
      </w:pPr>
      <w:r>
        <w:t>Total discount amount</w:t>
      </w:r>
    </w:p>
    <w:p w14:paraId="776C6CA4" w14:textId="77777777"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This operation can be used to apply discount amount on current transaction.</w:t>
      </w:r>
    </w:p>
    <w:p w14:paraId="1590D1A8" w14:textId="77777777" w:rsidR="00DE05A0" w:rsidRDefault="00DE05A0" w:rsidP="00325720">
      <w:pPr>
        <w:pStyle w:val="ListParagraph"/>
        <w:numPr>
          <w:ilvl w:val="1"/>
          <w:numId w:val="3"/>
        </w:numPr>
        <w:pBdr>
          <w:left w:val="none" w:sz="0" w:space="0" w:color="auto"/>
        </w:pBdr>
        <w:spacing w:before="0" w:after="160" w:line="259" w:lineRule="auto"/>
      </w:pPr>
      <w:r>
        <w:t>Total discount percent</w:t>
      </w:r>
    </w:p>
    <w:p w14:paraId="34DE5A36" w14:textId="4E48CE33" w:rsidR="00DE05A0" w:rsidRPr="00DE05A0" w:rsidRDefault="00DE05A0" w:rsidP="00325720">
      <w:pPr>
        <w:pStyle w:val="ListParagraph"/>
        <w:numPr>
          <w:ilvl w:val="2"/>
          <w:numId w:val="4"/>
        </w:numPr>
        <w:pBdr>
          <w:left w:val="none" w:sz="0" w:space="0" w:color="auto"/>
        </w:pBdr>
        <w:spacing w:before="0" w:after="160" w:line="259" w:lineRule="auto"/>
        <w:rPr>
          <w:i/>
          <w:iCs/>
          <w:sz w:val="24"/>
          <w:szCs w:val="32"/>
        </w:rPr>
      </w:pPr>
      <w:r w:rsidRPr="00DE05A0">
        <w:rPr>
          <w:i/>
          <w:iCs/>
          <w:sz w:val="24"/>
          <w:szCs w:val="32"/>
        </w:rPr>
        <w:t>This operation can be used to apply discount percent on current transaction.</w:t>
      </w:r>
    </w:p>
    <w:p w14:paraId="032BB40D" w14:textId="7DA5B25A" w:rsidR="00083FBB" w:rsidRDefault="00083FBB" w:rsidP="00325720">
      <w:pPr>
        <w:pStyle w:val="Heading2"/>
        <w:numPr>
          <w:ilvl w:val="1"/>
          <w:numId w:val="1"/>
        </w:numPr>
      </w:pPr>
      <w:bookmarkStart w:id="57" w:name="_Toc33441492"/>
      <w:r w:rsidRPr="00083FBB">
        <w:t>Customer operations</w:t>
      </w:r>
      <w:bookmarkEnd w:id="57"/>
    </w:p>
    <w:p w14:paraId="2CC74B25" w14:textId="77777777" w:rsidR="00083FBB" w:rsidRDefault="00083FBB" w:rsidP="00083FBB">
      <w:pPr>
        <w:pStyle w:val="ListParagraph"/>
      </w:pPr>
      <w:r w:rsidRPr="00083FBB">
        <w:t>Description and Priority</w:t>
      </w:r>
    </w:p>
    <w:p w14:paraId="731DD1A7" w14:textId="77777777" w:rsidR="00DE05A0" w:rsidRDefault="00083FBB" w:rsidP="00DE05A0">
      <w:pPr>
        <w:pStyle w:val="ListParagraph"/>
      </w:pPr>
      <w:r w:rsidRPr="00083FBB">
        <w:t>Functional Requirements</w:t>
      </w:r>
    </w:p>
    <w:p w14:paraId="616FD190" w14:textId="200B7896" w:rsidR="00DE05A0" w:rsidRDefault="00DE05A0" w:rsidP="00325720">
      <w:pPr>
        <w:pStyle w:val="ListParagraph"/>
        <w:numPr>
          <w:ilvl w:val="1"/>
          <w:numId w:val="3"/>
        </w:numPr>
        <w:pBdr>
          <w:left w:val="none" w:sz="0" w:space="0" w:color="auto"/>
        </w:pBdr>
        <w:spacing w:before="0" w:after="160" w:line="259" w:lineRule="auto"/>
      </w:pPr>
      <w:r w:rsidRPr="00C32F48">
        <w:t xml:space="preserve">Create </w:t>
      </w:r>
      <w:r>
        <w:t>c</w:t>
      </w:r>
      <w:r w:rsidRPr="00C32F48">
        <w:t xml:space="preserve">ustomer </w:t>
      </w:r>
      <w:r>
        <w:t>o</w:t>
      </w:r>
      <w:r w:rsidRPr="00C32F48">
        <w:t>rder</w:t>
      </w:r>
    </w:p>
    <w:p w14:paraId="19C773A8" w14:textId="77777777" w:rsidR="00DE05A0" w:rsidRDefault="00DE05A0" w:rsidP="00325720">
      <w:pPr>
        <w:pStyle w:val="ListParagraph"/>
        <w:numPr>
          <w:ilvl w:val="1"/>
          <w:numId w:val="3"/>
        </w:numPr>
        <w:pBdr>
          <w:left w:val="none" w:sz="0" w:space="0" w:color="auto"/>
        </w:pBdr>
        <w:spacing w:before="0" w:after="160" w:line="259" w:lineRule="auto"/>
      </w:pPr>
      <w:r>
        <w:t>Select customer</w:t>
      </w:r>
    </w:p>
    <w:p w14:paraId="13ACAE8E" w14:textId="77777777" w:rsidR="00DE05A0" w:rsidRDefault="00DE05A0" w:rsidP="00325720">
      <w:pPr>
        <w:pStyle w:val="ListParagraph"/>
        <w:numPr>
          <w:ilvl w:val="1"/>
          <w:numId w:val="3"/>
        </w:numPr>
        <w:pBdr>
          <w:left w:val="none" w:sz="0" w:space="0" w:color="auto"/>
        </w:pBdr>
        <w:spacing w:before="0" w:after="160" w:line="259" w:lineRule="auto"/>
      </w:pPr>
      <w:r>
        <w:t>Clear customer</w:t>
      </w:r>
    </w:p>
    <w:p w14:paraId="62B12BBD" w14:textId="77777777" w:rsidR="00DE05A0" w:rsidRDefault="00DE05A0" w:rsidP="00325720">
      <w:pPr>
        <w:pStyle w:val="ListParagraph"/>
        <w:numPr>
          <w:ilvl w:val="1"/>
          <w:numId w:val="3"/>
        </w:numPr>
        <w:pBdr>
          <w:left w:val="none" w:sz="0" w:space="0" w:color="auto"/>
        </w:pBdr>
        <w:spacing w:before="0" w:after="160" w:line="259" w:lineRule="auto"/>
      </w:pPr>
      <w:r w:rsidRPr="00E07594">
        <w:t>Customer search</w:t>
      </w:r>
    </w:p>
    <w:p w14:paraId="41E7EDAB" w14:textId="77777777" w:rsidR="00DE05A0" w:rsidRDefault="00DE05A0" w:rsidP="00325720">
      <w:pPr>
        <w:pStyle w:val="ListParagraph"/>
        <w:numPr>
          <w:ilvl w:val="1"/>
          <w:numId w:val="3"/>
        </w:numPr>
        <w:pBdr>
          <w:left w:val="none" w:sz="0" w:space="0" w:color="auto"/>
        </w:pBdr>
        <w:spacing w:before="0" w:after="160" w:line="259" w:lineRule="auto"/>
      </w:pPr>
      <w:r>
        <w:t>Create new customer</w:t>
      </w:r>
    </w:p>
    <w:p w14:paraId="79958432" w14:textId="77777777" w:rsidR="00DE05A0" w:rsidRDefault="00DE05A0" w:rsidP="00325720">
      <w:pPr>
        <w:pStyle w:val="ListParagraph"/>
        <w:numPr>
          <w:ilvl w:val="1"/>
          <w:numId w:val="3"/>
        </w:numPr>
        <w:pBdr>
          <w:left w:val="none" w:sz="0" w:space="0" w:color="auto"/>
        </w:pBdr>
        <w:spacing w:before="0" w:after="160" w:line="259" w:lineRule="auto"/>
      </w:pPr>
      <w:r>
        <w:t>Edit Customer</w:t>
      </w:r>
    </w:p>
    <w:p w14:paraId="77FD7283" w14:textId="77777777" w:rsidR="00DE05A0" w:rsidRDefault="00DE05A0" w:rsidP="00325720">
      <w:pPr>
        <w:pStyle w:val="ListParagraph"/>
        <w:numPr>
          <w:ilvl w:val="1"/>
          <w:numId w:val="3"/>
        </w:numPr>
        <w:pBdr>
          <w:left w:val="none" w:sz="0" w:space="0" w:color="auto"/>
        </w:pBdr>
        <w:spacing w:before="0" w:after="160" w:line="259" w:lineRule="auto"/>
      </w:pPr>
      <w:r>
        <w:t>Recall</w:t>
      </w:r>
      <w:r w:rsidRPr="00130B3D">
        <w:t xml:space="preserve"> customer order</w:t>
      </w:r>
    </w:p>
    <w:p w14:paraId="511F11A3" w14:textId="77777777" w:rsidR="00DE05A0" w:rsidRDefault="00DE05A0" w:rsidP="00325720">
      <w:pPr>
        <w:pStyle w:val="ListParagraph"/>
        <w:numPr>
          <w:ilvl w:val="1"/>
          <w:numId w:val="3"/>
        </w:numPr>
        <w:pBdr>
          <w:left w:val="none" w:sz="0" w:space="0" w:color="auto"/>
        </w:pBdr>
        <w:spacing w:before="0" w:after="160" w:line="259" w:lineRule="auto"/>
      </w:pPr>
      <w:r w:rsidRPr="00E07594">
        <w:t>Customer deposit</w:t>
      </w:r>
    </w:p>
    <w:p w14:paraId="697FB2EC" w14:textId="2142D8A6" w:rsidR="00DE05A0" w:rsidRPr="00083FBB" w:rsidRDefault="00DE05A0" w:rsidP="00325720">
      <w:pPr>
        <w:pStyle w:val="ListParagraph"/>
        <w:numPr>
          <w:ilvl w:val="1"/>
          <w:numId w:val="3"/>
        </w:numPr>
        <w:pBdr>
          <w:left w:val="none" w:sz="0" w:space="0" w:color="auto"/>
        </w:pBdr>
        <w:spacing w:before="0" w:after="160" w:line="259" w:lineRule="auto"/>
      </w:pPr>
      <w:r w:rsidRPr="00E47820">
        <w:t>Payments history</w:t>
      </w:r>
    </w:p>
    <w:p w14:paraId="45315D5C" w14:textId="7AE947F1" w:rsidR="00083FBB" w:rsidRDefault="00083FBB" w:rsidP="00325720">
      <w:pPr>
        <w:pStyle w:val="Heading2"/>
        <w:numPr>
          <w:ilvl w:val="1"/>
          <w:numId w:val="1"/>
        </w:numPr>
      </w:pPr>
      <w:bookmarkStart w:id="58" w:name="_Toc33441493"/>
      <w:r w:rsidRPr="00083FBB">
        <w:t>Other operations</w:t>
      </w:r>
      <w:bookmarkEnd w:id="58"/>
    </w:p>
    <w:p w14:paraId="7992897A" w14:textId="7EE0783A" w:rsidR="00083FBB" w:rsidRDefault="00083FBB" w:rsidP="00083FBB">
      <w:pPr>
        <w:pStyle w:val="ListParagraph"/>
      </w:pPr>
      <w:r w:rsidRPr="00083FBB">
        <w:t>Description and Priority</w:t>
      </w:r>
    </w:p>
    <w:p w14:paraId="047138CB" w14:textId="13EB9C53" w:rsidR="00DE05A0" w:rsidRPr="00DE05A0" w:rsidRDefault="00DE05A0" w:rsidP="00DE05A0">
      <w:pPr>
        <w:ind w:firstLine="720"/>
        <w:rPr>
          <w:rFonts w:asciiTheme="majorHAnsi" w:eastAsiaTheme="majorEastAsia" w:hAnsiTheme="majorHAnsi" w:cstheme="majorBidi"/>
          <w:sz w:val="24"/>
          <w:szCs w:val="24"/>
        </w:rPr>
      </w:pPr>
      <w:r w:rsidRPr="00DE05A0">
        <w:rPr>
          <w:rFonts w:asciiTheme="majorHAnsi" w:eastAsiaTheme="majorEastAsia" w:hAnsiTheme="majorHAnsi" w:cstheme="majorBidi"/>
          <w:sz w:val="24"/>
          <w:szCs w:val="24"/>
        </w:rPr>
        <w:t xml:space="preserve">The retail staff is set up and configured in AX, including a password and the address book, which is assigned through the worker record.  Each worker is assigned to a position. Each position is linked to a job which is where the system receives the default POS permissions from. </w:t>
      </w:r>
    </w:p>
    <w:p w14:paraId="6279E6A7" w14:textId="5135D9EF" w:rsidR="00083FBB" w:rsidRDefault="00083FBB" w:rsidP="00083FBB">
      <w:pPr>
        <w:pStyle w:val="ListParagraph"/>
      </w:pPr>
      <w:r w:rsidRPr="00083FBB">
        <w:lastRenderedPageBreak/>
        <w:t>Functional Requirements</w:t>
      </w:r>
    </w:p>
    <w:p w14:paraId="717058E1"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 xml:space="preserve">Log in </w:t>
      </w:r>
    </w:p>
    <w:p w14:paraId="7E0E9676" w14:textId="77777777" w:rsidR="0036102D" w:rsidRPr="0036102D" w:rsidRDefault="0036102D" w:rsidP="00325720">
      <w:pPr>
        <w:pStyle w:val="ListParagraph"/>
        <w:numPr>
          <w:ilvl w:val="2"/>
          <w:numId w:val="3"/>
        </w:numPr>
        <w:pBdr>
          <w:left w:val="none" w:sz="0" w:space="0" w:color="auto"/>
        </w:pBdr>
        <w:spacing w:before="0" w:after="160" w:line="259" w:lineRule="auto"/>
        <w:rPr>
          <w:i/>
          <w:iCs/>
          <w:sz w:val="24"/>
          <w:szCs w:val="32"/>
        </w:rPr>
      </w:pPr>
      <w:r w:rsidRPr="0036102D">
        <w:rPr>
          <w:i/>
          <w:iCs/>
          <w:sz w:val="24"/>
          <w:szCs w:val="32"/>
        </w:rPr>
        <w:t>Manually logging on</w:t>
      </w:r>
    </w:p>
    <w:p w14:paraId="10AF2E46" w14:textId="77777777" w:rsidR="0036102D" w:rsidRPr="0036102D" w:rsidRDefault="0036102D" w:rsidP="00325720">
      <w:pPr>
        <w:pStyle w:val="ListParagraph"/>
        <w:numPr>
          <w:ilvl w:val="2"/>
          <w:numId w:val="3"/>
        </w:numPr>
        <w:pBdr>
          <w:left w:val="none" w:sz="0" w:space="0" w:color="auto"/>
        </w:pBdr>
        <w:spacing w:before="0" w:after="160" w:line="259" w:lineRule="auto"/>
        <w:rPr>
          <w:i/>
          <w:iCs/>
          <w:sz w:val="24"/>
          <w:szCs w:val="32"/>
        </w:rPr>
      </w:pPr>
      <w:r w:rsidRPr="0036102D">
        <w:rPr>
          <w:i/>
          <w:iCs/>
          <w:sz w:val="24"/>
          <w:szCs w:val="32"/>
        </w:rPr>
        <w:t>Scanning a bar code</w:t>
      </w:r>
    </w:p>
    <w:p w14:paraId="2B8EDB38" w14:textId="77777777" w:rsidR="0036102D" w:rsidRPr="0036102D" w:rsidRDefault="0036102D" w:rsidP="00325720">
      <w:pPr>
        <w:pStyle w:val="ListParagraph"/>
        <w:numPr>
          <w:ilvl w:val="2"/>
          <w:numId w:val="3"/>
        </w:numPr>
        <w:pBdr>
          <w:left w:val="none" w:sz="0" w:space="0" w:color="auto"/>
        </w:pBdr>
        <w:spacing w:before="0" w:after="160" w:line="259" w:lineRule="auto"/>
        <w:rPr>
          <w:i/>
          <w:iCs/>
          <w:sz w:val="24"/>
          <w:szCs w:val="32"/>
        </w:rPr>
      </w:pPr>
      <w:r w:rsidRPr="0036102D">
        <w:rPr>
          <w:i/>
          <w:iCs/>
          <w:sz w:val="24"/>
          <w:szCs w:val="32"/>
        </w:rPr>
        <w:t>Swiping a card</w:t>
      </w:r>
    </w:p>
    <w:p w14:paraId="227CB821"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Log off</w:t>
      </w:r>
    </w:p>
    <w:p w14:paraId="6F727BF7" w14:textId="77777777" w:rsidR="0036102D" w:rsidRDefault="0036102D" w:rsidP="00325720">
      <w:pPr>
        <w:pStyle w:val="ListParagraph"/>
        <w:numPr>
          <w:ilvl w:val="2"/>
          <w:numId w:val="3"/>
        </w:numPr>
        <w:pBdr>
          <w:left w:val="none" w:sz="0" w:space="0" w:color="auto"/>
        </w:pBdr>
        <w:spacing w:before="0" w:after="160" w:line="259" w:lineRule="auto"/>
        <w:rPr>
          <w:i/>
          <w:iCs/>
          <w:sz w:val="24"/>
          <w:szCs w:val="32"/>
        </w:rPr>
      </w:pPr>
      <w:r w:rsidRPr="0036102D">
        <w:rPr>
          <w:i/>
          <w:iCs/>
          <w:sz w:val="24"/>
          <w:szCs w:val="32"/>
        </w:rPr>
        <w:t xml:space="preserve">Manually logging off </w:t>
      </w:r>
    </w:p>
    <w:p w14:paraId="03141E81" w14:textId="02E03C35" w:rsidR="0036102D" w:rsidRPr="0036102D" w:rsidRDefault="0036102D" w:rsidP="00325720">
      <w:pPr>
        <w:pStyle w:val="ListParagraph"/>
        <w:numPr>
          <w:ilvl w:val="3"/>
          <w:numId w:val="3"/>
        </w:numPr>
        <w:pBdr>
          <w:left w:val="none" w:sz="0" w:space="0" w:color="auto"/>
        </w:pBdr>
        <w:spacing w:before="0" w:after="160" w:line="259" w:lineRule="auto"/>
        <w:rPr>
          <w:i/>
          <w:iCs/>
          <w:sz w:val="24"/>
          <w:szCs w:val="32"/>
        </w:rPr>
      </w:pPr>
      <w:r w:rsidRPr="0036102D">
        <w:rPr>
          <w:i/>
          <w:iCs/>
          <w:sz w:val="20"/>
          <w:szCs w:val="20"/>
        </w:rPr>
        <w:t>Use the log-off button to lock POS and return back to the log-on screen</w:t>
      </w:r>
    </w:p>
    <w:p w14:paraId="35E2EC8B" w14:textId="65FB68ED" w:rsidR="0036102D" w:rsidRPr="0036102D" w:rsidRDefault="0036102D" w:rsidP="00325720">
      <w:pPr>
        <w:pStyle w:val="ListParagraph"/>
        <w:numPr>
          <w:ilvl w:val="2"/>
          <w:numId w:val="3"/>
        </w:numPr>
        <w:pBdr>
          <w:left w:val="none" w:sz="0" w:space="0" w:color="auto"/>
        </w:pBdr>
        <w:spacing w:before="0" w:after="160" w:line="259" w:lineRule="auto"/>
        <w:rPr>
          <w:i/>
          <w:iCs/>
          <w:sz w:val="24"/>
          <w:szCs w:val="32"/>
        </w:rPr>
      </w:pPr>
      <w:r w:rsidRPr="0036102D">
        <w:rPr>
          <w:i/>
          <w:iCs/>
          <w:sz w:val="24"/>
          <w:szCs w:val="32"/>
        </w:rPr>
        <w:t>Automatically being logged off after each transaction (configuration should be done on POS Registers)</w:t>
      </w:r>
    </w:p>
    <w:p w14:paraId="5D995462" w14:textId="753DBA7D"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i/>
          <w:iCs/>
          <w:sz w:val="24"/>
          <w:szCs w:val="32"/>
        </w:rPr>
        <w:t>Automatically logging off after a certain period of inactive time</w:t>
      </w:r>
      <w:r w:rsidRPr="0036102D">
        <w:rPr>
          <w:sz w:val="24"/>
          <w:szCs w:val="32"/>
        </w:rPr>
        <w:t xml:space="preserve"> </w:t>
      </w:r>
      <w:r w:rsidRPr="0036102D">
        <w:rPr>
          <w:i/>
          <w:iCs/>
          <w:sz w:val="24"/>
          <w:szCs w:val="32"/>
        </w:rPr>
        <w:t>(configuration should be done on POS Registers)</w:t>
      </w:r>
    </w:p>
    <w:p w14:paraId="5E4713CF"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Lock register</w:t>
      </w:r>
    </w:p>
    <w:p w14:paraId="67CFCEBA"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Lock the current POS session, so that it can't be used, but don't sign the current user out.</w:t>
      </w:r>
    </w:p>
    <w:p w14:paraId="2A3AB04E"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Exit POS application</w:t>
      </w:r>
    </w:p>
    <w:p w14:paraId="288A680B" w14:textId="77777777" w:rsidR="0036102D" w:rsidRPr="0036102D" w:rsidRDefault="0036102D" w:rsidP="0036102D">
      <w:pPr>
        <w:spacing w:after="0"/>
        <w:ind w:left="1800"/>
        <w:rPr>
          <w:i/>
          <w:iCs/>
          <w:sz w:val="20"/>
          <w:szCs w:val="20"/>
        </w:rPr>
      </w:pPr>
      <w:r w:rsidRPr="0036102D">
        <w:rPr>
          <w:i/>
          <w:iCs/>
          <w:sz w:val="20"/>
          <w:szCs w:val="20"/>
        </w:rPr>
        <w:t>Use the Exit button to exit POS application which need the user ID and password again to close and cannot closed if any open transaction exists.</w:t>
      </w:r>
    </w:p>
    <w:p w14:paraId="60C64151"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Change password</w:t>
      </w:r>
    </w:p>
    <w:p w14:paraId="30C499AB"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This operation let the cashier change his password from POS session </w:t>
      </w:r>
    </w:p>
    <w:p w14:paraId="0147F56A"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Database connection status</w:t>
      </w:r>
    </w:p>
    <w:p w14:paraId="409E9124"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This operation lets the user view the current connection settings, and switch between online and offline modes if offline mode available for current register </w:t>
      </w:r>
    </w:p>
    <w:p w14:paraId="1E32DD4F"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Inventory lookup</w:t>
      </w:r>
    </w:p>
    <w:p w14:paraId="2060ECBA"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This operation can be used to view on hand inventory for current store and other available stores </w:t>
      </w:r>
    </w:p>
    <w:p w14:paraId="41666AEB"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When cashier use this operation to show other stores on hand, he will the last updated date and time for current on hand </w:t>
      </w:r>
    </w:p>
    <w:p w14:paraId="1120A0ED"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Minimize POS window</w:t>
      </w:r>
    </w:p>
    <w:p w14:paraId="2BCA58A0"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This operation can be user to minimize POS application</w:t>
      </w:r>
    </w:p>
    <w:p w14:paraId="0CB6B244"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Price check</w:t>
      </w:r>
    </w:p>
    <w:p w14:paraId="57E1A0C3" w14:textId="77777777" w:rsidR="0036102D" w:rsidRPr="0036102D" w:rsidRDefault="0036102D" w:rsidP="00325720">
      <w:pPr>
        <w:pStyle w:val="ListParagraph"/>
        <w:numPr>
          <w:ilvl w:val="2"/>
          <w:numId w:val="4"/>
        </w:numPr>
        <w:pBdr>
          <w:left w:val="none" w:sz="0" w:space="0" w:color="auto"/>
        </w:pBdr>
        <w:spacing w:before="0" w:after="160" w:line="259" w:lineRule="auto"/>
        <w:rPr>
          <w:i/>
          <w:iCs/>
          <w:sz w:val="24"/>
          <w:szCs w:val="32"/>
        </w:rPr>
      </w:pPr>
      <w:r w:rsidRPr="0036102D">
        <w:rPr>
          <w:i/>
          <w:iCs/>
          <w:sz w:val="24"/>
          <w:szCs w:val="32"/>
        </w:rPr>
        <w:t xml:space="preserve">To check the price of the product in the point of sale, when user use price check button the system will ask for the item number. </w:t>
      </w:r>
    </w:p>
    <w:p w14:paraId="05E12C50" w14:textId="77777777" w:rsidR="0036102D" w:rsidRPr="0036102D" w:rsidRDefault="0036102D" w:rsidP="00325720">
      <w:pPr>
        <w:pStyle w:val="ListParagraph"/>
        <w:numPr>
          <w:ilvl w:val="2"/>
          <w:numId w:val="4"/>
        </w:numPr>
        <w:pBdr>
          <w:left w:val="none" w:sz="0" w:space="0" w:color="auto"/>
        </w:pBdr>
        <w:spacing w:before="0" w:after="160" w:line="259" w:lineRule="auto"/>
        <w:rPr>
          <w:i/>
          <w:iCs/>
          <w:sz w:val="24"/>
          <w:szCs w:val="32"/>
        </w:rPr>
      </w:pPr>
      <w:r w:rsidRPr="0036102D">
        <w:rPr>
          <w:i/>
          <w:iCs/>
          <w:sz w:val="24"/>
          <w:szCs w:val="32"/>
        </w:rPr>
        <w:t xml:space="preserve">user can manually type item number or scan the bar code for the item, or perform a search. </w:t>
      </w:r>
    </w:p>
    <w:p w14:paraId="2A6DB9E1" w14:textId="77777777" w:rsidR="0036102D" w:rsidRPr="0036102D" w:rsidRDefault="0036102D" w:rsidP="00325720">
      <w:pPr>
        <w:pStyle w:val="ListParagraph"/>
        <w:numPr>
          <w:ilvl w:val="2"/>
          <w:numId w:val="4"/>
        </w:numPr>
        <w:pBdr>
          <w:left w:val="none" w:sz="0" w:space="0" w:color="auto"/>
        </w:pBdr>
        <w:spacing w:before="0" w:after="160" w:line="259" w:lineRule="auto"/>
        <w:rPr>
          <w:i/>
          <w:iCs/>
          <w:sz w:val="24"/>
          <w:szCs w:val="32"/>
        </w:rPr>
      </w:pPr>
      <w:r w:rsidRPr="0036102D">
        <w:rPr>
          <w:i/>
          <w:iCs/>
          <w:sz w:val="24"/>
          <w:szCs w:val="32"/>
        </w:rPr>
        <w:lastRenderedPageBreak/>
        <w:t xml:space="preserve">When the product is found, the point of sale will display the price of the item </w:t>
      </w:r>
    </w:p>
    <w:p w14:paraId="4E80A4C9" w14:textId="77777777" w:rsidR="0036102D" w:rsidRPr="0036102D" w:rsidRDefault="0036102D" w:rsidP="00325720">
      <w:pPr>
        <w:pStyle w:val="ListParagraph"/>
        <w:numPr>
          <w:ilvl w:val="2"/>
          <w:numId w:val="4"/>
        </w:numPr>
        <w:pBdr>
          <w:left w:val="none" w:sz="0" w:space="0" w:color="auto"/>
        </w:pBdr>
        <w:spacing w:before="0" w:after="160" w:line="259" w:lineRule="auto"/>
        <w:rPr>
          <w:i/>
          <w:iCs/>
          <w:sz w:val="24"/>
          <w:szCs w:val="32"/>
        </w:rPr>
      </w:pPr>
      <w:bookmarkStart w:id="59" w:name="_Hlk32483707"/>
      <w:r w:rsidRPr="0036102D">
        <w:rPr>
          <w:i/>
          <w:iCs/>
          <w:sz w:val="24"/>
          <w:szCs w:val="32"/>
        </w:rPr>
        <w:t xml:space="preserve">user can optionally add the product to the current transaction.  </w:t>
      </w:r>
    </w:p>
    <w:bookmarkEnd w:id="59"/>
    <w:p w14:paraId="383E87C4"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Product search</w:t>
      </w:r>
    </w:p>
    <w:p w14:paraId="51EB2E63" w14:textId="77777777" w:rsidR="0036102D" w:rsidRPr="0036102D" w:rsidRDefault="0036102D" w:rsidP="00325720">
      <w:pPr>
        <w:pStyle w:val="ListParagraph"/>
        <w:numPr>
          <w:ilvl w:val="2"/>
          <w:numId w:val="4"/>
        </w:numPr>
        <w:pBdr>
          <w:left w:val="none" w:sz="0" w:space="0" w:color="auto"/>
        </w:pBdr>
        <w:spacing w:before="0" w:after="160" w:line="259" w:lineRule="auto"/>
        <w:rPr>
          <w:sz w:val="24"/>
          <w:szCs w:val="32"/>
        </w:rPr>
      </w:pPr>
      <w:r w:rsidRPr="0036102D">
        <w:rPr>
          <w:sz w:val="24"/>
          <w:szCs w:val="32"/>
        </w:rPr>
        <w:t>To search for specific item using barcode, item number or product name</w:t>
      </w:r>
    </w:p>
    <w:p w14:paraId="465F710B" w14:textId="77777777" w:rsidR="0036102D" w:rsidRPr="0036102D" w:rsidRDefault="0036102D" w:rsidP="00325720">
      <w:pPr>
        <w:pStyle w:val="ListParagraph"/>
        <w:numPr>
          <w:ilvl w:val="2"/>
          <w:numId w:val="4"/>
        </w:numPr>
        <w:pBdr>
          <w:left w:val="none" w:sz="0" w:space="0" w:color="auto"/>
        </w:pBdr>
        <w:spacing w:before="0" w:after="160" w:line="259" w:lineRule="auto"/>
        <w:rPr>
          <w:sz w:val="24"/>
          <w:szCs w:val="32"/>
        </w:rPr>
      </w:pPr>
      <w:r w:rsidRPr="0036102D">
        <w:rPr>
          <w:sz w:val="24"/>
          <w:szCs w:val="32"/>
        </w:rPr>
        <w:t xml:space="preserve"> When click product search button this will open new screen that contains all product details (Item number, Name, Categories and price)</w:t>
      </w:r>
    </w:p>
    <w:p w14:paraId="56808E1C" w14:textId="77777777" w:rsidR="0036102D" w:rsidRPr="0036102D" w:rsidRDefault="0036102D" w:rsidP="00325720">
      <w:pPr>
        <w:pStyle w:val="ListParagraph"/>
        <w:numPr>
          <w:ilvl w:val="2"/>
          <w:numId w:val="4"/>
        </w:numPr>
        <w:pBdr>
          <w:left w:val="none" w:sz="0" w:space="0" w:color="auto"/>
        </w:pBdr>
        <w:spacing w:before="0" w:after="160" w:line="259" w:lineRule="auto"/>
        <w:rPr>
          <w:sz w:val="24"/>
          <w:szCs w:val="32"/>
        </w:rPr>
      </w:pPr>
      <w:r w:rsidRPr="0036102D">
        <w:rPr>
          <w:sz w:val="24"/>
          <w:szCs w:val="32"/>
        </w:rPr>
        <w:t xml:space="preserve">User can optionally add the product to the current transaction or view more detail about product.  </w:t>
      </w:r>
    </w:p>
    <w:p w14:paraId="1CD89D38"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Show journal</w:t>
      </w:r>
    </w:p>
    <w:p w14:paraId="3D14270A"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Show the store journal. cashier can view transactions, reprint receipts and gift receipts, and recall for return.</w:t>
      </w:r>
    </w:p>
    <w:p w14:paraId="492A7F3A"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View reports</w:t>
      </w:r>
    </w:p>
    <w:p w14:paraId="7E5FB0AE"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Show the available reports for current user </w:t>
      </w:r>
    </w:p>
    <w:p w14:paraId="3809F088" w14:textId="77777777" w:rsidR="0036102D" w:rsidRPr="0036102D" w:rsidRDefault="0036102D" w:rsidP="00325720">
      <w:pPr>
        <w:pStyle w:val="ListParagraph"/>
        <w:numPr>
          <w:ilvl w:val="1"/>
          <w:numId w:val="3"/>
        </w:numPr>
        <w:pBdr>
          <w:left w:val="none" w:sz="0" w:space="0" w:color="auto"/>
        </w:pBdr>
        <w:spacing w:before="0" w:after="160" w:line="259" w:lineRule="auto"/>
      </w:pPr>
      <w:r w:rsidRPr="0036102D">
        <w:t xml:space="preserve">Print shelf label </w:t>
      </w:r>
    </w:p>
    <w:p w14:paraId="705D6BD8"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This operation can be used to print shelf label for one or more product with predefined design and latest price and product details</w:t>
      </w:r>
    </w:p>
    <w:p w14:paraId="19F6867C" w14:textId="77777777" w:rsidR="0036102D" w:rsidRPr="00083FBB" w:rsidRDefault="0036102D" w:rsidP="0036102D">
      <w:pPr>
        <w:ind w:left="1080"/>
      </w:pPr>
    </w:p>
    <w:p w14:paraId="22AF72B3" w14:textId="62EC9AA6" w:rsidR="00083FBB" w:rsidRDefault="00083FBB" w:rsidP="00325720">
      <w:pPr>
        <w:pStyle w:val="Heading2"/>
        <w:numPr>
          <w:ilvl w:val="1"/>
          <w:numId w:val="1"/>
        </w:numPr>
      </w:pPr>
      <w:bookmarkStart w:id="60" w:name="_Toc33441494"/>
      <w:r w:rsidRPr="00083FBB">
        <w:t>Time clock operations</w:t>
      </w:r>
      <w:bookmarkEnd w:id="60"/>
    </w:p>
    <w:p w14:paraId="5346BD2E" w14:textId="33B04160" w:rsidR="00083FBB" w:rsidRDefault="00083FBB" w:rsidP="00083FBB">
      <w:pPr>
        <w:pStyle w:val="ListParagraph"/>
      </w:pPr>
      <w:r w:rsidRPr="00083FBB">
        <w:t>Description and Priority</w:t>
      </w:r>
    </w:p>
    <w:p w14:paraId="0BC8DDD7" w14:textId="186DB342" w:rsidR="0036102D" w:rsidRPr="0036102D" w:rsidRDefault="0036102D" w:rsidP="0036102D">
      <w:pPr>
        <w:ind w:firstLine="720"/>
        <w:rPr>
          <w:i/>
          <w:iCs/>
        </w:rPr>
      </w:pPr>
      <w:r w:rsidRPr="0036102D">
        <w:rPr>
          <w:rFonts w:asciiTheme="majorHAnsi" w:eastAsiaTheme="majorEastAsia" w:hAnsiTheme="majorHAnsi" w:cstheme="majorBidi"/>
          <w:sz w:val="24"/>
          <w:szCs w:val="24"/>
        </w:rPr>
        <w:t>The</w:t>
      </w:r>
      <w:r w:rsidRPr="0036102D">
        <w:rPr>
          <w:i/>
          <w:iCs/>
        </w:rPr>
        <w:t xml:space="preserve"> time clock in the point of sale allows for two operations. </w:t>
      </w:r>
    </w:p>
    <w:p w14:paraId="29F5BC54" w14:textId="4382B65B" w:rsidR="00083FBB" w:rsidRDefault="00083FBB" w:rsidP="00083FBB">
      <w:pPr>
        <w:pStyle w:val="ListParagraph"/>
      </w:pPr>
      <w:r w:rsidRPr="00083FBB">
        <w:t>Functional Requirements</w:t>
      </w:r>
    </w:p>
    <w:p w14:paraId="242B3CA0"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 xml:space="preserve">A cashier will use the time clock operation for logging in times for clock-in, clock-out, and registering for breaks. </w:t>
      </w:r>
    </w:p>
    <w:p w14:paraId="089A9090" w14:textId="72BDF16A"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Managers can use the view time clock entries function to see the time transactions for the entire staff for a specific period.</w:t>
      </w:r>
    </w:p>
    <w:p w14:paraId="362C528B" w14:textId="0FB5B8CE" w:rsidR="00083FBB" w:rsidRDefault="00083FBB" w:rsidP="00325720">
      <w:pPr>
        <w:pStyle w:val="Heading2"/>
        <w:numPr>
          <w:ilvl w:val="1"/>
          <w:numId w:val="1"/>
        </w:numPr>
      </w:pPr>
      <w:bookmarkStart w:id="61" w:name="_Toc33441495"/>
      <w:r w:rsidRPr="00083FBB">
        <w:t>To be consider</w:t>
      </w:r>
      <w:bookmarkEnd w:id="61"/>
    </w:p>
    <w:p w14:paraId="36C28EC0" w14:textId="77777777" w:rsidR="00083FBB" w:rsidRDefault="00083FBB" w:rsidP="00083FBB">
      <w:pPr>
        <w:pStyle w:val="ListParagraph"/>
      </w:pPr>
      <w:r w:rsidRPr="00083FBB">
        <w:t>Description and Priority</w:t>
      </w:r>
    </w:p>
    <w:p w14:paraId="259A3E25" w14:textId="77777777" w:rsidR="0036102D" w:rsidRDefault="00083FBB" w:rsidP="00083FBB">
      <w:pPr>
        <w:pStyle w:val="ListParagraph"/>
      </w:pPr>
      <w:r w:rsidRPr="00083FBB">
        <w:t>Functional Requirements</w:t>
      </w:r>
    </w:p>
    <w:p w14:paraId="294ECEBC"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Loyalty program</w:t>
      </w:r>
    </w:p>
    <w:p w14:paraId="4F5DCC1A"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Gift cards</w:t>
      </w:r>
    </w:p>
    <w:p w14:paraId="5C6BD810"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Kits</w:t>
      </w:r>
    </w:p>
    <w:p w14:paraId="304CB6C1"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t>Product Variants</w:t>
      </w:r>
    </w:p>
    <w:p w14:paraId="0A0BD4E5" w14:textId="77777777" w:rsidR="0036102D" w:rsidRPr="0036102D" w:rsidRDefault="0036102D" w:rsidP="00325720">
      <w:pPr>
        <w:pStyle w:val="ListParagraph"/>
        <w:numPr>
          <w:ilvl w:val="2"/>
          <w:numId w:val="3"/>
        </w:numPr>
        <w:pBdr>
          <w:left w:val="none" w:sz="0" w:space="0" w:color="auto"/>
        </w:pBdr>
        <w:spacing w:before="0" w:after="160" w:line="259" w:lineRule="auto"/>
        <w:rPr>
          <w:sz w:val="24"/>
          <w:szCs w:val="32"/>
        </w:rPr>
      </w:pPr>
      <w:r w:rsidRPr="0036102D">
        <w:rPr>
          <w:sz w:val="24"/>
          <w:szCs w:val="32"/>
        </w:rPr>
        <w:lastRenderedPageBreak/>
        <w:t xml:space="preserve">Table management for café and restaurants </w:t>
      </w:r>
    </w:p>
    <w:p w14:paraId="3EE93B9C" w14:textId="3EE656BC" w:rsidR="00ED2860" w:rsidRPr="00083FBB" w:rsidRDefault="00ED2860" w:rsidP="00083FBB">
      <w:pPr>
        <w:pStyle w:val="ListParagraph"/>
      </w:pPr>
      <w:r>
        <w:br w:type="page"/>
      </w:r>
    </w:p>
    <w:p w14:paraId="597725DA" w14:textId="2896DEAC" w:rsidR="0012463F" w:rsidRDefault="0012463F" w:rsidP="00325720">
      <w:pPr>
        <w:pStyle w:val="Heading1"/>
        <w:numPr>
          <w:ilvl w:val="0"/>
          <w:numId w:val="1"/>
        </w:numPr>
      </w:pPr>
      <w:bookmarkStart w:id="62" w:name="_Toc33441496"/>
      <w:r w:rsidRPr="0012463F">
        <w:lastRenderedPageBreak/>
        <w:t xml:space="preserve">External Interface </w:t>
      </w:r>
      <w:r w:rsidR="005838C6">
        <w:t>r</w:t>
      </w:r>
      <w:r w:rsidRPr="0012463F">
        <w:t>equirements</w:t>
      </w:r>
      <w:bookmarkEnd w:id="62"/>
    </w:p>
    <w:p w14:paraId="1BB9AAA5" w14:textId="1F2FD008" w:rsidR="00247C17" w:rsidRDefault="00247C17" w:rsidP="00325720">
      <w:pPr>
        <w:pStyle w:val="Heading2"/>
        <w:numPr>
          <w:ilvl w:val="1"/>
          <w:numId w:val="1"/>
        </w:numPr>
      </w:pPr>
      <w:bookmarkStart w:id="63" w:name="_Toc26969073"/>
      <w:bookmarkStart w:id="64" w:name="_Toc33441497"/>
      <w:r w:rsidRPr="00ED2860">
        <w:t>User Interfaces</w:t>
      </w:r>
      <w:bookmarkEnd w:id="63"/>
      <w:bookmarkEnd w:id="64"/>
    </w:p>
    <w:p w14:paraId="084C80E0" w14:textId="66C66EE6" w:rsidR="0002195D" w:rsidRDefault="0002195D" w:rsidP="0002195D">
      <w:pPr>
        <w:pStyle w:val="ListParagraph"/>
      </w:pPr>
      <w:r>
        <w:t>Point of sale (POS)</w:t>
      </w:r>
    </w:p>
    <w:p w14:paraId="5A5E1360" w14:textId="77777777" w:rsidR="0002195D" w:rsidRDefault="0002195D" w:rsidP="00325720">
      <w:pPr>
        <w:pStyle w:val="ListParagraph"/>
        <w:numPr>
          <w:ilvl w:val="3"/>
          <w:numId w:val="1"/>
        </w:numPr>
      </w:pPr>
      <w:r>
        <w:t>Customer pane</w:t>
      </w:r>
    </w:p>
    <w:p w14:paraId="661A346C" w14:textId="77777777" w:rsidR="0002195D" w:rsidRDefault="0002195D" w:rsidP="00325720">
      <w:pPr>
        <w:pStyle w:val="ListParagraph"/>
        <w:numPr>
          <w:ilvl w:val="3"/>
          <w:numId w:val="1"/>
        </w:numPr>
      </w:pPr>
      <w:r>
        <w:t xml:space="preserve">Functions Button </w:t>
      </w:r>
    </w:p>
    <w:p w14:paraId="1659F851" w14:textId="77777777" w:rsidR="0002195D" w:rsidRDefault="0002195D" w:rsidP="00325720">
      <w:pPr>
        <w:pStyle w:val="ListParagraph"/>
        <w:numPr>
          <w:ilvl w:val="3"/>
          <w:numId w:val="1"/>
        </w:numPr>
      </w:pPr>
      <w:r>
        <w:t>Receipt pane</w:t>
      </w:r>
    </w:p>
    <w:p w14:paraId="1497F02E" w14:textId="77777777" w:rsidR="0002195D" w:rsidRDefault="0002195D" w:rsidP="00325720">
      <w:pPr>
        <w:pStyle w:val="ListParagraph"/>
        <w:numPr>
          <w:ilvl w:val="3"/>
          <w:numId w:val="1"/>
        </w:numPr>
      </w:pPr>
      <w:r>
        <w:t>Total pane</w:t>
      </w:r>
    </w:p>
    <w:p w14:paraId="23E5C365" w14:textId="77777777" w:rsidR="0002195D" w:rsidRDefault="0002195D" w:rsidP="00325720">
      <w:pPr>
        <w:pStyle w:val="ListParagraph"/>
        <w:numPr>
          <w:ilvl w:val="3"/>
          <w:numId w:val="1"/>
        </w:numPr>
      </w:pPr>
      <w:r>
        <w:t xml:space="preserve">Payment buttons </w:t>
      </w:r>
    </w:p>
    <w:p w14:paraId="65996B95" w14:textId="5BB57246" w:rsidR="0002195D" w:rsidRPr="0002195D" w:rsidRDefault="0002195D" w:rsidP="00325720">
      <w:pPr>
        <w:pStyle w:val="ListParagraph"/>
        <w:numPr>
          <w:ilvl w:val="3"/>
          <w:numId w:val="1"/>
        </w:numPr>
      </w:pPr>
      <w:r>
        <w:t>POS Button configuration</w:t>
      </w:r>
    </w:p>
    <w:p w14:paraId="3C43E8C9" w14:textId="727CCCD2" w:rsidR="00247C17" w:rsidRDefault="00247C17" w:rsidP="00325720">
      <w:pPr>
        <w:pStyle w:val="Heading2"/>
        <w:numPr>
          <w:ilvl w:val="1"/>
          <w:numId w:val="1"/>
        </w:numPr>
      </w:pPr>
      <w:bookmarkStart w:id="65" w:name="_Toc439994684"/>
      <w:bookmarkStart w:id="66" w:name="_Toc26969074"/>
      <w:bookmarkStart w:id="67" w:name="_Toc33441498"/>
      <w:r w:rsidRPr="00ED2860">
        <w:t>Hardware Interfaces</w:t>
      </w:r>
      <w:bookmarkEnd w:id="65"/>
      <w:bookmarkEnd w:id="66"/>
      <w:bookmarkEnd w:id="67"/>
    </w:p>
    <w:p w14:paraId="43DED936" w14:textId="04AFC8C2" w:rsidR="00813CC8" w:rsidRDefault="00813CC8" w:rsidP="00325720">
      <w:pPr>
        <w:pStyle w:val="ListParagraph"/>
        <w:numPr>
          <w:ilvl w:val="3"/>
          <w:numId w:val="1"/>
        </w:numPr>
      </w:pPr>
      <w:r w:rsidRPr="00813CC8">
        <w:t>Hardware Station</w:t>
      </w:r>
    </w:p>
    <w:p w14:paraId="7A1F2A38" w14:textId="0A9FAE36" w:rsidR="000C5A4E" w:rsidRDefault="000C5A4E" w:rsidP="00325720">
      <w:pPr>
        <w:pStyle w:val="Quote"/>
        <w:numPr>
          <w:ilvl w:val="0"/>
          <w:numId w:val="2"/>
        </w:numPr>
      </w:pPr>
      <w:r w:rsidRPr="000C5A4E">
        <w:t>The Hardware Station is a hardware device service for OPOS and windows retail related devices</w:t>
      </w:r>
    </w:p>
    <w:p w14:paraId="2AEAF182" w14:textId="38276989" w:rsidR="000C5A4E" w:rsidRDefault="000C5A4E" w:rsidP="00325720">
      <w:pPr>
        <w:pStyle w:val="Quote"/>
        <w:numPr>
          <w:ilvl w:val="0"/>
          <w:numId w:val="2"/>
        </w:numPr>
      </w:pPr>
      <w:r>
        <w:t>The devices should be supported are:</w:t>
      </w:r>
    </w:p>
    <w:p w14:paraId="26D791D7" w14:textId="3C933E97" w:rsidR="00DC2C43" w:rsidRPr="00DC2C43" w:rsidRDefault="00DC2C43" w:rsidP="00325720">
      <w:pPr>
        <w:pStyle w:val="Quote"/>
        <w:numPr>
          <w:ilvl w:val="1"/>
          <w:numId w:val="2"/>
        </w:numPr>
        <w:spacing w:before="0" w:after="0"/>
      </w:pPr>
      <w:r w:rsidRPr="00DC2C43">
        <w:t>Cash drawers</w:t>
      </w:r>
    </w:p>
    <w:p w14:paraId="3702B834" w14:textId="41082395" w:rsidR="00DC2C43" w:rsidRPr="00DC2C43" w:rsidRDefault="00DC2C43" w:rsidP="00325720">
      <w:pPr>
        <w:pStyle w:val="Quote"/>
        <w:numPr>
          <w:ilvl w:val="1"/>
          <w:numId w:val="2"/>
        </w:numPr>
        <w:spacing w:before="0" w:after="0"/>
      </w:pPr>
      <w:r w:rsidRPr="00DC2C43">
        <w:t>Receipt printers</w:t>
      </w:r>
    </w:p>
    <w:p w14:paraId="7E616739" w14:textId="46441786" w:rsidR="00DC2C43" w:rsidRDefault="00DC2C43" w:rsidP="00325720">
      <w:pPr>
        <w:pStyle w:val="Quote"/>
        <w:numPr>
          <w:ilvl w:val="1"/>
          <w:numId w:val="2"/>
        </w:numPr>
        <w:spacing w:before="0" w:after="0"/>
      </w:pPr>
      <w:r w:rsidRPr="00DC2C43">
        <w:t>Line or pole displays</w:t>
      </w:r>
    </w:p>
    <w:p w14:paraId="3D4743C0" w14:textId="42DB0FDE" w:rsidR="00DC2C43" w:rsidRPr="00DC2C43" w:rsidRDefault="00DC2C43" w:rsidP="00325720">
      <w:pPr>
        <w:pStyle w:val="Quote"/>
        <w:numPr>
          <w:ilvl w:val="1"/>
          <w:numId w:val="2"/>
        </w:numPr>
        <w:spacing w:before="0" w:after="0"/>
      </w:pPr>
      <w:r w:rsidRPr="00DC2C43">
        <w:t>Bar code scanners</w:t>
      </w:r>
    </w:p>
    <w:p w14:paraId="79C1E8B8" w14:textId="14A69C3F" w:rsidR="00DC2C43" w:rsidRPr="00DC2C43" w:rsidRDefault="00DC2C43" w:rsidP="00325720">
      <w:pPr>
        <w:pStyle w:val="Quote"/>
        <w:numPr>
          <w:ilvl w:val="1"/>
          <w:numId w:val="2"/>
        </w:numPr>
        <w:spacing w:before="0" w:after="0"/>
      </w:pPr>
      <w:r w:rsidRPr="00DC2C43">
        <w:t>Dual displays (with a second monitor that faces the customer)</w:t>
      </w:r>
    </w:p>
    <w:p w14:paraId="3C607A57" w14:textId="77777777" w:rsidR="00DC2C43" w:rsidRPr="00DC2C43" w:rsidRDefault="00DC2C43" w:rsidP="00325720">
      <w:pPr>
        <w:pStyle w:val="Quote"/>
        <w:numPr>
          <w:ilvl w:val="1"/>
          <w:numId w:val="2"/>
        </w:numPr>
        <w:spacing w:before="0" w:after="0"/>
      </w:pPr>
      <w:r w:rsidRPr="00DC2C43">
        <w:t>Keyboards</w:t>
      </w:r>
    </w:p>
    <w:p w14:paraId="1F09D428" w14:textId="703933B7" w:rsidR="00DC2C43" w:rsidRPr="00DC2C43" w:rsidRDefault="00DC2C43" w:rsidP="00325720">
      <w:pPr>
        <w:pStyle w:val="Quote"/>
        <w:numPr>
          <w:ilvl w:val="1"/>
          <w:numId w:val="2"/>
        </w:numPr>
        <w:spacing w:before="0" w:after="0"/>
      </w:pPr>
      <w:r w:rsidRPr="00DC2C43">
        <w:t>MSRs</w:t>
      </w:r>
      <w:r>
        <w:t xml:space="preserve"> (</w:t>
      </w:r>
      <w:r w:rsidRPr="00DC2C43">
        <w:t>Magnetic Stripe Card</w:t>
      </w:r>
      <w:r>
        <w:t>)</w:t>
      </w:r>
    </w:p>
    <w:p w14:paraId="03F2373B" w14:textId="0107207A" w:rsidR="00DC2C43" w:rsidRPr="00DC2C43" w:rsidRDefault="00DC2C43" w:rsidP="00325720">
      <w:pPr>
        <w:pStyle w:val="Quote"/>
        <w:numPr>
          <w:ilvl w:val="1"/>
          <w:numId w:val="2"/>
        </w:numPr>
        <w:spacing w:before="0" w:after="0"/>
      </w:pPr>
      <w:r w:rsidRPr="00DC2C43">
        <w:t>Scales</w:t>
      </w:r>
    </w:p>
    <w:p w14:paraId="7E3D7A11" w14:textId="009EAA82" w:rsidR="00DC2C43" w:rsidRPr="00DC2C43" w:rsidRDefault="00DC2C43" w:rsidP="00325720">
      <w:pPr>
        <w:pStyle w:val="Quote"/>
        <w:numPr>
          <w:ilvl w:val="1"/>
          <w:numId w:val="2"/>
        </w:numPr>
        <w:spacing w:before="0" w:after="0"/>
      </w:pPr>
      <w:r w:rsidRPr="00DC2C43">
        <w:t>Key locks (keyboard locks for manager override keys)</w:t>
      </w:r>
    </w:p>
    <w:p w14:paraId="6A784BD9" w14:textId="05BAAA7D" w:rsidR="00DC2C43" w:rsidRPr="00DC2C43" w:rsidRDefault="00DC2C43" w:rsidP="00325720">
      <w:pPr>
        <w:pStyle w:val="Quote"/>
        <w:numPr>
          <w:ilvl w:val="1"/>
          <w:numId w:val="2"/>
        </w:numPr>
        <w:spacing w:before="0" w:after="0"/>
      </w:pPr>
      <w:r w:rsidRPr="00DC2C43">
        <w:t>PIN pads</w:t>
      </w:r>
    </w:p>
    <w:p w14:paraId="564A539D" w14:textId="77777777" w:rsidR="00DC2C43" w:rsidRPr="00DC2C43" w:rsidRDefault="00DC2C43" w:rsidP="00DC2C43"/>
    <w:p w14:paraId="605545A3" w14:textId="24042D60" w:rsidR="00247C17" w:rsidRPr="00D109E9" w:rsidRDefault="00247C17" w:rsidP="00325720">
      <w:pPr>
        <w:pStyle w:val="Heading2"/>
        <w:numPr>
          <w:ilvl w:val="1"/>
          <w:numId w:val="1"/>
        </w:numPr>
      </w:pPr>
      <w:bookmarkStart w:id="68" w:name="_Toc33441499"/>
      <w:r w:rsidRPr="00D109E9">
        <w:t>Software Interfaces</w:t>
      </w:r>
      <w:bookmarkEnd w:id="68"/>
    </w:p>
    <w:p w14:paraId="4F4D714C" w14:textId="482FEB13" w:rsidR="000C5A4E" w:rsidRPr="000C5A4E" w:rsidRDefault="000C5A4E" w:rsidP="000C5A4E">
      <w:r w:rsidRPr="000C5A4E">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w:t>
      </w:r>
      <w:r w:rsidRPr="000C5A4E">
        <w:lastRenderedPageBreak/>
        <w:t>components. If the data sharing mechanism must be implemented in a specific way (for example, use of a global data area in a multitasking operating system), specify this as an implementation constraint.&gt;</w:t>
      </w:r>
    </w:p>
    <w:p w14:paraId="41455423" w14:textId="263C8526" w:rsidR="00247C17" w:rsidRPr="00D109E9" w:rsidRDefault="00247C17" w:rsidP="00325720">
      <w:pPr>
        <w:pStyle w:val="Heading2"/>
        <w:numPr>
          <w:ilvl w:val="1"/>
          <w:numId w:val="1"/>
        </w:numPr>
      </w:pPr>
      <w:bookmarkStart w:id="69" w:name="_Toc33441500"/>
      <w:r w:rsidRPr="00D109E9">
        <w:t>Communications Interfaces</w:t>
      </w:r>
      <w:bookmarkEnd w:id="69"/>
    </w:p>
    <w:p w14:paraId="1B6B2EF8" w14:textId="77777777" w:rsidR="000C5A4E" w:rsidRDefault="000C5A4E" w:rsidP="000C5A4E">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ACCBC92" w14:textId="77777777" w:rsidR="000C5A4E" w:rsidRPr="000C5A4E" w:rsidRDefault="000C5A4E" w:rsidP="000C5A4E"/>
    <w:p w14:paraId="717FE4AD" w14:textId="77777777" w:rsidR="00ED2860" w:rsidRDefault="00ED2860">
      <w:pPr>
        <w:rPr>
          <w:rFonts w:asciiTheme="majorHAnsi" w:eastAsiaTheme="majorEastAsia" w:hAnsiTheme="majorHAnsi" w:cstheme="majorBidi"/>
          <w:caps/>
          <w:spacing w:val="10"/>
          <w:sz w:val="32"/>
          <w:szCs w:val="36"/>
        </w:rPr>
      </w:pPr>
      <w:r>
        <w:br w:type="page"/>
      </w:r>
    </w:p>
    <w:p w14:paraId="5D2CA66D" w14:textId="14A0A252" w:rsidR="0012463F" w:rsidRDefault="0012463F" w:rsidP="00325720">
      <w:pPr>
        <w:pStyle w:val="Heading1"/>
        <w:numPr>
          <w:ilvl w:val="0"/>
          <w:numId w:val="1"/>
        </w:numPr>
      </w:pPr>
      <w:bookmarkStart w:id="70" w:name="_Toc33441501"/>
      <w:r w:rsidRPr="0012463F">
        <w:lastRenderedPageBreak/>
        <w:t xml:space="preserve">Other Nonfunctional </w:t>
      </w:r>
      <w:r w:rsidR="005838C6">
        <w:t>r</w:t>
      </w:r>
      <w:r w:rsidRPr="0012463F">
        <w:t>equirements</w:t>
      </w:r>
      <w:bookmarkEnd w:id="70"/>
    </w:p>
    <w:p w14:paraId="6354E2F9" w14:textId="5E5C03B3" w:rsidR="00247C17" w:rsidRPr="00ED2860" w:rsidRDefault="00247C17" w:rsidP="00325720">
      <w:pPr>
        <w:pStyle w:val="Heading2"/>
        <w:numPr>
          <w:ilvl w:val="1"/>
          <w:numId w:val="1"/>
        </w:numPr>
      </w:pPr>
      <w:bookmarkStart w:id="71" w:name="_Toc26969078"/>
      <w:bookmarkStart w:id="72" w:name="_Toc33441502"/>
      <w:r w:rsidRPr="00ED2860">
        <w:t>Performance Requirements</w:t>
      </w:r>
      <w:bookmarkEnd w:id="71"/>
      <w:bookmarkEnd w:id="72"/>
    </w:p>
    <w:p w14:paraId="157C1B8F" w14:textId="77777777" w:rsidR="00247C17" w:rsidRPr="00ED2860" w:rsidRDefault="00247C17" w:rsidP="00325720">
      <w:pPr>
        <w:pStyle w:val="Heading2"/>
        <w:numPr>
          <w:ilvl w:val="1"/>
          <w:numId w:val="1"/>
        </w:numPr>
      </w:pPr>
      <w:bookmarkStart w:id="73" w:name="_Toc33441503"/>
      <w:r w:rsidRPr="00ED2860">
        <w:t>Safety Requirements</w:t>
      </w:r>
      <w:bookmarkEnd w:id="73"/>
    </w:p>
    <w:p w14:paraId="2F9CFF7D" w14:textId="77777777" w:rsidR="00247C17" w:rsidRPr="00ED2860" w:rsidRDefault="00247C17" w:rsidP="00325720">
      <w:pPr>
        <w:pStyle w:val="Heading2"/>
        <w:numPr>
          <w:ilvl w:val="1"/>
          <w:numId w:val="1"/>
        </w:numPr>
      </w:pPr>
      <w:bookmarkStart w:id="74" w:name="_Toc33441504"/>
      <w:r w:rsidRPr="00ED2860">
        <w:t>Security Requirements</w:t>
      </w:r>
      <w:bookmarkEnd w:id="74"/>
    </w:p>
    <w:p w14:paraId="5B2631E4" w14:textId="7F5A3186" w:rsidR="00247C17" w:rsidRPr="00ED2860" w:rsidRDefault="00247C17" w:rsidP="00325720">
      <w:pPr>
        <w:pStyle w:val="Heading2"/>
        <w:numPr>
          <w:ilvl w:val="1"/>
          <w:numId w:val="1"/>
        </w:numPr>
      </w:pPr>
      <w:bookmarkStart w:id="75" w:name="_Toc33441505"/>
      <w:r w:rsidRPr="00ED2860">
        <w:t>Software Quality Attributes</w:t>
      </w:r>
      <w:bookmarkEnd w:id="75"/>
    </w:p>
    <w:p w14:paraId="6019CFC4" w14:textId="77777777" w:rsidR="00ED2860" w:rsidRDefault="00ED2860">
      <w:pPr>
        <w:rPr>
          <w:rFonts w:asciiTheme="majorHAnsi" w:eastAsiaTheme="majorEastAsia" w:hAnsiTheme="majorHAnsi" w:cstheme="majorBidi"/>
          <w:caps/>
          <w:spacing w:val="10"/>
          <w:sz w:val="32"/>
          <w:szCs w:val="36"/>
        </w:rPr>
      </w:pPr>
      <w:r>
        <w:br w:type="page"/>
      </w:r>
    </w:p>
    <w:p w14:paraId="6BCB4669" w14:textId="5274A63A" w:rsidR="0012463F" w:rsidRDefault="005838C6" w:rsidP="00325720">
      <w:pPr>
        <w:pStyle w:val="Heading1"/>
        <w:numPr>
          <w:ilvl w:val="0"/>
          <w:numId w:val="1"/>
        </w:numPr>
      </w:pPr>
      <w:bookmarkStart w:id="76" w:name="_Toc33441506"/>
      <w:r w:rsidRPr="005838C6">
        <w:lastRenderedPageBreak/>
        <w:t xml:space="preserve">Other </w:t>
      </w:r>
      <w:r>
        <w:t>r</w:t>
      </w:r>
      <w:r w:rsidRPr="005838C6">
        <w:t>equirements</w:t>
      </w:r>
      <w:bookmarkEnd w:id="76"/>
    </w:p>
    <w:p w14:paraId="348C6A28" w14:textId="77777777" w:rsidR="00ED2860" w:rsidRDefault="00ED2860">
      <w:pPr>
        <w:rPr>
          <w:rFonts w:asciiTheme="majorHAnsi" w:eastAsiaTheme="majorEastAsia" w:hAnsiTheme="majorHAnsi" w:cstheme="majorBidi"/>
          <w:caps/>
          <w:spacing w:val="10"/>
          <w:sz w:val="32"/>
          <w:szCs w:val="36"/>
        </w:rPr>
      </w:pPr>
      <w:r>
        <w:br w:type="page"/>
      </w:r>
    </w:p>
    <w:p w14:paraId="39CE8158" w14:textId="32D81F08" w:rsidR="00681EBF" w:rsidRDefault="005838C6" w:rsidP="006D704F">
      <w:pPr>
        <w:pStyle w:val="Heading1"/>
        <w:ind w:left="360"/>
        <w:rPr>
          <w:rtl/>
        </w:rPr>
      </w:pPr>
      <w:bookmarkStart w:id="77" w:name="_Toc33441507"/>
      <w:r>
        <w:lastRenderedPageBreak/>
        <w:t>Appendix</w:t>
      </w:r>
      <w:bookmarkEnd w:id="77"/>
    </w:p>
    <w:p w14:paraId="11548848" w14:textId="72FCF67D" w:rsidR="00681EBF" w:rsidRDefault="00681EBF" w:rsidP="0067053C">
      <w:pPr>
        <w:rPr>
          <w:rtl/>
        </w:rPr>
      </w:pPr>
    </w:p>
    <w:p w14:paraId="6D890C6C" w14:textId="3DAE848B" w:rsidR="00681EBF" w:rsidRDefault="00681EBF" w:rsidP="0067053C">
      <w:pPr>
        <w:rPr>
          <w:rtl/>
        </w:rPr>
      </w:pPr>
    </w:p>
    <w:p w14:paraId="6B1FA554" w14:textId="7A21702D" w:rsidR="00681EBF" w:rsidRDefault="00681EBF" w:rsidP="00681EBF">
      <w:pPr>
        <w:pStyle w:val="Heading1"/>
        <w:ind w:left="360"/>
      </w:pPr>
      <w:bookmarkStart w:id="78" w:name="_Toc33441508"/>
      <w:r>
        <w:t>Diagrams</w:t>
      </w:r>
      <w:bookmarkEnd w:id="78"/>
      <w:r>
        <w:t xml:space="preserve"> </w:t>
      </w:r>
    </w:p>
    <w:p w14:paraId="6ADBF61E" w14:textId="77777777" w:rsidR="00FA6354" w:rsidRDefault="00FA6354" w:rsidP="00681EBF"/>
    <w:p w14:paraId="43A62EDA" w14:textId="77777777" w:rsidR="00FA6354" w:rsidRPr="00681EBF" w:rsidRDefault="00FA6354" w:rsidP="00681EBF"/>
    <w:p w14:paraId="3F4C4D8D" w14:textId="77777777" w:rsidR="0067053C" w:rsidRPr="0067053C" w:rsidRDefault="0067053C" w:rsidP="0067053C"/>
    <w:p w14:paraId="2F2D5B5E" w14:textId="77777777" w:rsidR="000066B8" w:rsidRPr="000066B8" w:rsidRDefault="000066B8" w:rsidP="000066B8"/>
    <w:sectPr w:rsidR="000066B8" w:rsidRPr="000066B8" w:rsidSect="00115ACF">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12316" w14:textId="77777777" w:rsidR="00C9578A" w:rsidRDefault="00C9578A">
      <w:pPr>
        <w:spacing w:after="0" w:line="240" w:lineRule="auto"/>
      </w:pPr>
      <w:r>
        <w:separator/>
      </w:r>
    </w:p>
  </w:endnote>
  <w:endnote w:type="continuationSeparator" w:id="0">
    <w:p w14:paraId="54A8D175" w14:textId="77777777" w:rsidR="00C9578A" w:rsidRDefault="00C9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Arial Unicode MS"/>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265459"/>
      <w:docPartObj>
        <w:docPartGallery w:val="Page Numbers (Bottom of Page)"/>
        <w:docPartUnique/>
      </w:docPartObj>
    </w:sdtPr>
    <w:sdtEndPr>
      <w:rPr>
        <w:color w:val="7F7F7F" w:themeColor="background1" w:themeShade="7F"/>
        <w:spacing w:val="60"/>
      </w:rPr>
    </w:sdtEndPr>
    <w:sdtContent>
      <w:p w14:paraId="5AB1B896" w14:textId="77777777" w:rsidR="00687A22" w:rsidRDefault="00687A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3833" w:rsidRPr="00BF3833">
          <w:rPr>
            <w:b/>
            <w:bCs/>
            <w:noProof/>
          </w:rPr>
          <w:t>20</w:t>
        </w:r>
        <w:r>
          <w:rPr>
            <w:b/>
            <w:bCs/>
            <w:noProof/>
          </w:rPr>
          <w:fldChar w:fldCharType="end"/>
        </w:r>
        <w:r>
          <w:rPr>
            <w:b/>
            <w:bCs/>
          </w:rPr>
          <w:t xml:space="preserve"> | </w:t>
        </w:r>
        <w:r>
          <w:rPr>
            <w:color w:val="7F7F7F" w:themeColor="background1" w:themeShade="7F"/>
            <w:spacing w:val="60"/>
          </w:rPr>
          <w:t>Page</w:t>
        </w:r>
      </w:p>
    </w:sdtContent>
  </w:sdt>
  <w:p w14:paraId="6F03358B" w14:textId="77777777" w:rsidR="00687A22" w:rsidRDefault="0068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DC0FB" w14:textId="77777777" w:rsidR="00C9578A" w:rsidRDefault="00C9578A">
      <w:pPr>
        <w:spacing w:after="0" w:line="240" w:lineRule="auto"/>
      </w:pPr>
      <w:r>
        <w:separator/>
      </w:r>
    </w:p>
  </w:footnote>
  <w:footnote w:type="continuationSeparator" w:id="0">
    <w:p w14:paraId="19288318" w14:textId="77777777" w:rsidR="00C9578A" w:rsidRDefault="00C9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Subject"/>
      <w:tag w:val=""/>
      <w:id w:val="749091284"/>
      <w:placeholder>
        <w:docPart w:val="E7985C93DBE744F1B1B3AD505EB80ACC"/>
      </w:placeholder>
      <w:dataBinding w:prefixMappings="xmlns:ns0='http://purl.org/dc/elements/1.1/' xmlns:ns1='http://schemas.openxmlformats.org/package/2006/metadata/core-properties' " w:xpath="/ns1:coreProperties[1]/ns0:subject[1]" w:storeItemID="{6C3C8BC8-F283-45AE-878A-BAB7291924A1}"/>
      <w:text/>
    </w:sdtPr>
    <w:sdtEndPr/>
    <w:sdtContent>
      <w:p w14:paraId="74431E7C" w14:textId="7B77E602" w:rsidR="00687A22" w:rsidRDefault="00687A22">
        <w:pPr>
          <w:pStyle w:val="Header"/>
        </w:pPr>
        <w:r>
          <w:t>Mothol Retail Solution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50C45"/>
    <w:multiLevelType w:val="hybridMultilevel"/>
    <w:tmpl w:val="711845FE"/>
    <w:lvl w:ilvl="0" w:tplc="04090001">
      <w:start w:val="1"/>
      <w:numFmt w:val="bullet"/>
      <w:lvlText w:val=""/>
      <w:lvlJc w:val="left"/>
      <w:pPr>
        <w:ind w:left="1080" w:hanging="360"/>
      </w:pPr>
      <w:rPr>
        <w:rFonts w:ascii="Symbol" w:hAnsi="Symbol" w:hint="default"/>
      </w:rPr>
    </w:lvl>
    <w:lvl w:ilvl="1" w:tplc="5DC827E2">
      <w:numFmt w:val="bullet"/>
      <w:lvlText w:val="-"/>
      <w:lvlJc w:val="left"/>
      <w:pPr>
        <w:ind w:left="1800" w:hanging="360"/>
      </w:pPr>
      <w:rPr>
        <w:rFonts w:ascii="Calibri" w:eastAsiaTheme="minorHAnsi" w:hAnsi="Calibri" w:cs="Calibri" w:hint="default"/>
      </w:rPr>
    </w:lvl>
    <w:lvl w:ilvl="2" w:tplc="5DC827E2">
      <w:numFmt w:val="bullet"/>
      <w:lvlText w:val="-"/>
      <w:lvlJc w:val="left"/>
      <w:pPr>
        <w:ind w:left="2520" w:hanging="360"/>
      </w:pPr>
      <w:rPr>
        <w:rFonts w:ascii="Calibri" w:eastAsiaTheme="minorHAnsi" w:hAnsi="Calibri" w:cs="Calibri" w:hint="default"/>
      </w:rPr>
    </w:lvl>
    <w:lvl w:ilvl="3" w:tplc="5DC827E2">
      <w:numFmt w:val="bullet"/>
      <w:lvlText w:val="-"/>
      <w:lvlJc w:val="left"/>
      <w:pPr>
        <w:ind w:left="3240" w:hanging="360"/>
      </w:pPr>
      <w:rPr>
        <w:rFonts w:ascii="Calibri" w:eastAsiaTheme="minorHAnsi" w:hAnsi="Calibri" w:cs="Calibri"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25E9F"/>
    <w:multiLevelType w:val="hybridMultilevel"/>
    <w:tmpl w:val="668ED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DC827E2">
      <w:numFmt w:val="bullet"/>
      <w:lvlText w:val="-"/>
      <w:lvlJc w:val="left"/>
      <w:pPr>
        <w:ind w:left="2520" w:hanging="360"/>
      </w:pPr>
      <w:rPr>
        <w:rFonts w:ascii="Calibri" w:eastAsiaTheme="minorHAnsi" w:hAnsi="Calibri" w:cs="Calibri" w:hint="default"/>
      </w:rPr>
    </w:lvl>
    <w:lvl w:ilvl="3" w:tplc="5DC827E2">
      <w:numFmt w:val="bullet"/>
      <w:lvlText w:val="-"/>
      <w:lvlJc w:val="left"/>
      <w:pPr>
        <w:ind w:left="3240" w:hanging="360"/>
      </w:pPr>
      <w:rPr>
        <w:rFonts w:ascii="Calibri" w:eastAsiaTheme="minorHAnsi" w:hAnsi="Calibri" w:cs="Calibri" w:hint="default"/>
      </w:rPr>
    </w:lvl>
    <w:lvl w:ilvl="4" w:tplc="04090001">
      <w:start w:val="1"/>
      <w:numFmt w:val="bullet"/>
      <w:lvlText w:val=""/>
      <w:lvlJc w:val="left"/>
      <w:pPr>
        <w:ind w:left="396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64393"/>
    <w:multiLevelType w:val="hybridMultilevel"/>
    <w:tmpl w:val="33C6C2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5DC827E2">
      <w:numFmt w:val="bullet"/>
      <w:lvlText w:val="-"/>
      <w:lvlJc w:val="left"/>
      <w:pPr>
        <w:ind w:left="2520" w:hanging="360"/>
      </w:pPr>
      <w:rPr>
        <w:rFonts w:ascii="Calibri" w:eastAsiaTheme="minorHAnsi" w:hAnsi="Calibri" w:cs="Calibri" w:hint="default"/>
      </w:rPr>
    </w:lvl>
    <w:lvl w:ilvl="3" w:tplc="5DC827E2">
      <w:numFmt w:val="bullet"/>
      <w:lvlText w:val="-"/>
      <w:lvlJc w:val="left"/>
      <w:pPr>
        <w:ind w:left="3240" w:hanging="360"/>
      </w:pPr>
      <w:rPr>
        <w:rFonts w:ascii="Calibri" w:eastAsiaTheme="minorHAnsi" w:hAnsi="Calibri" w:cs="Calibri"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AB1376"/>
    <w:multiLevelType w:val="hybridMultilevel"/>
    <w:tmpl w:val="FD680C72"/>
    <w:lvl w:ilvl="0" w:tplc="5DC827E2">
      <w:numFmt w:val="bullet"/>
      <w:lvlText w:val="-"/>
      <w:lvlJc w:val="left"/>
      <w:pPr>
        <w:ind w:left="1800" w:hanging="360"/>
      </w:pPr>
      <w:rPr>
        <w:rFonts w:ascii="Calibri" w:eastAsiaTheme="minorHAnsi" w:hAnsi="Calibri" w:cs="Calibri" w:hint="default"/>
      </w:rPr>
    </w:lvl>
    <w:lvl w:ilvl="1" w:tplc="0A02609A">
      <w:numFmt w:val="bullet"/>
      <w:lvlText w:val="-"/>
      <w:lvlJc w:val="left"/>
      <w:pPr>
        <w:ind w:left="2520" w:hanging="360"/>
      </w:pPr>
      <w:rPr>
        <w:rFonts w:ascii="Candara" w:eastAsiaTheme="majorEastAsia" w:hAnsi="Candara" w:cstheme="majorBidi"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834B0E"/>
    <w:multiLevelType w:val="multilevel"/>
    <w:tmpl w:val="C1D482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pStyle w:val="ListParagraph"/>
      <w:isLgl/>
      <w:lvlText w:val="%1.%2.%3"/>
      <w:lvlJc w:val="left"/>
      <w:pPr>
        <w:ind w:left="2160" w:hanging="1080"/>
      </w:pPr>
      <w:rPr>
        <w:rFonts w:hint="default"/>
        <w:sz w:val="28"/>
        <w:szCs w:val="36"/>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ACF"/>
    <w:rsid w:val="000066B8"/>
    <w:rsid w:val="00010983"/>
    <w:rsid w:val="0002195D"/>
    <w:rsid w:val="0003096F"/>
    <w:rsid w:val="00035F89"/>
    <w:rsid w:val="000564D1"/>
    <w:rsid w:val="00060621"/>
    <w:rsid w:val="000659EF"/>
    <w:rsid w:val="00066378"/>
    <w:rsid w:val="00071488"/>
    <w:rsid w:val="00071B23"/>
    <w:rsid w:val="00083FBB"/>
    <w:rsid w:val="000913C6"/>
    <w:rsid w:val="000A0F9B"/>
    <w:rsid w:val="000C3C84"/>
    <w:rsid w:val="000C5A4E"/>
    <w:rsid w:val="000D6829"/>
    <w:rsid w:val="000E24B4"/>
    <w:rsid w:val="000E5BC5"/>
    <w:rsid w:val="000F342A"/>
    <w:rsid w:val="000F4EA5"/>
    <w:rsid w:val="00101341"/>
    <w:rsid w:val="00110E21"/>
    <w:rsid w:val="00115ACF"/>
    <w:rsid w:val="00122913"/>
    <w:rsid w:val="00123E1E"/>
    <w:rsid w:val="0012463F"/>
    <w:rsid w:val="00131923"/>
    <w:rsid w:val="00131DDC"/>
    <w:rsid w:val="0013591F"/>
    <w:rsid w:val="00140251"/>
    <w:rsid w:val="001434D7"/>
    <w:rsid w:val="0015149C"/>
    <w:rsid w:val="00151751"/>
    <w:rsid w:val="00161911"/>
    <w:rsid w:val="001631DF"/>
    <w:rsid w:val="001835B1"/>
    <w:rsid w:val="001E20CB"/>
    <w:rsid w:val="001E6B59"/>
    <w:rsid w:val="001E6F09"/>
    <w:rsid w:val="001F43B0"/>
    <w:rsid w:val="00216BF8"/>
    <w:rsid w:val="002240AB"/>
    <w:rsid w:val="0022585D"/>
    <w:rsid w:val="0024640E"/>
    <w:rsid w:val="00247C17"/>
    <w:rsid w:val="00250BF2"/>
    <w:rsid w:val="00253D8A"/>
    <w:rsid w:val="0026509F"/>
    <w:rsid w:val="00270A8F"/>
    <w:rsid w:val="00272D0E"/>
    <w:rsid w:val="002B68DE"/>
    <w:rsid w:val="002C0B5F"/>
    <w:rsid w:val="002C1B16"/>
    <w:rsid w:val="002E0571"/>
    <w:rsid w:val="002E1390"/>
    <w:rsid w:val="00303346"/>
    <w:rsid w:val="00303E72"/>
    <w:rsid w:val="00306A07"/>
    <w:rsid w:val="003070D7"/>
    <w:rsid w:val="0031148A"/>
    <w:rsid w:val="00315A9E"/>
    <w:rsid w:val="0031665E"/>
    <w:rsid w:val="003166FF"/>
    <w:rsid w:val="00325720"/>
    <w:rsid w:val="00336EC9"/>
    <w:rsid w:val="00347B74"/>
    <w:rsid w:val="00357E6C"/>
    <w:rsid w:val="0036102D"/>
    <w:rsid w:val="00364699"/>
    <w:rsid w:val="003B7827"/>
    <w:rsid w:val="003D3579"/>
    <w:rsid w:val="003D7D0E"/>
    <w:rsid w:val="003E6D36"/>
    <w:rsid w:val="003F19B3"/>
    <w:rsid w:val="003F7F44"/>
    <w:rsid w:val="00414B32"/>
    <w:rsid w:val="00445FEF"/>
    <w:rsid w:val="00477545"/>
    <w:rsid w:val="004800F8"/>
    <w:rsid w:val="004818B4"/>
    <w:rsid w:val="00490965"/>
    <w:rsid w:val="004A3565"/>
    <w:rsid w:val="004F567D"/>
    <w:rsid w:val="005270AA"/>
    <w:rsid w:val="0053340E"/>
    <w:rsid w:val="005422F9"/>
    <w:rsid w:val="005426B5"/>
    <w:rsid w:val="00550A50"/>
    <w:rsid w:val="00562EEC"/>
    <w:rsid w:val="00563530"/>
    <w:rsid w:val="00573870"/>
    <w:rsid w:val="005838C6"/>
    <w:rsid w:val="00583EBB"/>
    <w:rsid w:val="005A373B"/>
    <w:rsid w:val="005A46B9"/>
    <w:rsid w:val="005A5AC5"/>
    <w:rsid w:val="005A624F"/>
    <w:rsid w:val="005A6CD4"/>
    <w:rsid w:val="005B1DA6"/>
    <w:rsid w:val="005B6EBC"/>
    <w:rsid w:val="005D353D"/>
    <w:rsid w:val="005F1F37"/>
    <w:rsid w:val="00602390"/>
    <w:rsid w:val="00607D36"/>
    <w:rsid w:val="00614D3D"/>
    <w:rsid w:val="00620226"/>
    <w:rsid w:val="0062444E"/>
    <w:rsid w:val="00627000"/>
    <w:rsid w:val="00635191"/>
    <w:rsid w:val="0063543D"/>
    <w:rsid w:val="00643E51"/>
    <w:rsid w:val="00647C52"/>
    <w:rsid w:val="00652FA6"/>
    <w:rsid w:val="00660C89"/>
    <w:rsid w:val="00662D00"/>
    <w:rsid w:val="0067053C"/>
    <w:rsid w:val="00680E98"/>
    <w:rsid w:val="00681EBF"/>
    <w:rsid w:val="00687A22"/>
    <w:rsid w:val="006B0625"/>
    <w:rsid w:val="006C181E"/>
    <w:rsid w:val="006C7B73"/>
    <w:rsid w:val="006D704F"/>
    <w:rsid w:val="006E4B54"/>
    <w:rsid w:val="00712B6B"/>
    <w:rsid w:val="0071507E"/>
    <w:rsid w:val="00732EEE"/>
    <w:rsid w:val="007601A1"/>
    <w:rsid w:val="00762896"/>
    <w:rsid w:val="00771989"/>
    <w:rsid w:val="00771F16"/>
    <w:rsid w:val="00781EFC"/>
    <w:rsid w:val="0078294C"/>
    <w:rsid w:val="00791B8F"/>
    <w:rsid w:val="00794130"/>
    <w:rsid w:val="0079563F"/>
    <w:rsid w:val="007A404E"/>
    <w:rsid w:val="007B38B3"/>
    <w:rsid w:val="007C14D5"/>
    <w:rsid w:val="007C24EC"/>
    <w:rsid w:val="007D5041"/>
    <w:rsid w:val="007F59BC"/>
    <w:rsid w:val="00801F48"/>
    <w:rsid w:val="008057C5"/>
    <w:rsid w:val="00813CC8"/>
    <w:rsid w:val="00834A8F"/>
    <w:rsid w:val="00836AFD"/>
    <w:rsid w:val="00852664"/>
    <w:rsid w:val="0086289A"/>
    <w:rsid w:val="008976FA"/>
    <w:rsid w:val="008A13AD"/>
    <w:rsid w:val="008A73AB"/>
    <w:rsid w:val="008B01F3"/>
    <w:rsid w:val="008B04B8"/>
    <w:rsid w:val="008B2468"/>
    <w:rsid w:val="008B6008"/>
    <w:rsid w:val="008C3228"/>
    <w:rsid w:val="008E5925"/>
    <w:rsid w:val="008F38A3"/>
    <w:rsid w:val="00913EE1"/>
    <w:rsid w:val="009267A0"/>
    <w:rsid w:val="009375E9"/>
    <w:rsid w:val="009448F1"/>
    <w:rsid w:val="009518A8"/>
    <w:rsid w:val="00961351"/>
    <w:rsid w:val="009649AE"/>
    <w:rsid w:val="00964BFF"/>
    <w:rsid w:val="00971DEC"/>
    <w:rsid w:val="009F3C5A"/>
    <w:rsid w:val="00A1658E"/>
    <w:rsid w:val="00A22C4F"/>
    <w:rsid w:val="00A27C3C"/>
    <w:rsid w:val="00A30EFD"/>
    <w:rsid w:val="00A32431"/>
    <w:rsid w:val="00A76F1D"/>
    <w:rsid w:val="00A83ACA"/>
    <w:rsid w:val="00AD0070"/>
    <w:rsid w:val="00AE318D"/>
    <w:rsid w:val="00AF2D3A"/>
    <w:rsid w:val="00AF42B6"/>
    <w:rsid w:val="00B06265"/>
    <w:rsid w:val="00B1555D"/>
    <w:rsid w:val="00B24711"/>
    <w:rsid w:val="00B419EF"/>
    <w:rsid w:val="00B42ED3"/>
    <w:rsid w:val="00B470E6"/>
    <w:rsid w:val="00B616CA"/>
    <w:rsid w:val="00B64B70"/>
    <w:rsid w:val="00B64E29"/>
    <w:rsid w:val="00B65230"/>
    <w:rsid w:val="00B666D9"/>
    <w:rsid w:val="00B66857"/>
    <w:rsid w:val="00B936D9"/>
    <w:rsid w:val="00B93F66"/>
    <w:rsid w:val="00BA3B94"/>
    <w:rsid w:val="00BD23E2"/>
    <w:rsid w:val="00BD428F"/>
    <w:rsid w:val="00BF3833"/>
    <w:rsid w:val="00C04D9F"/>
    <w:rsid w:val="00C07BE9"/>
    <w:rsid w:val="00C17C36"/>
    <w:rsid w:val="00C42AC6"/>
    <w:rsid w:val="00C50B99"/>
    <w:rsid w:val="00C54CCB"/>
    <w:rsid w:val="00C55DF3"/>
    <w:rsid w:val="00C9578A"/>
    <w:rsid w:val="00CA12C7"/>
    <w:rsid w:val="00CB14E9"/>
    <w:rsid w:val="00CB5185"/>
    <w:rsid w:val="00CC236E"/>
    <w:rsid w:val="00CC6268"/>
    <w:rsid w:val="00CE11D0"/>
    <w:rsid w:val="00CF3AED"/>
    <w:rsid w:val="00CF6811"/>
    <w:rsid w:val="00D021D7"/>
    <w:rsid w:val="00D0585C"/>
    <w:rsid w:val="00D109E9"/>
    <w:rsid w:val="00D2757D"/>
    <w:rsid w:val="00D56EE0"/>
    <w:rsid w:val="00D84FD0"/>
    <w:rsid w:val="00D9109D"/>
    <w:rsid w:val="00D96BB8"/>
    <w:rsid w:val="00DA09AB"/>
    <w:rsid w:val="00DA6A2F"/>
    <w:rsid w:val="00DB2309"/>
    <w:rsid w:val="00DC2C43"/>
    <w:rsid w:val="00DD5B3E"/>
    <w:rsid w:val="00DE05A0"/>
    <w:rsid w:val="00DE6644"/>
    <w:rsid w:val="00DE67E8"/>
    <w:rsid w:val="00E22D0A"/>
    <w:rsid w:val="00E31C76"/>
    <w:rsid w:val="00E33958"/>
    <w:rsid w:val="00E61C3F"/>
    <w:rsid w:val="00E76205"/>
    <w:rsid w:val="00E80E4E"/>
    <w:rsid w:val="00E83276"/>
    <w:rsid w:val="00E83A04"/>
    <w:rsid w:val="00EA5826"/>
    <w:rsid w:val="00EA7554"/>
    <w:rsid w:val="00EC0BF2"/>
    <w:rsid w:val="00ED2860"/>
    <w:rsid w:val="00EE5927"/>
    <w:rsid w:val="00EF09EC"/>
    <w:rsid w:val="00EF5529"/>
    <w:rsid w:val="00F0575A"/>
    <w:rsid w:val="00F109D4"/>
    <w:rsid w:val="00F16E30"/>
    <w:rsid w:val="00F34995"/>
    <w:rsid w:val="00F56126"/>
    <w:rsid w:val="00F930BC"/>
    <w:rsid w:val="00F9577D"/>
    <w:rsid w:val="00FA407D"/>
    <w:rsid w:val="00FA6354"/>
    <w:rsid w:val="00FB45B0"/>
    <w:rsid w:val="00FD5B31"/>
    <w:rsid w:val="00FD649F"/>
    <w:rsid w:val="00FD65C6"/>
    <w:rsid w:val="00FE1D68"/>
    <w:rsid w:val="00FF2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F975E"/>
  <w15:chartTrackingRefBased/>
  <w15:docId w15:val="{5E962DEB-16DA-473E-8C43-8B2F4095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25"/>
  </w:style>
  <w:style w:type="paragraph" w:styleId="Heading1">
    <w:name w:val="heading 1"/>
    <w:basedOn w:val="Normal"/>
    <w:next w:val="Normal"/>
    <w:link w:val="Heading1Char"/>
    <w:uiPriority w:val="9"/>
    <w:qFormat/>
    <w:rsid w:val="001E6F09"/>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2"/>
      <w:szCs w:val="36"/>
    </w:rPr>
  </w:style>
  <w:style w:type="paragraph" w:styleId="Heading2">
    <w:name w:val="heading 2"/>
    <w:basedOn w:val="Normal"/>
    <w:next w:val="Normal"/>
    <w:link w:val="Heading2Char"/>
    <w:uiPriority w:val="9"/>
    <w:unhideWhenUsed/>
    <w:qFormat/>
    <w:rsid w:val="00B419EF"/>
    <w:pPr>
      <w:keepNext/>
      <w:keepLines/>
      <w:pBdr>
        <w:left w:val="single" w:sz="12" w:space="4" w:color="0070C0"/>
      </w:pBdr>
      <w:spacing w:before="120" w:after="0" w:line="240" w:lineRule="auto"/>
      <w:outlineLvl w:val="1"/>
    </w:pPr>
    <w:rPr>
      <w:rFonts w:asciiTheme="majorHAnsi" w:eastAsiaTheme="majorEastAsia" w:hAnsiTheme="majorHAnsi" w:cstheme="majorBidi"/>
      <w:sz w:val="32"/>
      <w:szCs w:val="36"/>
    </w:rPr>
  </w:style>
  <w:style w:type="paragraph" w:styleId="Heading3">
    <w:name w:val="heading 3"/>
    <w:basedOn w:val="Normal"/>
    <w:next w:val="Normal"/>
    <w:link w:val="Heading3Char"/>
    <w:uiPriority w:val="9"/>
    <w:semiHidden/>
    <w:unhideWhenUsed/>
    <w:qFormat/>
    <w:rsid w:val="008E592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8E592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E592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E592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E592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E592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E592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F09"/>
    <w:rPr>
      <w:rFonts w:asciiTheme="majorHAnsi" w:eastAsiaTheme="majorEastAsia" w:hAnsiTheme="majorHAnsi" w:cstheme="majorBidi"/>
      <w:caps/>
      <w:spacing w:val="10"/>
      <w:sz w:val="32"/>
      <w:szCs w:val="36"/>
    </w:rPr>
  </w:style>
  <w:style w:type="character" w:customStyle="1" w:styleId="Heading2Char">
    <w:name w:val="Heading 2 Char"/>
    <w:basedOn w:val="DefaultParagraphFont"/>
    <w:link w:val="Heading2"/>
    <w:uiPriority w:val="9"/>
    <w:rsid w:val="00B419EF"/>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semiHidden/>
    <w:rsid w:val="008E592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8E592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E592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E592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E592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E592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E5925"/>
    <w:rPr>
      <w:rFonts w:asciiTheme="majorHAnsi" w:eastAsiaTheme="majorEastAsia" w:hAnsiTheme="majorHAnsi" w:cstheme="majorBidi"/>
      <w:i/>
      <w:iCs/>
      <w:caps/>
    </w:rPr>
  </w:style>
  <w:style w:type="paragraph" w:styleId="Title">
    <w:name w:val="Title"/>
    <w:basedOn w:val="Normal"/>
    <w:next w:val="Normal"/>
    <w:link w:val="TitleChar"/>
    <w:uiPriority w:val="10"/>
    <w:qFormat/>
    <w:rsid w:val="008E592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E592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E592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E5925"/>
    <w:rPr>
      <w:color w:val="000000" w:themeColor="text1"/>
      <w:sz w:val="24"/>
      <w:szCs w:val="24"/>
    </w:rPr>
  </w:style>
  <w:style w:type="character" w:styleId="IntenseEmphasis">
    <w:name w:val="Intense Emphasis"/>
    <w:basedOn w:val="DefaultParagraphFont"/>
    <w:uiPriority w:val="21"/>
    <w:qFormat/>
    <w:rsid w:val="008E5925"/>
    <w:rPr>
      <w:rFonts w:asciiTheme="minorHAnsi" w:eastAsiaTheme="minorEastAsia" w:hAnsiTheme="minorHAnsi" w:cstheme="minorBidi"/>
      <w:b/>
      <w:bCs/>
      <w:i/>
      <w:iCs/>
      <w:color w:val="1C619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8E5925"/>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8E5925"/>
    <w:rPr>
      <w:rFonts w:asciiTheme="majorHAnsi" w:eastAsiaTheme="majorEastAsia" w:hAnsiTheme="majorHAnsi" w:cstheme="majorBidi"/>
      <w:caps/>
      <w:color w:val="1C6194" w:themeColor="accent2" w:themeShade="BF"/>
      <w:spacing w:val="10"/>
      <w:sz w:val="28"/>
      <w:szCs w:val="28"/>
    </w:rPr>
  </w:style>
  <w:style w:type="character" w:styleId="IntenseReference">
    <w:name w:val="Intense Reference"/>
    <w:basedOn w:val="DefaultParagraphFont"/>
    <w:uiPriority w:val="32"/>
    <w:qFormat/>
    <w:rsid w:val="008E592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8E5925"/>
    <w:pPr>
      <w:spacing w:line="240" w:lineRule="auto"/>
    </w:pPr>
    <w:rPr>
      <w:b/>
      <w:bCs/>
      <w:color w:val="2683C6" w:themeColor="accent2"/>
      <w:spacing w:val="10"/>
      <w:sz w:val="16"/>
      <w:szCs w:val="16"/>
    </w:rPr>
  </w:style>
  <w:style w:type="paragraph" w:styleId="TOCHeading">
    <w:name w:val="TOC Heading"/>
    <w:basedOn w:val="Heading1"/>
    <w:next w:val="Normal"/>
    <w:uiPriority w:val="39"/>
    <w:unhideWhenUsed/>
    <w:qFormat/>
    <w:rsid w:val="008E5925"/>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8E5925"/>
    <w:pPr>
      <w:spacing w:after="0" w:line="240" w:lineRule="auto"/>
    </w:pPr>
  </w:style>
  <w:style w:type="character" w:customStyle="1" w:styleId="NoSpacingChar">
    <w:name w:val="No Spacing Char"/>
    <w:basedOn w:val="DefaultParagraphFont"/>
    <w:link w:val="NoSpacing"/>
    <w:uiPriority w:val="1"/>
    <w:rsid w:val="00115ACF"/>
  </w:style>
  <w:style w:type="paragraph" w:styleId="ListParagraph">
    <w:name w:val="List Paragraph"/>
    <w:basedOn w:val="Normal"/>
    <w:uiPriority w:val="34"/>
    <w:qFormat/>
    <w:rsid w:val="001E6F09"/>
    <w:pPr>
      <w:numPr>
        <w:ilvl w:val="2"/>
        <w:numId w:val="1"/>
      </w:numPr>
      <w:pBdr>
        <w:left w:val="single" w:sz="8" w:space="4" w:color="2683C6" w:themeColor="accent2"/>
      </w:pBdr>
      <w:spacing w:before="120" w:after="0"/>
      <w:contextualSpacing/>
    </w:pPr>
    <w:rPr>
      <w:rFonts w:asciiTheme="majorHAnsi" w:eastAsiaTheme="majorEastAsia" w:hAnsiTheme="majorHAnsi" w:cstheme="majorBidi"/>
      <w:sz w:val="28"/>
      <w:szCs w:val="36"/>
    </w:rPr>
  </w:style>
  <w:style w:type="character" w:styleId="Strong">
    <w:name w:val="Strong"/>
    <w:basedOn w:val="DefaultParagraphFont"/>
    <w:uiPriority w:val="22"/>
    <w:qFormat/>
    <w:rsid w:val="008E592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E5925"/>
    <w:rPr>
      <w:rFonts w:asciiTheme="minorHAnsi" w:eastAsiaTheme="minorEastAsia" w:hAnsiTheme="minorHAnsi" w:cstheme="minorBidi"/>
      <w:i/>
      <w:iCs/>
      <w:color w:val="1C6194" w:themeColor="accent2" w:themeShade="BF"/>
      <w:sz w:val="20"/>
      <w:szCs w:val="20"/>
    </w:rPr>
  </w:style>
  <w:style w:type="paragraph" w:styleId="Quote">
    <w:name w:val="Quote"/>
    <w:basedOn w:val="Normal"/>
    <w:next w:val="Normal"/>
    <w:link w:val="QuoteChar"/>
    <w:uiPriority w:val="29"/>
    <w:qFormat/>
    <w:rsid w:val="00035F89"/>
    <w:pPr>
      <w:spacing w:before="80" w:after="8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35F8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E5925"/>
    <w:rPr>
      <w:i/>
      <w:iCs/>
      <w:color w:val="auto"/>
    </w:rPr>
  </w:style>
  <w:style w:type="character" w:styleId="SubtleReference">
    <w:name w:val="Subtle Reference"/>
    <w:basedOn w:val="DefaultParagraphFont"/>
    <w:uiPriority w:val="31"/>
    <w:qFormat/>
    <w:rsid w:val="008E592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8E5925"/>
    <w:rPr>
      <w:rFonts w:asciiTheme="minorHAnsi" w:eastAsiaTheme="minorEastAsia" w:hAnsiTheme="minorHAnsi" w:cstheme="minorBidi"/>
      <w:b/>
      <w:bCs/>
      <w:i/>
      <w:iCs/>
      <w:caps w:val="0"/>
      <w:smallCaps w:val="0"/>
      <w:color w:val="auto"/>
      <w:spacing w:val="10"/>
      <w:w w:val="100"/>
      <w:sz w:val="20"/>
      <w:szCs w:val="20"/>
    </w:rPr>
  </w:style>
  <w:style w:type="table" w:styleId="GridTable1Light-Accent1">
    <w:name w:val="Grid Table 1 Light Accent 1"/>
    <w:basedOn w:val="TableNormal"/>
    <w:uiPriority w:val="46"/>
    <w:rsid w:val="008E5925"/>
    <w:pPr>
      <w:spacing w:after="0" w:line="240" w:lineRule="auto"/>
    </w:pPr>
    <w:rPr>
      <w:rFonts w:eastAsiaTheme="minorHAnsi"/>
      <w:sz w:val="22"/>
      <w:szCs w:val="22"/>
      <w:lang w:eastAsia="en-US"/>
    </w:r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834A8F"/>
    <w:pPr>
      <w:spacing w:after="100"/>
    </w:pPr>
  </w:style>
  <w:style w:type="paragraph" w:styleId="TOC2">
    <w:name w:val="toc 2"/>
    <w:basedOn w:val="Normal"/>
    <w:next w:val="Normal"/>
    <w:autoRedefine/>
    <w:uiPriority w:val="39"/>
    <w:unhideWhenUsed/>
    <w:rsid w:val="00834A8F"/>
    <w:pPr>
      <w:spacing w:after="100"/>
      <w:ind w:left="210"/>
    </w:pPr>
  </w:style>
  <w:style w:type="paragraph" w:customStyle="1" w:styleId="TableNormal1">
    <w:name w:val="Table Normal1"/>
    <w:basedOn w:val="Normal"/>
    <w:rsid w:val="008B2468"/>
    <w:pPr>
      <w:spacing w:before="60" w:after="60" w:line="264" w:lineRule="auto"/>
    </w:pPr>
    <w:rPr>
      <w:rFonts w:ascii="Arial Narrow" w:eastAsia="Arial Narrow" w:hAnsi="Arial Narrow" w:cs="Arial Narrow"/>
      <w:sz w:val="18"/>
      <w:szCs w:val="18"/>
    </w:rPr>
  </w:style>
  <w:style w:type="paragraph" w:styleId="TOC3">
    <w:name w:val="toc 3"/>
    <w:basedOn w:val="Normal"/>
    <w:next w:val="Normal"/>
    <w:autoRedefine/>
    <w:uiPriority w:val="39"/>
    <w:unhideWhenUsed/>
    <w:rsid w:val="00247C17"/>
    <w:pPr>
      <w:spacing w:after="100" w:line="259" w:lineRule="auto"/>
      <w:ind w:left="440"/>
    </w:pPr>
    <w:rPr>
      <w:rFonts w:cs="Times New Roman"/>
      <w:sz w:val="22"/>
      <w:szCs w:val="22"/>
      <w:lang w:eastAsia="en-US"/>
    </w:rPr>
  </w:style>
  <w:style w:type="paragraph" w:customStyle="1" w:styleId="Default">
    <w:name w:val="Default"/>
    <w:rsid w:val="000066B8"/>
    <w:pPr>
      <w:autoSpaceDE w:val="0"/>
      <w:autoSpaceDN w:val="0"/>
      <w:adjustRightInd w:val="0"/>
      <w:spacing w:after="0" w:line="240" w:lineRule="auto"/>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035F89"/>
    <w:rPr>
      <w:color w:val="605E5C"/>
      <w:shd w:val="clear" w:color="auto" w:fill="E1DFDD"/>
    </w:rPr>
  </w:style>
  <w:style w:type="paragraph" w:customStyle="1" w:styleId="template">
    <w:name w:val="template"/>
    <w:basedOn w:val="Normal"/>
    <w:rsid w:val="000C5A4E"/>
    <w:pPr>
      <w:spacing w:after="0" w:line="240" w:lineRule="exact"/>
    </w:pPr>
    <w:rPr>
      <w:rFonts w:ascii="Arial" w:eastAsia="Times New Roman" w:hAnsi="Arial" w:cs="Times New Roman"/>
      <w:i/>
      <w:sz w:val="22"/>
      <w:szCs w:val="20"/>
      <w:lang w:eastAsia="en-US"/>
    </w:rPr>
  </w:style>
  <w:style w:type="table" w:styleId="TableGrid">
    <w:name w:val="Table Grid"/>
    <w:basedOn w:val="TableNormal"/>
    <w:uiPriority w:val="39"/>
    <w:rsid w:val="0079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4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1Light">
    <w:name w:val="List Table 1 Light"/>
    <w:basedOn w:val="TableNormal"/>
    <w:uiPriority w:val="46"/>
    <w:rsid w:val="00F349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349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28876">
      <w:bodyDiv w:val="1"/>
      <w:marLeft w:val="0"/>
      <w:marRight w:val="0"/>
      <w:marTop w:val="0"/>
      <w:marBottom w:val="0"/>
      <w:divBdr>
        <w:top w:val="none" w:sz="0" w:space="0" w:color="auto"/>
        <w:left w:val="none" w:sz="0" w:space="0" w:color="auto"/>
        <w:bottom w:val="none" w:sz="0" w:space="0" w:color="auto"/>
        <w:right w:val="none" w:sz="0" w:space="0" w:color="auto"/>
      </w:divBdr>
    </w:div>
    <w:div w:id="438918498">
      <w:bodyDiv w:val="1"/>
      <w:marLeft w:val="0"/>
      <w:marRight w:val="0"/>
      <w:marTop w:val="0"/>
      <w:marBottom w:val="0"/>
      <w:divBdr>
        <w:top w:val="none" w:sz="0" w:space="0" w:color="auto"/>
        <w:left w:val="none" w:sz="0" w:space="0" w:color="auto"/>
        <w:bottom w:val="none" w:sz="0" w:space="0" w:color="auto"/>
        <w:right w:val="none" w:sz="0" w:space="0" w:color="auto"/>
      </w:divBdr>
    </w:div>
    <w:div w:id="509368654">
      <w:bodyDiv w:val="1"/>
      <w:marLeft w:val="0"/>
      <w:marRight w:val="0"/>
      <w:marTop w:val="0"/>
      <w:marBottom w:val="0"/>
      <w:divBdr>
        <w:top w:val="none" w:sz="0" w:space="0" w:color="auto"/>
        <w:left w:val="none" w:sz="0" w:space="0" w:color="auto"/>
        <w:bottom w:val="none" w:sz="0" w:space="0" w:color="auto"/>
        <w:right w:val="none" w:sz="0" w:space="0" w:color="auto"/>
      </w:divBdr>
    </w:div>
    <w:div w:id="648510716">
      <w:bodyDiv w:val="1"/>
      <w:marLeft w:val="0"/>
      <w:marRight w:val="0"/>
      <w:marTop w:val="0"/>
      <w:marBottom w:val="0"/>
      <w:divBdr>
        <w:top w:val="none" w:sz="0" w:space="0" w:color="auto"/>
        <w:left w:val="none" w:sz="0" w:space="0" w:color="auto"/>
        <w:bottom w:val="none" w:sz="0" w:space="0" w:color="auto"/>
        <w:right w:val="none" w:sz="0" w:space="0" w:color="auto"/>
      </w:divBdr>
    </w:div>
    <w:div w:id="866606570">
      <w:bodyDiv w:val="1"/>
      <w:marLeft w:val="0"/>
      <w:marRight w:val="0"/>
      <w:marTop w:val="0"/>
      <w:marBottom w:val="0"/>
      <w:divBdr>
        <w:top w:val="none" w:sz="0" w:space="0" w:color="auto"/>
        <w:left w:val="none" w:sz="0" w:space="0" w:color="auto"/>
        <w:bottom w:val="none" w:sz="0" w:space="0" w:color="auto"/>
        <w:right w:val="none" w:sz="0" w:space="0" w:color="auto"/>
      </w:divBdr>
    </w:div>
    <w:div w:id="1681006144">
      <w:bodyDiv w:val="1"/>
      <w:marLeft w:val="0"/>
      <w:marRight w:val="0"/>
      <w:marTop w:val="0"/>
      <w:marBottom w:val="0"/>
      <w:divBdr>
        <w:top w:val="none" w:sz="0" w:space="0" w:color="auto"/>
        <w:left w:val="none" w:sz="0" w:space="0" w:color="auto"/>
        <w:bottom w:val="none" w:sz="0" w:space="0" w:color="auto"/>
        <w:right w:val="none" w:sz="0" w:space="0" w:color="auto"/>
      </w:divBdr>
    </w:div>
    <w:div w:id="18596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11\AppData\Local\Microsoft\Windows\INetCache\Content.Outlook\WT7UQGGF\Mothol_retail_phases.xlsx"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11\AppData\Local\Microsoft\Windows\INetCache\Content.Outlook\WT7UQGGF\Mothol_retail_phases.xls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1011\AppData\Local\Microsoft\Windows\INetCache\Content.Outlook\WT7UQGGF\Operations%20List.xls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AE6585124946D8A04E143DC5BA13CB"/>
        <w:category>
          <w:name w:val="General"/>
          <w:gallery w:val="placeholder"/>
        </w:category>
        <w:types>
          <w:type w:val="bbPlcHdr"/>
        </w:types>
        <w:behaviors>
          <w:behavior w:val="content"/>
        </w:behaviors>
        <w:guid w:val="{7FDCA6F2-84B7-4054-81E5-213A686C1C7D}"/>
      </w:docPartPr>
      <w:docPartBody>
        <w:p w:rsidR="00CF59C4" w:rsidRDefault="0065440F" w:rsidP="0065440F">
          <w:pPr>
            <w:pStyle w:val="64AE6585124946D8A04E143DC5BA13CB"/>
          </w:pPr>
          <w:r>
            <w:rPr>
              <w:color w:val="4472C4" w:themeColor="accent1"/>
              <w:sz w:val="28"/>
              <w:szCs w:val="28"/>
            </w:rPr>
            <w:t>[Author name]</w:t>
          </w:r>
        </w:p>
      </w:docPartBody>
    </w:docPart>
    <w:docPart>
      <w:docPartPr>
        <w:name w:val="63D5446EC39A4AA88E73EF29347C6562"/>
        <w:category>
          <w:name w:val="General"/>
          <w:gallery w:val="placeholder"/>
        </w:category>
        <w:types>
          <w:type w:val="bbPlcHdr"/>
        </w:types>
        <w:behaviors>
          <w:behavior w:val="content"/>
        </w:behaviors>
        <w:guid w:val="{BBAB89AB-99AB-4799-BF2C-7FC1FAD7C01B}"/>
      </w:docPartPr>
      <w:docPartBody>
        <w:p w:rsidR="00CF59C4" w:rsidRDefault="0065440F" w:rsidP="0065440F">
          <w:pPr>
            <w:pStyle w:val="63D5446EC39A4AA88E73EF29347C6562"/>
          </w:pPr>
          <w:r>
            <w:rPr>
              <w:color w:val="4472C4" w:themeColor="accent1"/>
              <w:sz w:val="28"/>
              <w:szCs w:val="28"/>
            </w:rPr>
            <w:t>[Date]</w:t>
          </w:r>
        </w:p>
      </w:docPartBody>
    </w:docPart>
    <w:docPart>
      <w:docPartPr>
        <w:name w:val="E7985C93DBE744F1B1B3AD505EB80ACC"/>
        <w:category>
          <w:name w:val="General"/>
          <w:gallery w:val="placeholder"/>
        </w:category>
        <w:types>
          <w:type w:val="bbPlcHdr"/>
        </w:types>
        <w:behaviors>
          <w:behavior w:val="content"/>
        </w:behaviors>
        <w:guid w:val="{B1FFD7CE-E286-4FA7-B2BE-C5D93BFC5C2C}"/>
      </w:docPartPr>
      <w:docPartBody>
        <w:p w:rsidR="00695C90" w:rsidRDefault="00CF59C4">
          <w:r w:rsidRPr="00025D52">
            <w:rPr>
              <w:rStyle w:val="PlaceholderText"/>
            </w:rPr>
            <w:t>[Subject]</w:t>
          </w:r>
        </w:p>
      </w:docPartBody>
    </w:docPart>
    <w:docPart>
      <w:docPartPr>
        <w:name w:val="6EBC7A1E41854DEF979E3EEA0D78565C"/>
        <w:category>
          <w:name w:val="General"/>
          <w:gallery w:val="placeholder"/>
        </w:category>
        <w:types>
          <w:type w:val="bbPlcHdr"/>
        </w:types>
        <w:behaviors>
          <w:behavior w:val="content"/>
        </w:behaviors>
        <w:guid w:val="{25207949-800A-4439-AC9C-E2D985C5BC83}"/>
      </w:docPartPr>
      <w:docPartBody>
        <w:p w:rsidR="003A1013" w:rsidRDefault="004D45CE" w:rsidP="004D45CE">
          <w:pPr>
            <w:pStyle w:val="6EBC7A1E41854DEF979E3EEA0D78565C"/>
          </w:pPr>
          <w:r>
            <w:rPr>
              <w:color w:val="2F5496" w:themeColor="accent1" w:themeShade="BF"/>
              <w:sz w:val="24"/>
              <w:szCs w:val="24"/>
            </w:rPr>
            <w:t>[Company name]</w:t>
          </w:r>
        </w:p>
      </w:docPartBody>
    </w:docPart>
    <w:docPart>
      <w:docPartPr>
        <w:name w:val="E87FA059A9C7499185DFA05BF5DE8CE4"/>
        <w:category>
          <w:name w:val="General"/>
          <w:gallery w:val="placeholder"/>
        </w:category>
        <w:types>
          <w:type w:val="bbPlcHdr"/>
        </w:types>
        <w:behaviors>
          <w:behavior w:val="content"/>
        </w:behaviors>
        <w:guid w:val="{5443E320-398E-482D-8C5E-931AFB0D0B6D}"/>
      </w:docPartPr>
      <w:docPartBody>
        <w:p w:rsidR="003A1013" w:rsidRDefault="004D45CE" w:rsidP="004D45CE">
          <w:pPr>
            <w:pStyle w:val="E87FA059A9C7499185DFA05BF5DE8CE4"/>
          </w:pPr>
          <w:r>
            <w:rPr>
              <w:rFonts w:asciiTheme="majorHAnsi" w:eastAsiaTheme="majorEastAsia" w:hAnsiTheme="majorHAnsi" w:cstheme="majorBidi"/>
              <w:color w:val="4472C4" w:themeColor="accent1"/>
              <w:sz w:val="88"/>
              <w:szCs w:val="88"/>
            </w:rPr>
            <w:t>[Document title]</w:t>
          </w:r>
        </w:p>
      </w:docPartBody>
    </w:docPart>
    <w:docPart>
      <w:docPartPr>
        <w:name w:val="942409248819446BAAE42737C5E204F3"/>
        <w:category>
          <w:name w:val="General"/>
          <w:gallery w:val="placeholder"/>
        </w:category>
        <w:types>
          <w:type w:val="bbPlcHdr"/>
        </w:types>
        <w:behaviors>
          <w:behavior w:val="content"/>
        </w:behaviors>
        <w:guid w:val="{3FE93047-EC52-460F-B379-4E72E758E634}"/>
      </w:docPartPr>
      <w:docPartBody>
        <w:p w:rsidR="003A1013" w:rsidRDefault="004D45CE" w:rsidP="004D45CE">
          <w:pPr>
            <w:pStyle w:val="942409248819446BAAE42737C5E204F3"/>
          </w:pPr>
          <w:r>
            <w:rPr>
              <w:color w:val="2F5496" w:themeColor="accent1" w:themeShade="BF"/>
              <w:sz w:val="24"/>
              <w:szCs w:val="24"/>
            </w:rPr>
            <w:t>[Document subtitle]</w:t>
          </w:r>
        </w:p>
      </w:docPartBody>
    </w:docPart>
    <w:docPart>
      <w:docPartPr>
        <w:name w:val="2344F3A7FC434794AA2F3EAE581C6196"/>
        <w:category>
          <w:name w:val="General"/>
          <w:gallery w:val="placeholder"/>
        </w:category>
        <w:types>
          <w:type w:val="bbPlcHdr"/>
        </w:types>
        <w:behaviors>
          <w:behavior w:val="content"/>
        </w:behaviors>
        <w:guid w:val="{E5B725DF-0DAC-41DB-B70D-3FA77B6285C0}"/>
      </w:docPartPr>
      <w:docPartBody>
        <w:p w:rsidR="003A1013" w:rsidRDefault="004D45CE" w:rsidP="004D45CE">
          <w:pPr>
            <w:pStyle w:val="2344F3A7FC434794AA2F3EAE581C6196"/>
          </w:pPr>
          <w:r>
            <w:rPr>
              <w:color w:val="4472C4" w:themeColor="accent1"/>
              <w:sz w:val="28"/>
              <w:szCs w:val="28"/>
            </w:rPr>
            <w:t>[Author name]</w:t>
          </w:r>
        </w:p>
      </w:docPartBody>
    </w:docPart>
    <w:docPart>
      <w:docPartPr>
        <w:name w:val="3896477AC3304B7B80D5F92B42F58D2D"/>
        <w:category>
          <w:name w:val="General"/>
          <w:gallery w:val="placeholder"/>
        </w:category>
        <w:types>
          <w:type w:val="bbPlcHdr"/>
        </w:types>
        <w:behaviors>
          <w:behavior w:val="content"/>
        </w:behaviors>
        <w:guid w:val="{5C128A82-3EC6-4589-A400-5299C8AF83C0}"/>
      </w:docPartPr>
      <w:docPartBody>
        <w:p w:rsidR="003A1013" w:rsidRDefault="004D45CE" w:rsidP="004D45CE">
          <w:pPr>
            <w:pStyle w:val="3896477AC3304B7B80D5F92B42F58D2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Arial Unicode MS"/>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40F"/>
    <w:rsid w:val="00211037"/>
    <w:rsid w:val="003059A8"/>
    <w:rsid w:val="00386A8C"/>
    <w:rsid w:val="003A1013"/>
    <w:rsid w:val="003E5F0F"/>
    <w:rsid w:val="00475512"/>
    <w:rsid w:val="004A26A7"/>
    <w:rsid w:val="004D45CE"/>
    <w:rsid w:val="005A03A4"/>
    <w:rsid w:val="005B7274"/>
    <w:rsid w:val="0063239C"/>
    <w:rsid w:val="0065440F"/>
    <w:rsid w:val="00695C90"/>
    <w:rsid w:val="006C367E"/>
    <w:rsid w:val="00762256"/>
    <w:rsid w:val="0076423D"/>
    <w:rsid w:val="0077015D"/>
    <w:rsid w:val="007B1F45"/>
    <w:rsid w:val="007C7C30"/>
    <w:rsid w:val="00817836"/>
    <w:rsid w:val="008B7A64"/>
    <w:rsid w:val="008E7628"/>
    <w:rsid w:val="00915C34"/>
    <w:rsid w:val="00940D0A"/>
    <w:rsid w:val="009B0E73"/>
    <w:rsid w:val="00A016AD"/>
    <w:rsid w:val="00A679AB"/>
    <w:rsid w:val="00AE4D6D"/>
    <w:rsid w:val="00CA050E"/>
    <w:rsid w:val="00CB6946"/>
    <w:rsid w:val="00CC36DD"/>
    <w:rsid w:val="00CF2CF9"/>
    <w:rsid w:val="00CF59C4"/>
    <w:rsid w:val="00D467FF"/>
    <w:rsid w:val="00D87853"/>
    <w:rsid w:val="00DA6CB4"/>
    <w:rsid w:val="00DE41E0"/>
    <w:rsid w:val="00E74312"/>
    <w:rsid w:val="00E91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100E5CAF48ADA5AE02805EB6DA91">
    <w:name w:val="1D92100E5CAF48ADA5AE02805EB6DA91"/>
  </w:style>
  <w:style w:type="paragraph" w:customStyle="1" w:styleId="E7D92483BD054E08A6E0F218822D68CC">
    <w:name w:val="E7D92483BD054E08A6E0F218822D68CC"/>
  </w:style>
  <w:style w:type="paragraph" w:customStyle="1" w:styleId="66DD43E6EE214E54B761C425AAD89F35">
    <w:name w:val="66DD43E6EE214E54B761C425AAD89F35"/>
  </w:style>
  <w:style w:type="paragraph" w:customStyle="1" w:styleId="8BF3D2862C3E4886AED4E020DB597E06">
    <w:name w:val="8BF3D2862C3E4886AED4E020DB597E06"/>
    <w:rsid w:val="0065440F"/>
  </w:style>
  <w:style w:type="paragraph" w:customStyle="1" w:styleId="F4A96A9458FA447F8EE031FCC3DFFFBF">
    <w:name w:val="F4A96A9458FA447F8EE031FCC3DFFFBF"/>
    <w:rsid w:val="0065440F"/>
  </w:style>
  <w:style w:type="paragraph" w:customStyle="1" w:styleId="65E1EDDFFAB24C0EA2BC5AC451E13A19">
    <w:name w:val="65E1EDDFFAB24C0EA2BC5AC451E13A19"/>
    <w:rsid w:val="0065440F"/>
  </w:style>
  <w:style w:type="paragraph" w:customStyle="1" w:styleId="64AE6585124946D8A04E143DC5BA13CB">
    <w:name w:val="64AE6585124946D8A04E143DC5BA13CB"/>
    <w:rsid w:val="0065440F"/>
  </w:style>
  <w:style w:type="paragraph" w:customStyle="1" w:styleId="63D5446EC39A4AA88E73EF29347C6562">
    <w:name w:val="63D5446EC39A4AA88E73EF29347C6562"/>
    <w:rsid w:val="0065440F"/>
  </w:style>
  <w:style w:type="character" w:styleId="PlaceholderText">
    <w:name w:val="Placeholder Text"/>
    <w:basedOn w:val="DefaultParagraphFont"/>
    <w:uiPriority w:val="99"/>
    <w:semiHidden/>
    <w:rsid w:val="00CF59C4"/>
    <w:rPr>
      <w:color w:val="595959" w:themeColor="text1" w:themeTint="A6"/>
    </w:rPr>
  </w:style>
  <w:style w:type="paragraph" w:customStyle="1" w:styleId="31991291C5124D9A8396FC921E7823C7">
    <w:name w:val="31991291C5124D9A8396FC921E7823C7"/>
    <w:rsid w:val="004D45CE"/>
  </w:style>
  <w:style w:type="paragraph" w:customStyle="1" w:styleId="C186BDCB52CE4464A0A88DB8533B918D">
    <w:name w:val="C186BDCB52CE4464A0A88DB8533B918D"/>
    <w:rsid w:val="004D45CE"/>
  </w:style>
  <w:style w:type="paragraph" w:customStyle="1" w:styleId="6498910A5E6242C5AB4834334596FE2B">
    <w:name w:val="6498910A5E6242C5AB4834334596FE2B"/>
    <w:rsid w:val="004D45CE"/>
  </w:style>
  <w:style w:type="paragraph" w:customStyle="1" w:styleId="A3C3CAE5BA544D7F9987C9668D9A13EB">
    <w:name w:val="A3C3CAE5BA544D7F9987C9668D9A13EB"/>
    <w:rsid w:val="004D45CE"/>
  </w:style>
  <w:style w:type="paragraph" w:customStyle="1" w:styleId="2FB74E41F88B40B2AE506E30EE6652B3">
    <w:name w:val="2FB74E41F88B40B2AE506E30EE6652B3"/>
    <w:rsid w:val="004D45CE"/>
  </w:style>
  <w:style w:type="paragraph" w:customStyle="1" w:styleId="29967BA8A64045F8AAB871FAA8C4FEF7">
    <w:name w:val="29967BA8A64045F8AAB871FAA8C4FEF7"/>
    <w:rsid w:val="004D45CE"/>
  </w:style>
  <w:style w:type="paragraph" w:customStyle="1" w:styleId="78E0C1978FB54885809AFAE90019DE5A">
    <w:name w:val="78E0C1978FB54885809AFAE90019DE5A"/>
    <w:rsid w:val="004D45CE"/>
  </w:style>
  <w:style w:type="paragraph" w:customStyle="1" w:styleId="13DF19ECD91F41EEB0DFA3BF7A936F95">
    <w:name w:val="13DF19ECD91F41EEB0DFA3BF7A936F95"/>
    <w:rsid w:val="004D45CE"/>
  </w:style>
  <w:style w:type="paragraph" w:customStyle="1" w:styleId="3B8022BC31944F4C89B2B14024AA5416">
    <w:name w:val="3B8022BC31944F4C89B2B14024AA5416"/>
    <w:rsid w:val="004D45CE"/>
  </w:style>
  <w:style w:type="paragraph" w:customStyle="1" w:styleId="6EBC7A1E41854DEF979E3EEA0D78565C">
    <w:name w:val="6EBC7A1E41854DEF979E3EEA0D78565C"/>
    <w:rsid w:val="004D45CE"/>
  </w:style>
  <w:style w:type="paragraph" w:customStyle="1" w:styleId="E87FA059A9C7499185DFA05BF5DE8CE4">
    <w:name w:val="E87FA059A9C7499185DFA05BF5DE8CE4"/>
    <w:rsid w:val="004D45CE"/>
  </w:style>
  <w:style w:type="paragraph" w:customStyle="1" w:styleId="942409248819446BAAE42737C5E204F3">
    <w:name w:val="942409248819446BAAE42737C5E204F3"/>
    <w:rsid w:val="004D45CE"/>
  </w:style>
  <w:style w:type="paragraph" w:customStyle="1" w:styleId="D879A4AB3B7E4169BAD75E55F7301FB4">
    <w:name w:val="D879A4AB3B7E4169BAD75E55F7301FB4"/>
    <w:rsid w:val="004D45CE"/>
  </w:style>
  <w:style w:type="paragraph" w:customStyle="1" w:styleId="EAE6B4C591244019857103A9DD0C11A4">
    <w:name w:val="EAE6B4C591244019857103A9DD0C11A4"/>
    <w:rsid w:val="004D45CE"/>
  </w:style>
  <w:style w:type="paragraph" w:customStyle="1" w:styleId="ABFC63928CD340C0A46E746C57167135">
    <w:name w:val="ABFC63928CD340C0A46E746C57167135"/>
    <w:rsid w:val="004D45CE"/>
  </w:style>
  <w:style w:type="paragraph" w:customStyle="1" w:styleId="59E291F596DB4CD78604D044F65F517B">
    <w:name w:val="59E291F596DB4CD78604D044F65F517B"/>
    <w:rsid w:val="004D45CE"/>
  </w:style>
  <w:style w:type="paragraph" w:customStyle="1" w:styleId="53FCAB6A4CBD4A8C9C785A650076A4A5">
    <w:name w:val="53FCAB6A4CBD4A8C9C785A650076A4A5"/>
    <w:rsid w:val="004D45CE"/>
  </w:style>
  <w:style w:type="paragraph" w:customStyle="1" w:styleId="B47F02B98ACE4D798E8C2198BFE9EFB6">
    <w:name w:val="B47F02B98ACE4D798E8C2198BFE9EFB6"/>
    <w:rsid w:val="004D45CE"/>
  </w:style>
  <w:style w:type="paragraph" w:customStyle="1" w:styleId="2344F3A7FC434794AA2F3EAE581C6196">
    <w:name w:val="2344F3A7FC434794AA2F3EAE581C6196"/>
    <w:rsid w:val="004D45CE"/>
  </w:style>
  <w:style w:type="paragraph" w:customStyle="1" w:styleId="3896477AC3304B7B80D5F92B42F58D2D">
    <w:name w:val="3896477AC3304B7B80D5F92B42F58D2D"/>
    <w:rsid w:val="004D45CE"/>
  </w:style>
  <w:style w:type="paragraph" w:customStyle="1" w:styleId="FBD22AEFB1DF434298A0485C426528F3">
    <w:name w:val="FBD22AEFB1DF434298A0485C426528F3"/>
    <w:rsid w:val="006C367E"/>
  </w:style>
  <w:style w:type="paragraph" w:customStyle="1" w:styleId="84D607CD25EB45738797E1E4779E8CFE">
    <w:name w:val="84D607CD25EB45738797E1E4779E8CFE"/>
    <w:rsid w:val="006C367E"/>
  </w:style>
  <w:style w:type="paragraph" w:customStyle="1" w:styleId="D7BA7B8924024DEB9788ADE3FB0A4906">
    <w:name w:val="D7BA7B8924024DEB9788ADE3FB0A4906"/>
    <w:rsid w:val="006C3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5F8BA-998D-475E-A35E-12E292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26</TotalTime>
  <Pages>29</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Mothol Consulting</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Mothol Retail Solution</dc:subject>
  <dc:creator>Mahmoud Eldaly</dc:creator>
  <cp:keywords/>
  <dc:description/>
  <cp:lastModifiedBy>Mahmoud El Daly</cp:lastModifiedBy>
  <cp:revision>5</cp:revision>
  <cp:lastPrinted>2019-02-19T08:44:00Z</cp:lastPrinted>
  <dcterms:created xsi:type="dcterms:W3CDTF">2020-02-24T10:57:00Z</dcterms:created>
  <dcterms:modified xsi:type="dcterms:W3CDTF">2020-02-25T09:07:00Z</dcterms:modified>
</cp:coreProperties>
</file>